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DF7A9" w14:textId="77777777" w:rsidR="001A705F" w:rsidRPr="006C6DE2" w:rsidRDefault="001A705F" w:rsidP="001A705F">
      <w:pPr>
        <w:jc w:val="center"/>
        <w:rPr>
          <w:rFonts w:ascii="Times New Roman" w:hAnsi="Times New Roman" w:cs="Times New Roman"/>
          <w:b/>
          <w:sz w:val="48"/>
          <w:szCs w:val="48"/>
        </w:rPr>
      </w:pPr>
    </w:p>
    <w:p w14:paraId="2FB2BAE7" w14:textId="77777777" w:rsidR="001A705F" w:rsidRPr="006C6DE2" w:rsidRDefault="001A705F" w:rsidP="001A705F">
      <w:pPr>
        <w:jc w:val="center"/>
        <w:rPr>
          <w:rFonts w:ascii="Times New Roman" w:hAnsi="Times New Roman" w:cs="Times New Roman"/>
          <w:b/>
          <w:sz w:val="48"/>
          <w:szCs w:val="48"/>
        </w:rPr>
      </w:pPr>
    </w:p>
    <w:p w14:paraId="76B905B6" w14:textId="77777777" w:rsidR="001A705F" w:rsidRPr="006C6DE2" w:rsidRDefault="001A705F" w:rsidP="001A705F">
      <w:pPr>
        <w:jc w:val="center"/>
        <w:rPr>
          <w:rFonts w:ascii="Times New Roman" w:hAnsi="Times New Roman" w:cs="Times New Roman"/>
          <w:b/>
          <w:sz w:val="48"/>
          <w:szCs w:val="48"/>
        </w:rPr>
      </w:pPr>
    </w:p>
    <w:p w14:paraId="331D0723" w14:textId="77777777" w:rsidR="001A705F" w:rsidRPr="006C6DE2" w:rsidRDefault="001A705F" w:rsidP="001A705F">
      <w:pPr>
        <w:jc w:val="center"/>
        <w:rPr>
          <w:rFonts w:ascii="Times New Roman" w:hAnsi="Times New Roman" w:cs="Times New Roman"/>
          <w:b/>
          <w:sz w:val="48"/>
          <w:szCs w:val="48"/>
        </w:rPr>
      </w:pPr>
    </w:p>
    <w:p w14:paraId="7BA79278" w14:textId="77777777" w:rsidR="001A705F" w:rsidRPr="006C6DE2" w:rsidRDefault="001A705F" w:rsidP="001A705F">
      <w:pPr>
        <w:jc w:val="center"/>
        <w:rPr>
          <w:rFonts w:ascii="Times New Roman" w:hAnsi="Times New Roman" w:cs="Times New Roman"/>
          <w:b/>
          <w:sz w:val="48"/>
          <w:szCs w:val="48"/>
        </w:rPr>
      </w:pPr>
    </w:p>
    <w:p w14:paraId="66AAEDBE" w14:textId="0C1E2CDD" w:rsidR="001A705F" w:rsidRPr="006C6DE2" w:rsidRDefault="00371B86" w:rsidP="001A705F">
      <w:pPr>
        <w:jc w:val="center"/>
        <w:rPr>
          <w:rFonts w:ascii="Times New Roman" w:hAnsi="Times New Roman" w:cs="Times New Roman"/>
          <w:b/>
          <w:sz w:val="48"/>
          <w:szCs w:val="48"/>
        </w:rPr>
      </w:pPr>
      <w:r>
        <w:rPr>
          <w:rFonts w:ascii="Times New Roman" w:hAnsi="Times New Roman" w:cs="Times New Roman"/>
          <w:b/>
          <w:sz w:val="48"/>
          <w:szCs w:val="48"/>
        </w:rPr>
        <w:t>Prototype f</w:t>
      </w:r>
      <w:r w:rsidR="001A705F" w:rsidRPr="006C6DE2">
        <w:rPr>
          <w:rFonts w:ascii="Times New Roman" w:hAnsi="Times New Roman" w:cs="Times New Roman"/>
          <w:b/>
          <w:sz w:val="48"/>
          <w:szCs w:val="48"/>
        </w:rPr>
        <w:t xml:space="preserve">or Cloud Storage Solution </w:t>
      </w:r>
      <w:bookmarkStart w:id="0" w:name="_GoBack"/>
      <w:bookmarkEnd w:id="0"/>
      <w:r w:rsidR="00A84BA6" w:rsidRPr="006C6DE2">
        <w:rPr>
          <w:rFonts w:ascii="Times New Roman" w:hAnsi="Times New Roman" w:cs="Times New Roman"/>
          <w:b/>
          <w:sz w:val="48"/>
          <w:szCs w:val="48"/>
        </w:rPr>
        <w:t>with</w:t>
      </w:r>
      <w:r w:rsidR="001A705F" w:rsidRPr="006C6DE2">
        <w:rPr>
          <w:rFonts w:ascii="Times New Roman" w:hAnsi="Times New Roman" w:cs="Times New Roman"/>
          <w:b/>
          <w:sz w:val="48"/>
          <w:szCs w:val="48"/>
        </w:rPr>
        <w:t xml:space="preserve"> Windows App:</w:t>
      </w:r>
    </w:p>
    <w:p w14:paraId="466F7E72" w14:textId="77777777" w:rsidR="001A705F" w:rsidRPr="006C6DE2" w:rsidRDefault="001A705F" w:rsidP="001A705F">
      <w:pPr>
        <w:jc w:val="center"/>
        <w:rPr>
          <w:rFonts w:ascii="Times New Roman" w:hAnsi="Times New Roman" w:cs="Times New Roman"/>
          <w:b/>
          <w:sz w:val="48"/>
          <w:szCs w:val="48"/>
        </w:rPr>
      </w:pPr>
      <w:r w:rsidRPr="006C6DE2">
        <w:rPr>
          <w:rFonts w:ascii="Times New Roman" w:hAnsi="Times New Roman" w:cs="Times New Roman"/>
          <w:b/>
          <w:sz w:val="48"/>
          <w:szCs w:val="48"/>
        </w:rPr>
        <w:t>Architecture Report &amp; Findings</w:t>
      </w:r>
    </w:p>
    <w:p w14:paraId="3E52AEE2" w14:textId="77777777" w:rsidR="001A705F" w:rsidRPr="006C6DE2" w:rsidRDefault="001A705F" w:rsidP="001A705F">
      <w:pPr>
        <w:jc w:val="center"/>
        <w:rPr>
          <w:rFonts w:ascii="Times New Roman" w:hAnsi="Times New Roman" w:cs="Times New Roman"/>
          <w:b/>
          <w:sz w:val="48"/>
          <w:szCs w:val="48"/>
        </w:rPr>
      </w:pPr>
    </w:p>
    <w:p w14:paraId="050BFB48" w14:textId="77777777" w:rsidR="001A705F" w:rsidRPr="006C6DE2" w:rsidRDefault="001A705F" w:rsidP="001A705F">
      <w:pPr>
        <w:rPr>
          <w:rFonts w:ascii="Times New Roman" w:hAnsi="Times New Roman" w:cs="Times New Roman"/>
          <w:b/>
          <w:sz w:val="48"/>
          <w:szCs w:val="48"/>
        </w:rPr>
      </w:pPr>
    </w:p>
    <w:p w14:paraId="37B3B134" w14:textId="77777777" w:rsidR="001A705F" w:rsidRPr="00ED601D" w:rsidRDefault="001A705F" w:rsidP="001A705F">
      <w:pPr>
        <w:jc w:val="center"/>
        <w:rPr>
          <w:rFonts w:asciiTheme="majorHAnsi" w:eastAsiaTheme="majorEastAsia" w:hAnsiTheme="majorHAnsi" w:cs="Times New Roman"/>
          <w:color w:val="000000" w:themeColor="text1"/>
          <w:sz w:val="52"/>
          <w:szCs w:val="56"/>
        </w:rPr>
      </w:pPr>
      <w:r w:rsidRPr="00ED601D">
        <w:rPr>
          <w:rFonts w:asciiTheme="majorHAnsi" w:hAnsiTheme="majorHAnsi" w:cs="Times New Roman"/>
          <w:sz w:val="44"/>
          <w:szCs w:val="48"/>
        </w:rPr>
        <w:t>Motifworks</w:t>
      </w:r>
    </w:p>
    <w:p w14:paraId="03A1ECA3" w14:textId="77777777" w:rsidR="001A705F" w:rsidRPr="006C6DE2" w:rsidRDefault="001A705F">
      <w:pPr>
        <w:rPr>
          <w:rFonts w:ascii="Times New Roman" w:eastAsiaTheme="majorEastAsia" w:hAnsi="Times New Roman" w:cs="Times New Roman"/>
          <w:color w:val="000000" w:themeColor="text1"/>
          <w:sz w:val="56"/>
          <w:szCs w:val="56"/>
        </w:rPr>
      </w:pPr>
      <w:r w:rsidRPr="006C6DE2">
        <w:rPr>
          <w:rFonts w:ascii="Times New Roman" w:hAnsi="Times New Roman" w:cs="Times New Roman"/>
        </w:rPr>
        <w:br w:type="page"/>
      </w:r>
    </w:p>
    <w:sdt>
      <w:sdtPr>
        <w:rPr>
          <w:rFonts w:ascii="Times New Roman" w:hAnsi="Times New Roman" w:cs="Times New Roman"/>
          <w:b/>
          <w:bCs/>
          <w:smallCaps/>
          <w:sz w:val="24"/>
          <w:szCs w:val="24"/>
        </w:rPr>
        <w:id w:val="436181926"/>
        <w:docPartObj>
          <w:docPartGallery w:val="Table of Contents"/>
          <w:docPartUnique/>
        </w:docPartObj>
      </w:sdtPr>
      <w:sdtEndPr>
        <w:rPr>
          <w:b w:val="0"/>
          <w:bCs w:val="0"/>
          <w:smallCaps w:val="0"/>
          <w:noProof/>
          <w:sz w:val="22"/>
          <w:szCs w:val="22"/>
        </w:rPr>
      </w:sdtEndPr>
      <w:sdtContent>
        <w:p w14:paraId="6602D92F" w14:textId="62A91E64" w:rsidR="00560AA6" w:rsidRPr="00ED601D" w:rsidRDefault="00560AA6" w:rsidP="00833CFB">
          <w:pPr>
            <w:jc w:val="center"/>
            <w:rPr>
              <w:rFonts w:ascii="Times New Roman" w:hAnsi="Times New Roman" w:cs="Times New Roman"/>
              <w:b/>
              <w:sz w:val="24"/>
              <w:szCs w:val="24"/>
            </w:rPr>
          </w:pPr>
          <w:r w:rsidRPr="00ED601D">
            <w:rPr>
              <w:rFonts w:ascii="Times New Roman" w:hAnsi="Times New Roman" w:cs="Times New Roman"/>
              <w:b/>
              <w:sz w:val="24"/>
              <w:szCs w:val="24"/>
            </w:rPr>
            <w:t>Table of Contents</w:t>
          </w:r>
        </w:p>
        <w:p w14:paraId="7349B72F" w14:textId="77777777" w:rsidR="00E5755F" w:rsidRPr="00ED601D" w:rsidRDefault="00560AA6">
          <w:pPr>
            <w:pStyle w:val="TOC1"/>
            <w:tabs>
              <w:tab w:val="left" w:pos="360"/>
              <w:tab w:val="right" w:leader="dot" w:pos="9350"/>
            </w:tabs>
            <w:rPr>
              <w:rFonts w:ascii="Times New Roman" w:hAnsi="Times New Roman" w:cs="Times New Roman"/>
              <w:b w:val="0"/>
              <w:noProof/>
            </w:rPr>
          </w:pPr>
          <w:r w:rsidRPr="00ED601D">
            <w:rPr>
              <w:rFonts w:ascii="Times New Roman" w:hAnsi="Times New Roman" w:cs="Times New Roman"/>
              <w:b w:val="0"/>
            </w:rPr>
            <w:fldChar w:fldCharType="begin"/>
          </w:r>
          <w:r w:rsidRPr="00ED601D">
            <w:rPr>
              <w:rFonts w:ascii="Times New Roman" w:hAnsi="Times New Roman" w:cs="Times New Roman"/>
            </w:rPr>
            <w:instrText xml:space="preserve"> TOC \o "1-3" \h \z \u </w:instrText>
          </w:r>
          <w:r w:rsidRPr="00ED601D">
            <w:rPr>
              <w:rFonts w:ascii="Times New Roman" w:hAnsi="Times New Roman" w:cs="Times New Roman"/>
              <w:b w:val="0"/>
            </w:rPr>
            <w:fldChar w:fldCharType="separate"/>
          </w:r>
          <w:r w:rsidR="00E5755F" w:rsidRPr="00ED601D">
            <w:rPr>
              <w:rFonts w:ascii="Times New Roman" w:hAnsi="Times New Roman" w:cs="Times New Roman"/>
              <w:noProof/>
            </w:rPr>
            <w:t>1</w:t>
          </w:r>
          <w:r w:rsidR="00E5755F" w:rsidRPr="00ED601D">
            <w:rPr>
              <w:rFonts w:ascii="Times New Roman" w:hAnsi="Times New Roman" w:cs="Times New Roman"/>
              <w:b w:val="0"/>
              <w:noProof/>
            </w:rPr>
            <w:tab/>
          </w:r>
          <w:r w:rsidR="00E5755F" w:rsidRPr="00ED601D">
            <w:rPr>
              <w:rFonts w:ascii="Times New Roman" w:hAnsi="Times New Roman" w:cs="Times New Roman"/>
              <w:noProof/>
            </w:rPr>
            <w:t>Introduction</w:t>
          </w:r>
          <w:r w:rsidR="00E5755F" w:rsidRPr="00ED601D">
            <w:rPr>
              <w:rFonts w:ascii="Times New Roman" w:hAnsi="Times New Roman" w:cs="Times New Roman"/>
              <w:noProof/>
            </w:rPr>
            <w:tab/>
          </w:r>
          <w:r w:rsidR="00E5755F" w:rsidRPr="00ED601D">
            <w:rPr>
              <w:rFonts w:ascii="Times New Roman" w:hAnsi="Times New Roman" w:cs="Times New Roman"/>
              <w:noProof/>
            </w:rPr>
            <w:fldChar w:fldCharType="begin"/>
          </w:r>
          <w:r w:rsidR="00E5755F" w:rsidRPr="00ED601D">
            <w:rPr>
              <w:rFonts w:ascii="Times New Roman" w:hAnsi="Times New Roman" w:cs="Times New Roman"/>
              <w:noProof/>
            </w:rPr>
            <w:instrText xml:space="preserve"> PAGEREF _Toc270169407 \h </w:instrText>
          </w:r>
          <w:r w:rsidR="00E5755F" w:rsidRPr="00ED601D">
            <w:rPr>
              <w:rFonts w:ascii="Times New Roman" w:hAnsi="Times New Roman" w:cs="Times New Roman"/>
              <w:noProof/>
            </w:rPr>
          </w:r>
          <w:r w:rsidR="00E5755F" w:rsidRPr="00ED601D">
            <w:rPr>
              <w:rFonts w:ascii="Times New Roman" w:hAnsi="Times New Roman" w:cs="Times New Roman"/>
              <w:noProof/>
            </w:rPr>
            <w:fldChar w:fldCharType="separate"/>
          </w:r>
          <w:r w:rsidR="00E5755F" w:rsidRPr="00ED601D">
            <w:rPr>
              <w:rFonts w:ascii="Times New Roman" w:hAnsi="Times New Roman" w:cs="Times New Roman"/>
              <w:noProof/>
            </w:rPr>
            <w:t>3</w:t>
          </w:r>
          <w:r w:rsidR="00E5755F" w:rsidRPr="00ED601D">
            <w:rPr>
              <w:rFonts w:ascii="Times New Roman" w:hAnsi="Times New Roman" w:cs="Times New Roman"/>
              <w:noProof/>
            </w:rPr>
            <w:fldChar w:fldCharType="end"/>
          </w:r>
        </w:p>
        <w:p w14:paraId="6E057ACF" w14:textId="77777777" w:rsidR="00E5755F" w:rsidRPr="00ED601D" w:rsidRDefault="00E5755F">
          <w:pPr>
            <w:pStyle w:val="TOC1"/>
            <w:tabs>
              <w:tab w:val="left" w:pos="360"/>
              <w:tab w:val="right" w:leader="dot" w:pos="9350"/>
            </w:tabs>
            <w:rPr>
              <w:rFonts w:ascii="Times New Roman" w:hAnsi="Times New Roman" w:cs="Times New Roman"/>
              <w:b w:val="0"/>
              <w:noProof/>
            </w:rPr>
          </w:pPr>
          <w:r w:rsidRPr="00ED601D">
            <w:rPr>
              <w:rFonts w:ascii="Times New Roman" w:hAnsi="Times New Roman" w:cs="Times New Roman"/>
              <w:noProof/>
            </w:rPr>
            <w:t>2</w:t>
          </w:r>
          <w:r w:rsidRPr="00ED601D">
            <w:rPr>
              <w:rFonts w:ascii="Times New Roman" w:hAnsi="Times New Roman" w:cs="Times New Roman"/>
              <w:b w:val="0"/>
              <w:noProof/>
            </w:rPr>
            <w:tab/>
          </w:r>
          <w:r w:rsidRPr="00ED601D">
            <w:rPr>
              <w:rFonts w:ascii="Times New Roman" w:hAnsi="Times New Roman" w:cs="Times New Roman"/>
              <w:noProof/>
            </w:rPr>
            <w:t>Reference Architecture</w:t>
          </w:r>
          <w:r w:rsidRPr="00ED601D">
            <w:rPr>
              <w:rFonts w:ascii="Times New Roman" w:hAnsi="Times New Roman" w:cs="Times New Roman"/>
              <w:noProof/>
            </w:rPr>
            <w:tab/>
          </w:r>
          <w:r w:rsidRPr="00ED601D">
            <w:rPr>
              <w:rFonts w:ascii="Times New Roman" w:hAnsi="Times New Roman" w:cs="Times New Roman"/>
              <w:noProof/>
            </w:rPr>
            <w:fldChar w:fldCharType="begin"/>
          </w:r>
          <w:r w:rsidRPr="00ED601D">
            <w:rPr>
              <w:rFonts w:ascii="Times New Roman" w:hAnsi="Times New Roman" w:cs="Times New Roman"/>
              <w:noProof/>
            </w:rPr>
            <w:instrText xml:space="preserve"> PAGEREF _Toc270169408 \h </w:instrText>
          </w:r>
          <w:r w:rsidRPr="00ED601D">
            <w:rPr>
              <w:rFonts w:ascii="Times New Roman" w:hAnsi="Times New Roman" w:cs="Times New Roman"/>
              <w:noProof/>
            </w:rPr>
          </w:r>
          <w:r w:rsidRPr="00ED601D">
            <w:rPr>
              <w:rFonts w:ascii="Times New Roman" w:hAnsi="Times New Roman" w:cs="Times New Roman"/>
              <w:noProof/>
            </w:rPr>
            <w:fldChar w:fldCharType="separate"/>
          </w:r>
          <w:r w:rsidRPr="00ED601D">
            <w:rPr>
              <w:rFonts w:ascii="Times New Roman" w:hAnsi="Times New Roman" w:cs="Times New Roman"/>
              <w:noProof/>
            </w:rPr>
            <w:t>3</w:t>
          </w:r>
          <w:r w:rsidRPr="00ED601D">
            <w:rPr>
              <w:rFonts w:ascii="Times New Roman" w:hAnsi="Times New Roman" w:cs="Times New Roman"/>
              <w:noProof/>
            </w:rPr>
            <w:fldChar w:fldCharType="end"/>
          </w:r>
        </w:p>
        <w:p w14:paraId="63455766" w14:textId="77777777" w:rsidR="00E5755F" w:rsidRPr="00ED601D" w:rsidRDefault="00E5755F">
          <w:pPr>
            <w:pStyle w:val="TOC1"/>
            <w:tabs>
              <w:tab w:val="left" w:pos="360"/>
              <w:tab w:val="right" w:leader="dot" w:pos="9350"/>
            </w:tabs>
            <w:rPr>
              <w:rFonts w:ascii="Times New Roman" w:hAnsi="Times New Roman" w:cs="Times New Roman"/>
              <w:b w:val="0"/>
              <w:noProof/>
            </w:rPr>
          </w:pPr>
          <w:r w:rsidRPr="00ED601D">
            <w:rPr>
              <w:rFonts w:ascii="Times New Roman" w:hAnsi="Times New Roman" w:cs="Times New Roman"/>
              <w:noProof/>
            </w:rPr>
            <w:t>3</w:t>
          </w:r>
          <w:r w:rsidRPr="00ED601D">
            <w:rPr>
              <w:rFonts w:ascii="Times New Roman" w:hAnsi="Times New Roman" w:cs="Times New Roman"/>
              <w:b w:val="0"/>
              <w:noProof/>
            </w:rPr>
            <w:tab/>
          </w:r>
          <w:r w:rsidRPr="00ED601D">
            <w:rPr>
              <w:rFonts w:ascii="Times New Roman" w:hAnsi="Times New Roman" w:cs="Times New Roman"/>
              <w:noProof/>
            </w:rPr>
            <w:t>Regions, Availability Zones (zone A and B here) and Edge Locations</w:t>
          </w:r>
          <w:r w:rsidRPr="00ED601D">
            <w:rPr>
              <w:rFonts w:ascii="Times New Roman" w:hAnsi="Times New Roman" w:cs="Times New Roman"/>
              <w:noProof/>
            </w:rPr>
            <w:tab/>
          </w:r>
          <w:r w:rsidRPr="00ED601D">
            <w:rPr>
              <w:rFonts w:ascii="Times New Roman" w:hAnsi="Times New Roman" w:cs="Times New Roman"/>
              <w:noProof/>
            </w:rPr>
            <w:fldChar w:fldCharType="begin"/>
          </w:r>
          <w:r w:rsidRPr="00ED601D">
            <w:rPr>
              <w:rFonts w:ascii="Times New Roman" w:hAnsi="Times New Roman" w:cs="Times New Roman"/>
              <w:noProof/>
            </w:rPr>
            <w:instrText xml:space="preserve"> PAGEREF _Toc270169409 \h </w:instrText>
          </w:r>
          <w:r w:rsidRPr="00ED601D">
            <w:rPr>
              <w:rFonts w:ascii="Times New Roman" w:hAnsi="Times New Roman" w:cs="Times New Roman"/>
              <w:noProof/>
            </w:rPr>
          </w:r>
          <w:r w:rsidRPr="00ED601D">
            <w:rPr>
              <w:rFonts w:ascii="Times New Roman" w:hAnsi="Times New Roman" w:cs="Times New Roman"/>
              <w:noProof/>
            </w:rPr>
            <w:fldChar w:fldCharType="separate"/>
          </w:r>
          <w:r w:rsidRPr="00ED601D">
            <w:rPr>
              <w:rFonts w:ascii="Times New Roman" w:hAnsi="Times New Roman" w:cs="Times New Roman"/>
              <w:noProof/>
            </w:rPr>
            <w:t>7</w:t>
          </w:r>
          <w:r w:rsidRPr="00ED601D">
            <w:rPr>
              <w:rFonts w:ascii="Times New Roman" w:hAnsi="Times New Roman" w:cs="Times New Roman"/>
              <w:noProof/>
            </w:rPr>
            <w:fldChar w:fldCharType="end"/>
          </w:r>
        </w:p>
        <w:p w14:paraId="7636DC29" w14:textId="77777777" w:rsidR="00E5755F" w:rsidRPr="00ED601D" w:rsidRDefault="00E5755F">
          <w:pPr>
            <w:pStyle w:val="TOC1"/>
            <w:tabs>
              <w:tab w:val="left" w:pos="360"/>
              <w:tab w:val="right" w:leader="dot" w:pos="9350"/>
            </w:tabs>
            <w:rPr>
              <w:rFonts w:ascii="Times New Roman" w:hAnsi="Times New Roman" w:cs="Times New Roman"/>
              <w:b w:val="0"/>
              <w:noProof/>
            </w:rPr>
          </w:pPr>
          <w:r w:rsidRPr="00ED601D">
            <w:rPr>
              <w:rFonts w:ascii="Times New Roman" w:hAnsi="Times New Roman" w:cs="Times New Roman"/>
              <w:noProof/>
            </w:rPr>
            <w:t>4</w:t>
          </w:r>
          <w:r w:rsidRPr="00ED601D">
            <w:rPr>
              <w:rFonts w:ascii="Times New Roman" w:hAnsi="Times New Roman" w:cs="Times New Roman"/>
              <w:b w:val="0"/>
              <w:noProof/>
            </w:rPr>
            <w:tab/>
          </w:r>
          <w:r w:rsidRPr="00ED601D">
            <w:rPr>
              <w:rFonts w:ascii="Times New Roman" w:hAnsi="Times New Roman" w:cs="Times New Roman"/>
              <w:noProof/>
            </w:rPr>
            <w:t>Windows Based Cloud Application Prototype - Architecture</w:t>
          </w:r>
          <w:r w:rsidRPr="00ED601D">
            <w:rPr>
              <w:rFonts w:ascii="Times New Roman" w:hAnsi="Times New Roman" w:cs="Times New Roman"/>
              <w:noProof/>
            </w:rPr>
            <w:tab/>
          </w:r>
          <w:r w:rsidRPr="00ED601D">
            <w:rPr>
              <w:rFonts w:ascii="Times New Roman" w:hAnsi="Times New Roman" w:cs="Times New Roman"/>
              <w:noProof/>
            </w:rPr>
            <w:fldChar w:fldCharType="begin"/>
          </w:r>
          <w:r w:rsidRPr="00ED601D">
            <w:rPr>
              <w:rFonts w:ascii="Times New Roman" w:hAnsi="Times New Roman" w:cs="Times New Roman"/>
              <w:noProof/>
            </w:rPr>
            <w:instrText xml:space="preserve"> PAGEREF _Toc270169410 \h </w:instrText>
          </w:r>
          <w:r w:rsidRPr="00ED601D">
            <w:rPr>
              <w:rFonts w:ascii="Times New Roman" w:hAnsi="Times New Roman" w:cs="Times New Roman"/>
              <w:noProof/>
            </w:rPr>
          </w:r>
          <w:r w:rsidRPr="00ED601D">
            <w:rPr>
              <w:rFonts w:ascii="Times New Roman" w:hAnsi="Times New Roman" w:cs="Times New Roman"/>
              <w:noProof/>
            </w:rPr>
            <w:fldChar w:fldCharType="separate"/>
          </w:r>
          <w:r w:rsidRPr="00ED601D">
            <w:rPr>
              <w:rFonts w:ascii="Times New Roman" w:hAnsi="Times New Roman" w:cs="Times New Roman"/>
              <w:noProof/>
            </w:rPr>
            <w:t>9</w:t>
          </w:r>
          <w:r w:rsidRPr="00ED601D">
            <w:rPr>
              <w:rFonts w:ascii="Times New Roman" w:hAnsi="Times New Roman" w:cs="Times New Roman"/>
              <w:noProof/>
            </w:rPr>
            <w:fldChar w:fldCharType="end"/>
          </w:r>
        </w:p>
        <w:p w14:paraId="31A9179E" w14:textId="77777777" w:rsidR="00E5755F" w:rsidRPr="00ED601D" w:rsidRDefault="00E5755F">
          <w:pPr>
            <w:pStyle w:val="TOC2"/>
            <w:tabs>
              <w:tab w:val="left" w:pos="735"/>
              <w:tab w:val="right" w:leader="dot" w:pos="9350"/>
            </w:tabs>
            <w:rPr>
              <w:rFonts w:ascii="Times New Roman" w:hAnsi="Times New Roman" w:cs="Times New Roman"/>
              <w:b w:val="0"/>
              <w:noProof/>
              <w:sz w:val="24"/>
              <w:szCs w:val="24"/>
            </w:rPr>
          </w:pPr>
          <w:r w:rsidRPr="00ED601D">
            <w:rPr>
              <w:rFonts w:ascii="Times New Roman" w:hAnsi="Times New Roman" w:cs="Times New Roman"/>
              <w:noProof/>
              <w:sz w:val="24"/>
              <w:szCs w:val="24"/>
            </w:rPr>
            <w:t>4.1</w:t>
          </w:r>
          <w:r w:rsidRPr="00ED601D">
            <w:rPr>
              <w:rFonts w:ascii="Times New Roman" w:hAnsi="Times New Roman" w:cs="Times New Roman"/>
              <w:b w:val="0"/>
              <w:noProof/>
              <w:sz w:val="24"/>
              <w:szCs w:val="24"/>
            </w:rPr>
            <w:tab/>
          </w:r>
          <w:r w:rsidRPr="00ED601D">
            <w:rPr>
              <w:rFonts w:ascii="Times New Roman" w:hAnsi="Times New Roman" w:cs="Times New Roman"/>
              <w:noProof/>
              <w:sz w:val="24"/>
              <w:szCs w:val="24"/>
            </w:rPr>
            <w:t>Aws Stack -</w:t>
          </w:r>
          <w:r w:rsidRPr="00ED601D">
            <w:rPr>
              <w:rFonts w:ascii="Times New Roman" w:hAnsi="Times New Roman" w:cs="Times New Roman"/>
              <w:noProof/>
              <w:sz w:val="24"/>
              <w:szCs w:val="24"/>
            </w:rPr>
            <w:tab/>
          </w:r>
          <w:r w:rsidRPr="00ED601D">
            <w:rPr>
              <w:rFonts w:ascii="Times New Roman" w:hAnsi="Times New Roman" w:cs="Times New Roman"/>
              <w:noProof/>
              <w:sz w:val="24"/>
              <w:szCs w:val="24"/>
            </w:rPr>
            <w:fldChar w:fldCharType="begin"/>
          </w:r>
          <w:r w:rsidRPr="00ED601D">
            <w:rPr>
              <w:rFonts w:ascii="Times New Roman" w:hAnsi="Times New Roman" w:cs="Times New Roman"/>
              <w:noProof/>
              <w:sz w:val="24"/>
              <w:szCs w:val="24"/>
            </w:rPr>
            <w:instrText xml:space="preserve"> PAGEREF _Toc270169411 \h </w:instrText>
          </w:r>
          <w:r w:rsidRPr="00ED601D">
            <w:rPr>
              <w:rFonts w:ascii="Times New Roman" w:hAnsi="Times New Roman" w:cs="Times New Roman"/>
              <w:noProof/>
              <w:sz w:val="24"/>
              <w:szCs w:val="24"/>
            </w:rPr>
          </w:r>
          <w:r w:rsidRPr="00ED601D">
            <w:rPr>
              <w:rFonts w:ascii="Times New Roman" w:hAnsi="Times New Roman" w:cs="Times New Roman"/>
              <w:noProof/>
              <w:sz w:val="24"/>
              <w:szCs w:val="24"/>
            </w:rPr>
            <w:fldChar w:fldCharType="separate"/>
          </w:r>
          <w:r w:rsidRPr="00ED601D">
            <w:rPr>
              <w:rFonts w:ascii="Times New Roman" w:hAnsi="Times New Roman" w:cs="Times New Roman"/>
              <w:noProof/>
              <w:sz w:val="24"/>
              <w:szCs w:val="24"/>
            </w:rPr>
            <w:t>9</w:t>
          </w:r>
          <w:r w:rsidRPr="00ED601D">
            <w:rPr>
              <w:rFonts w:ascii="Times New Roman" w:hAnsi="Times New Roman" w:cs="Times New Roman"/>
              <w:noProof/>
              <w:sz w:val="24"/>
              <w:szCs w:val="24"/>
            </w:rPr>
            <w:fldChar w:fldCharType="end"/>
          </w:r>
        </w:p>
        <w:p w14:paraId="3EFBD2A7" w14:textId="77777777" w:rsidR="00E5755F" w:rsidRPr="00ED601D" w:rsidRDefault="00E5755F">
          <w:pPr>
            <w:pStyle w:val="TOC1"/>
            <w:tabs>
              <w:tab w:val="left" w:pos="360"/>
              <w:tab w:val="right" w:leader="dot" w:pos="9350"/>
            </w:tabs>
            <w:rPr>
              <w:rFonts w:ascii="Times New Roman" w:hAnsi="Times New Roman" w:cs="Times New Roman"/>
              <w:b w:val="0"/>
              <w:noProof/>
            </w:rPr>
          </w:pPr>
          <w:r w:rsidRPr="00ED601D">
            <w:rPr>
              <w:rFonts w:ascii="Times New Roman" w:hAnsi="Times New Roman" w:cs="Times New Roman"/>
              <w:noProof/>
            </w:rPr>
            <w:t>5</w:t>
          </w:r>
          <w:r w:rsidRPr="00ED601D">
            <w:rPr>
              <w:rFonts w:ascii="Times New Roman" w:hAnsi="Times New Roman" w:cs="Times New Roman"/>
              <w:b w:val="0"/>
              <w:noProof/>
            </w:rPr>
            <w:tab/>
          </w:r>
          <w:r w:rsidRPr="00ED601D">
            <w:rPr>
              <w:rFonts w:ascii="Times New Roman" w:hAnsi="Times New Roman" w:cs="Times New Roman"/>
              <w:noProof/>
            </w:rPr>
            <w:t>Technology Stack</w:t>
          </w:r>
          <w:r w:rsidRPr="00ED601D">
            <w:rPr>
              <w:rFonts w:ascii="Times New Roman" w:hAnsi="Times New Roman" w:cs="Times New Roman"/>
              <w:noProof/>
            </w:rPr>
            <w:tab/>
          </w:r>
          <w:r w:rsidRPr="00ED601D">
            <w:rPr>
              <w:rFonts w:ascii="Times New Roman" w:hAnsi="Times New Roman" w:cs="Times New Roman"/>
              <w:noProof/>
            </w:rPr>
            <w:fldChar w:fldCharType="begin"/>
          </w:r>
          <w:r w:rsidRPr="00ED601D">
            <w:rPr>
              <w:rFonts w:ascii="Times New Roman" w:hAnsi="Times New Roman" w:cs="Times New Roman"/>
              <w:noProof/>
            </w:rPr>
            <w:instrText xml:space="preserve"> PAGEREF _Toc270169412 \h </w:instrText>
          </w:r>
          <w:r w:rsidRPr="00ED601D">
            <w:rPr>
              <w:rFonts w:ascii="Times New Roman" w:hAnsi="Times New Roman" w:cs="Times New Roman"/>
              <w:noProof/>
            </w:rPr>
          </w:r>
          <w:r w:rsidRPr="00ED601D">
            <w:rPr>
              <w:rFonts w:ascii="Times New Roman" w:hAnsi="Times New Roman" w:cs="Times New Roman"/>
              <w:noProof/>
            </w:rPr>
            <w:fldChar w:fldCharType="separate"/>
          </w:r>
          <w:r w:rsidRPr="00ED601D">
            <w:rPr>
              <w:rFonts w:ascii="Times New Roman" w:hAnsi="Times New Roman" w:cs="Times New Roman"/>
              <w:noProof/>
            </w:rPr>
            <w:t>11</w:t>
          </w:r>
          <w:r w:rsidRPr="00ED601D">
            <w:rPr>
              <w:rFonts w:ascii="Times New Roman" w:hAnsi="Times New Roman" w:cs="Times New Roman"/>
              <w:noProof/>
            </w:rPr>
            <w:fldChar w:fldCharType="end"/>
          </w:r>
        </w:p>
        <w:p w14:paraId="5DCD2ABB" w14:textId="77777777" w:rsidR="00E5755F" w:rsidRPr="00ED601D" w:rsidRDefault="00E5755F">
          <w:pPr>
            <w:pStyle w:val="TOC1"/>
            <w:tabs>
              <w:tab w:val="left" w:pos="360"/>
              <w:tab w:val="right" w:leader="dot" w:pos="9350"/>
            </w:tabs>
            <w:rPr>
              <w:rFonts w:ascii="Times New Roman" w:hAnsi="Times New Roman" w:cs="Times New Roman"/>
              <w:b w:val="0"/>
              <w:noProof/>
            </w:rPr>
          </w:pPr>
          <w:r w:rsidRPr="00ED601D">
            <w:rPr>
              <w:rFonts w:ascii="Times New Roman" w:hAnsi="Times New Roman" w:cs="Times New Roman"/>
              <w:noProof/>
            </w:rPr>
            <w:t>6</w:t>
          </w:r>
          <w:r w:rsidRPr="00ED601D">
            <w:rPr>
              <w:rFonts w:ascii="Times New Roman" w:hAnsi="Times New Roman" w:cs="Times New Roman"/>
              <w:b w:val="0"/>
              <w:noProof/>
            </w:rPr>
            <w:tab/>
          </w:r>
          <w:r w:rsidRPr="00ED601D">
            <w:rPr>
              <w:rFonts w:ascii="Times New Roman" w:hAnsi="Times New Roman" w:cs="Times New Roman"/>
              <w:noProof/>
            </w:rPr>
            <w:t>Architectural Considerations</w:t>
          </w:r>
          <w:r w:rsidRPr="00ED601D">
            <w:rPr>
              <w:rFonts w:ascii="Times New Roman" w:hAnsi="Times New Roman" w:cs="Times New Roman"/>
              <w:noProof/>
            </w:rPr>
            <w:tab/>
          </w:r>
          <w:r w:rsidRPr="00ED601D">
            <w:rPr>
              <w:rFonts w:ascii="Times New Roman" w:hAnsi="Times New Roman" w:cs="Times New Roman"/>
              <w:noProof/>
            </w:rPr>
            <w:fldChar w:fldCharType="begin"/>
          </w:r>
          <w:r w:rsidRPr="00ED601D">
            <w:rPr>
              <w:rFonts w:ascii="Times New Roman" w:hAnsi="Times New Roman" w:cs="Times New Roman"/>
              <w:noProof/>
            </w:rPr>
            <w:instrText xml:space="preserve"> PAGEREF _Toc270169413 \h </w:instrText>
          </w:r>
          <w:r w:rsidRPr="00ED601D">
            <w:rPr>
              <w:rFonts w:ascii="Times New Roman" w:hAnsi="Times New Roman" w:cs="Times New Roman"/>
              <w:noProof/>
            </w:rPr>
          </w:r>
          <w:r w:rsidRPr="00ED601D">
            <w:rPr>
              <w:rFonts w:ascii="Times New Roman" w:hAnsi="Times New Roman" w:cs="Times New Roman"/>
              <w:noProof/>
            </w:rPr>
            <w:fldChar w:fldCharType="separate"/>
          </w:r>
          <w:r w:rsidRPr="00ED601D">
            <w:rPr>
              <w:rFonts w:ascii="Times New Roman" w:hAnsi="Times New Roman" w:cs="Times New Roman"/>
              <w:noProof/>
            </w:rPr>
            <w:t>13</w:t>
          </w:r>
          <w:r w:rsidRPr="00ED601D">
            <w:rPr>
              <w:rFonts w:ascii="Times New Roman" w:hAnsi="Times New Roman" w:cs="Times New Roman"/>
              <w:noProof/>
            </w:rPr>
            <w:fldChar w:fldCharType="end"/>
          </w:r>
        </w:p>
        <w:p w14:paraId="22ED2E83" w14:textId="77777777" w:rsidR="00E5755F" w:rsidRPr="00ED601D" w:rsidRDefault="00E5755F">
          <w:pPr>
            <w:pStyle w:val="TOC2"/>
            <w:tabs>
              <w:tab w:val="left" w:pos="735"/>
              <w:tab w:val="right" w:leader="dot" w:pos="9350"/>
            </w:tabs>
            <w:rPr>
              <w:rFonts w:ascii="Times New Roman" w:hAnsi="Times New Roman" w:cs="Times New Roman"/>
              <w:b w:val="0"/>
              <w:noProof/>
              <w:sz w:val="24"/>
              <w:szCs w:val="24"/>
            </w:rPr>
          </w:pPr>
          <w:r w:rsidRPr="00ED601D">
            <w:rPr>
              <w:rFonts w:ascii="Times New Roman" w:hAnsi="Times New Roman" w:cs="Times New Roman"/>
              <w:noProof/>
              <w:sz w:val="24"/>
              <w:szCs w:val="24"/>
            </w:rPr>
            <w:t>6.1</w:t>
          </w:r>
          <w:r w:rsidRPr="00ED601D">
            <w:rPr>
              <w:rFonts w:ascii="Times New Roman" w:hAnsi="Times New Roman" w:cs="Times New Roman"/>
              <w:b w:val="0"/>
              <w:noProof/>
              <w:sz w:val="24"/>
              <w:szCs w:val="24"/>
            </w:rPr>
            <w:tab/>
          </w:r>
          <w:r w:rsidRPr="00ED601D">
            <w:rPr>
              <w:rFonts w:ascii="Times New Roman" w:hAnsi="Times New Roman" w:cs="Times New Roman"/>
              <w:noProof/>
              <w:sz w:val="24"/>
              <w:szCs w:val="24"/>
            </w:rPr>
            <w:t>Authentication –</w:t>
          </w:r>
          <w:r w:rsidRPr="00ED601D">
            <w:rPr>
              <w:rFonts w:ascii="Times New Roman" w:hAnsi="Times New Roman" w:cs="Times New Roman"/>
              <w:noProof/>
              <w:sz w:val="24"/>
              <w:szCs w:val="24"/>
            </w:rPr>
            <w:tab/>
          </w:r>
          <w:r w:rsidRPr="00ED601D">
            <w:rPr>
              <w:rFonts w:ascii="Times New Roman" w:hAnsi="Times New Roman" w:cs="Times New Roman"/>
              <w:noProof/>
              <w:sz w:val="24"/>
              <w:szCs w:val="24"/>
            </w:rPr>
            <w:fldChar w:fldCharType="begin"/>
          </w:r>
          <w:r w:rsidRPr="00ED601D">
            <w:rPr>
              <w:rFonts w:ascii="Times New Roman" w:hAnsi="Times New Roman" w:cs="Times New Roman"/>
              <w:noProof/>
              <w:sz w:val="24"/>
              <w:szCs w:val="24"/>
            </w:rPr>
            <w:instrText xml:space="preserve"> PAGEREF _Toc270169414 \h </w:instrText>
          </w:r>
          <w:r w:rsidRPr="00ED601D">
            <w:rPr>
              <w:rFonts w:ascii="Times New Roman" w:hAnsi="Times New Roman" w:cs="Times New Roman"/>
              <w:noProof/>
              <w:sz w:val="24"/>
              <w:szCs w:val="24"/>
            </w:rPr>
          </w:r>
          <w:r w:rsidRPr="00ED601D">
            <w:rPr>
              <w:rFonts w:ascii="Times New Roman" w:hAnsi="Times New Roman" w:cs="Times New Roman"/>
              <w:noProof/>
              <w:sz w:val="24"/>
              <w:szCs w:val="24"/>
            </w:rPr>
            <w:fldChar w:fldCharType="separate"/>
          </w:r>
          <w:r w:rsidRPr="00ED601D">
            <w:rPr>
              <w:rFonts w:ascii="Times New Roman" w:hAnsi="Times New Roman" w:cs="Times New Roman"/>
              <w:noProof/>
              <w:sz w:val="24"/>
              <w:szCs w:val="24"/>
            </w:rPr>
            <w:t>13</w:t>
          </w:r>
          <w:r w:rsidRPr="00ED601D">
            <w:rPr>
              <w:rFonts w:ascii="Times New Roman" w:hAnsi="Times New Roman" w:cs="Times New Roman"/>
              <w:noProof/>
              <w:sz w:val="24"/>
              <w:szCs w:val="24"/>
            </w:rPr>
            <w:fldChar w:fldCharType="end"/>
          </w:r>
        </w:p>
        <w:p w14:paraId="001E249F" w14:textId="77777777" w:rsidR="00E5755F" w:rsidRPr="00ED601D" w:rsidRDefault="00E5755F">
          <w:pPr>
            <w:pStyle w:val="TOC2"/>
            <w:tabs>
              <w:tab w:val="left" w:pos="735"/>
              <w:tab w:val="right" w:leader="dot" w:pos="9350"/>
            </w:tabs>
            <w:rPr>
              <w:rFonts w:ascii="Times New Roman" w:hAnsi="Times New Roman" w:cs="Times New Roman"/>
              <w:b w:val="0"/>
              <w:noProof/>
              <w:sz w:val="24"/>
              <w:szCs w:val="24"/>
            </w:rPr>
          </w:pPr>
          <w:r w:rsidRPr="00ED601D">
            <w:rPr>
              <w:rFonts w:ascii="Times New Roman" w:hAnsi="Times New Roman" w:cs="Times New Roman"/>
              <w:noProof/>
              <w:sz w:val="24"/>
              <w:szCs w:val="24"/>
            </w:rPr>
            <w:t>6.2</w:t>
          </w:r>
          <w:r w:rsidRPr="00ED601D">
            <w:rPr>
              <w:rFonts w:ascii="Times New Roman" w:hAnsi="Times New Roman" w:cs="Times New Roman"/>
              <w:b w:val="0"/>
              <w:noProof/>
              <w:sz w:val="24"/>
              <w:szCs w:val="24"/>
            </w:rPr>
            <w:tab/>
          </w:r>
          <w:r w:rsidRPr="00ED601D">
            <w:rPr>
              <w:rFonts w:ascii="Times New Roman" w:hAnsi="Times New Roman" w:cs="Times New Roman"/>
              <w:noProof/>
              <w:sz w:val="24"/>
              <w:szCs w:val="24"/>
            </w:rPr>
            <w:t>Switch AWS deployment regions –</w:t>
          </w:r>
          <w:r w:rsidRPr="00ED601D">
            <w:rPr>
              <w:rFonts w:ascii="Times New Roman" w:hAnsi="Times New Roman" w:cs="Times New Roman"/>
              <w:noProof/>
              <w:sz w:val="24"/>
              <w:szCs w:val="24"/>
            </w:rPr>
            <w:tab/>
          </w:r>
          <w:r w:rsidRPr="00ED601D">
            <w:rPr>
              <w:rFonts w:ascii="Times New Roman" w:hAnsi="Times New Roman" w:cs="Times New Roman"/>
              <w:noProof/>
              <w:sz w:val="24"/>
              <w:szCs w:val="24"/>
            </w:rPr>
            <w:fldChar w:fldCharType="begin"/>
          </w:r>
          <w:r w:rsidRPr="00ED601D">
            <w:rPr>
              <w:rFonts w:ascii="Times New Roman" w:hAnsi="Times New Roman" w:cs="Times New Roman"/>
              <w:noProof/>
              <w:sz w:val="24"/>
              <w:szCs w:val="24"/>
            </w:rPr>
            <w:instrText xml:space="preserve"> PAGEREF _Toc270169415 \h </w:instrText>
          </w:r>
          <w:r w:rsidRPr="00ED601D">
            <w:rPr>
              <w:rFonts w:ascii="Times New Roman" w:hAnsi="Times New Roman" w:cs="Times New Roman"/>
              <w:noProof/>
              <w:sz w:val="24"/>
              <w:szCs w:val="24"/>
            </w:rPr>
          </w:r>
          <w:r w:rsidRPr="00ED601D">
            <w:rPr>
              <w:rFonts w:ascii="Times New Roman" w:hAnsi="Times New Roman" w:cs="Times New Roman"/>
              <w:noProof/>
              <w:sz w:val="24"/>
              <w:szCs w:val="24"/>
            </w:rPr>
            <w:fldChar w:fldCharType="separate"/>
          </w:r>
          <w:r w:rsidRPr="00ED601D">
            <w:rPr>
              <w:rFonts w:ascii="Times New Roman" w:hAnsi="Times New Roman" w:cs="Times New Roman"/>
              <w:noProof/>
              <w:sz w:val="24"/>
              <w:szCs w:val="24"/>
            </w:rPr>
            <w:t>14</w:t>
          </w:r>
          <w:r w:rsidRPr="00ED601D">
            <w:rPr>
              <w:rFonts w:ascii="Times New Roman" w:hAnsi="Times New Roman" w:cs="Times New Roman"/>
              <w:noProof/>
              <w:sz w:val="24"/>
              <w:szCs w:val="24"/>
            </w:rPr>
            <w:fldChar w:fldCharType="end"/>
          </w:r>
        </w:p>
        <w:p w14:paraId="1F6F90C0" w14:textId="77777777" w:rsidR="00E5755F" w:rsidRPr="00ED601D" w:rsidRDefault="00E5755F">
          <w:pPr>
            <w:pStyle w:val="TOC2"/>
            <w:tabs>
              <w:tab w:val="left" w:pos="735"/>
              <w:tab w:val="right" w:leader="dot" w:pos="9350"/>
            </w:tabs>
            <w:rPr>
              <w:rFonts w:ascii="Times New Roman" w:hAnsi="Times New Roman" w:cs="Times New Roman"/>
              <w:b w:val="0"/>
              <w:noProof/>
              <w:sz w:val="24"/>
              <w:szCs w:val="24"/>
            </w:rPr>
          </w:pPr>
          <w:r w:rsidRPr="00ED601D">
            <w:rPr>
              <w:rFonts w:ascii="Times New Roman" w:hAnsi="Times New Roman" w:cs="Times New Roman"/>
              <w:noProof/>
              <w:sz w:val="24"/>
              <w:szCs w:val="24"/>
            </w:rPr>
            <w:t>6.3</w:t>
          </w:r>
          <w:r w:rsidRPr="00ED601D">
            <w:rPr>
              <w:rFonts w:ascii="Times New Roman" w:hAnsi="Times New Roman" w:cs="Times New Roman"/>
              <w:b w:val="0"/>
              <w:noProof/>
              <w:sz w:val="24"/>
              <w:szCs w:val="24"/>
            </w:rPr>
            <w:tab/>
          </w:r>
          <w:r w:rsidRPr="00ED601D">
            <w:rPr>
              <w:rFonts w:ascii="Times New Roman" w:hAnsi="Times New Roman" w:cs="Times New Roman"/>
              <w:noProof/>
              <w:sz w:val="24"/>
              <w:szCs w:val="24"/>
            </w:rPr>
            <w:t>Logging –</w:t>
          </w:r>
          <w:r w:rsidRPr="00ED601D">
            <w:rPr>
              <w:rFonts w:ascii="Times New Roman" w:hAnsi="Times New Roman" w:cs="Times New Roman"/>
              <w:noProof/>
              <w:sz w:val="24"/>
              <w:szCs w:val="24"/>
            </w:rPr>
            <w:tab/>
          </w:r>
          <w:r w:rsidRPr="00ED601D">
            <w:rPr>
              <w:rFonts w:ascii="Times New Roman" w:hAnsi="Times New Roman" w:cs="Times New Roman"/>
              <w:noProof/>
              <w:sz w:val="24"/>
              <w:szCs w:val="24"/>
            </w:rPr>
            <w:fldChar w:fldCharType="begin"/>
          </w:r>
          <w:r w:rsidRPr="00ED601D">
            <w:rPr>
              <w:rFonts w:ascii="Times New Roman" w:hAnsi="Times New Roman" w:cs="Times New Roman"/>
              <w:noProof/>
              <w:sz w:val="24"/>
              <w:szCs w:val="24"/>
            </w:rPr>
            <w:instrText xml:space="preserve"> PAGEREF _Toc270169416 \h </w:instrText>
          </w:r>
          <w:r w:rsidRPr="00ED601D">
            <w:rPr>
              <w:rFonts w:ascii="Times New Roman" w:hAnsi="Times New Roman" w:cs="Times New Roman"/>
              <w:noProof/>
              <w:sz w:val="24"/>
              <w:szCs w:val="24"/>
            </w:rPr>
          </w:r>
          <w:r w:rsidRPr="00ED601D">
            <w:rPr>
              <w:rFonts w:ascii="Times New Roman" w:hAnsi="Times New Roman" w:cs="Times New Roman"/>
              <w:noProof/>
              <w:sz w:val="24"/>
              <w:szCs w:val="24"/>
            </w:rPr>
            <w:fldChar w:fldCharType="separate"/>
          </w:r>
          <w:r w:rsidRPr="00ED601D">
            <w:rPr>
              <w:rFonts w:ascii="Times New Roman" w:hAnsi="Times New Roman" w:cs="Times New Roman"/>
              <w:noProof/>
              <w:sz w:val="24"/>
              <w:szCs w:val="24"/>
            </w:rPr>
            <w:t>15</w:t>
          </w:r>
          <w:r w:rsidRPr="00ED601D">
            <w:rPr>
              <w:rFonts w:ascii="Times New Roman" w:hAnsi="Times New Roman" w:cs="Times New Roman"/>
              <w:noProof/>
              <w:sz w:val="24"/>
              <w:szCs w:val="24"/>
            </w:rPr>
            <w:fldChar w:fldCharType="end"/>
          </w:r>
        </w:p>
        <w:p w14:paraId="1610D6F1" w14:textId="77777777" w:rsidR="00E5755F" w:rsidRPr="00ED601D" w:rsidRDefault="00E5755F">
          <w:pPr>
            <w:pStyle w:val="TOC2"/>
            <w:tabs>
              <w:tab w:val="left" w:pos="735"/>
              <w:tab w:val="right" w:leader="dot" w:pos="9350"/>
            </w:tabs>
            <w:rPr>
              <w:rFonts w:ascii="Times New Roman" w:hAnsi="Times New Roman" w:cs="Times New Roman"/>
              <w:b w:val="0"/>
              <w:noProof/>
              <w:sz w:val="24"/>
              <w:szCs w:val="24"/>
            </w:rPr>
          </w:pPr>
          <w:r w:rsidRPr="00ED601D">
            <w:rPr>
              <w:rFonts w:ascii="Times New Roman" w:hAnsi="Times New Roman" w:cs="Times New Roman"/>
              <w:noProof/>
              <w:sz w:val="24"/>
              <w:szCs w:val="24"/>
            </w:rPr>
            <w:t>6.4</w:t>
          </w:r>
          <w:r w:rsidRPr="00ED601D">
            <w:rPr>
              <w:rFonts w:ascii="Times New Roman" w:hAnsi="Times New Roman" w:cs="Times New Roman"/>
              <w:b w:val="0"/>
              <w:noProof/>
              <w:sz w:val="24"/>
              <w:szCs w:val="24"/>
            </w:rPr>
            <w:tab/>
          </w:r>
          <w:r w:rsidRPr="00ED601D">
            <w:rPr>
              <w:rFonts w:ascii="Times New Roman" w:hAnsi="Times New Roman" w:cs="Times New Roman"/>
              <w:noProof/>
              <w:sz w:val="24"/>
              <w:szCs w:val="24"/>
            </w:rPr>
            <w:t>Windows App to Windows Desktop Application/Service communication –</w:t>
          </w:r>
          <w:r w:rsidRPr="00ED601D">
            <w:rPr>
              <w:rFonts w:ascii="Times New Roman" w:hAnsi="Times New Roman" w:cs="Times New Roman"/>
              <w:noProof/>
              <w:sz w:val="24"/>
              <w:szCs w:val="24"/>
            </w:rPr>
            <w:tab/>
          </w:r>
          <w:r w:rsidRPr="00ED601D">
            <w:rPr>
              <w:rFonts w:ascii="Times New Roman" w:hAnsi="Times New Roman" w:cs="Times New Roman"/>
              <w:noProof/>
              <w:sz w:val="24"/>
              <w:szCs w:val="24"/>
            </w:rPr>
            <w:fldChar w:fldCharType="begin"/>
          </w:r>
          <w:r w:rsidRPr="00ED601D">
            <w:rPr>
              <w:rFonts w:ascii="Times New Roman" w:hAnsi="Times New Roman" w:cs="Times New Roman"/>
              <w:noProof/>
              <w:sz w:val="24"/>
              <w:szCs w:val="24"/>
            </w:rPr>
            <w:instrText xml:space="preserve"> PAGEREF _Toc270169417 \h </w:instrText>
          </w:r>
          <w:r w:rsidRPr="00ED601D">
            <w:rPr>
              <w:rFonts w:ascii="Times New Roman" w:hAnsi="Times New Roman" w:cs="Times New Roman"/>
              <w:noProof/>
              <w:sz w:val="24"/>
              <w:szCs w:val="24"/>
            </w:rPr>
          </w:r>
          <w:r w:rsidRPr="00ED601D">
            <w:rPr>
              <w:rFonts w:ascii="Times New Roman" w:hAnsi="Times New Roman" w:cs="Times New Roman"/>
              <w:noProof/>
              <w:sz w:val="24"/>
              <w:szCs w:val="24"/>
            </w:rPr>
            <w:fldChar w:fldCharType="separate"/>
          </w:r>
          <w:r w:rsidRPr="00ED601D">
            <w:rPr>
              <w:rFonts w:ascii="Times New Roman" w:hAnsi="Times New Roman" w:cs="Times New Roman"/>
              <w:noProof/>
              <w:sz w:val="24"/>
              <w:szCs w:val="24"/>
            </w:rPr>
            <w:t>15</w:t>
          </w:r>
          <w:r w:rsidRPr="00ED601D">
            <w:rPr>
              <w:rFonts w:ascii="Times New Roman" w:hAnsi="Times New Roman" w:cs="Times New Roman"/>
              <w:noProof/>
              <w:sz w:val="24"/>
              <w:szCs w:val="24"/>
            </w:rPr>
            <w:fldChar w:fldCharType="end"/>
          </w:r>
        </w:p>
        <w:p w14:paraId="1F129E77" w14:textId="77777777" w:rsidR="00E5755F" w:rsidRPr="00ED601D" w:rsidRDefault="00E5755F">
          <w:pPr>
            <w:pStyle w:val="TOC2"/>
            <w:tabs>
              <w:tab w:val="left" w:pos="735"/>
              <w:tab w:val="right" w:leader="dot" w:pos="9350"/>
            </w:tabs>
            <w:rPr>
              <w:rFonts w:ascii="Times New Roman" w:hAnsi="Times New Roman" w:cs="Times New Roman"/>
              <w:b w:val="0"/>
              <w:noProof/>
              <w:sz w:val="24"/>
              <w:szCs w:val="24"/>
            </w:rPr>
          </w:pPr>
          <w:r w:rsidRPr="00ED601D">
            <w:rPr>
              <w:rFonts w:ascii="Times New Roman" w:hAnsi="Times New Roman" w:cs="Times New Roman"/>
              <w:noProof/>
              <w:sz w:val="24"/>
              <w:szCs w:val="24"/>
            </w:rPr>
            <w:t>6.5</w:t>
          </w:r>
          <w:r w:rsidRPr="00ED601D">
            <w:rPr>
              <w:rFonts w:ascii="Times New Roman" w:hAnsi="Times New Roman" w:cs="Times New Roman"/>
              <w:b w:val="0"/>
              <w:noProof/>
              <w:sz w:val="24"/>
              <w:szCs w:val="24"/>
            </w:rPr>
            <w:tab/>
          </w:r>
          <w:r w:rsidRPr="00ED601D">
            <w:rPr>
              <w:rFonts w:ascii="Times New Roman" w:hAnsi="Times New Roman" w:cs="Times New Roman"/>
              <w:noProof/>
              <w:sz w:val="24"/>
              <w:szCs w:val="24"/>
            </w:rPr>
            <w:t>Archival method –</w:t>
          </w:r>
          <w:r w:rsidRPr="00ED601D">
            <w:rPr>
              <w:rFonts w:ascii="Times New Roman" w:hAnsi="Times New Roman" w:cs="Times New Roman"/>
              <w:noProof/>
              <w:sz w:val="24"/>
              <w:szCs w:val="24"/>
            </w:rPr>
            <w:tab/>
          </w:r>
          <w:r w:rsidRPr="00ED601D">
            <w:rPr>
              <w:rFonts w:ascii="Times New Roman" w:hAnsi="Times New Roman" w:cs="Times New Roman"/>
              <w:noProof/>
              <w:sz w:val="24"/>
              <w:szCs w:val="24"/>
            </w:rPr>
            <w:fldChar w:fldCharType="begin"/>
          </w:r>
          <w:r w:rsidRPr="00ED601D">
            <w:rPr>
              <w:rFonts w:ascii="Times New Roman" w:hAnsi="Times New Roman" w:cs="Times New Roman"/>
              <w:noProof/>
              <w:sz w:val="24"/>
              <w:szCs w:val="24"/>
            </w:rPr>
            <w:instrText xml:space="preserve"> PAGEREF _Toc270169418 \h </w:instrText>
          </w:r>
          <w:r w:rsidRPr="00ED601D">
            <w:rPr>
              <w:rFonts w:ascii="Times New Roman" w:hAnsi="Times New Roman" w:cs="Times New Roman"/>
              <w:noProof/>
              <w:sz w:val="24"/>
              <w:szCs w:val="24"/>
            </w:rPr>
          </w:r>
          <w:r w:rsidRPr="00ED601D">
            <w:rPr>
              <w:rFonts w:ascii="Times New Roman" w:hAnsi="Times New Roman" w:cs="Times New Roman"/>
              <w:noProof/>
              <w:sz w:val="24"/>
              <w:szCs w:val="24"/>
            </w:rPr>
            <w:fldChar w:fldCharType="separate"/>
          </w:r>
          <w:r w:rsidRPr="00ED601D">
            <w:rPr>
              <w:rFonts w:ascii="Times New Roman" w:hAnsi="Times New Roman" w:cs="Times New Roman"/>
              <w:noProof/>
              <w:sz w:val="24"/>
              <w:szCs w:val="24"/>
            </w:rPr>
            <w:t>15</w:t>
          </w:r>
          <w:r w:rsidRPr="00ED601D">
            <w:rPr>
              <w:rFonts w:ascii="Times New Roman" w:hAnsi="Times New Roman" w:cs="Times New Roman"/>
              <w:noProof/>
              <w:sz w:val="24"/>
              <w:szCs w:val="24"/>
            </w:rPr>
            <w:fldChar w:fldCharType="end"/>
          </w:r>
        </w:p>
        <w:p w14:paraId="2855F693" w14:textId="77777777" w:rsidR="00E5755F" w:rsidRPr="00ED601D" w:rsidRDefault="00E5755F">
          <w:pPr>
            <w:pStyle w:val="TOC2"/>
            <w:tabs>
              <w:tab w:val="left" w:pos="735"/>
              <w:tab w:val="right" w:leader="dot" w:pos="9350"/>
            </w:tabs>
            <w:rPr>
              <w:rFonts w:ascii="Times New Roman" w:hAnsi="Times New Roman" w:cs="Times New Roman"/>
              <w:b w:val="0"/>
              <w:noProof/>
              <w:sz w:val="24"/>
              <w:szCs w:val="24"/>
            </w:rPr>
          </w:pPr>
          <w:r w:rsidRPr="00ED601D">
            <w:rPr>
              <w:rFonts w:ascii="Times New Roman" w:hAnsi="Times New Roman" w:cs="Times New Roman"/>
              <w:noProof/>
              <w:sz w:val="24"/>
              <w:szCs w:val="24"/>
            </w:rPr>
            <w:t>6.6</w:t>
          </w:r>
          <w:r w:rsidRPr="00ED601D">
            <w:rPr>
              <w:rFonts w:ascii="Times New Roman" w:hAnsi="Times New Roman" w:cs="Times New Roman"/>
              <w:b w:val="0"/>
              <w:noProof/>
              <w:sz w:val="24"/>
              <w:szCs w:val="24"/>
            </w:rPr>
            <w:tab/>
          </w:r>
          <w:r w:rsidRPr="00ED601D">
            <w:rPr>
              <w:rFonts w:ascii="Times New Roman" w:hAnsi="Times New Roman" w:cs="Times New Roman"/>
              <w:noProof/>
              <w:sz w:val="24"/>
              <w:szCs w:val="24"/>
            </w:rPr>
            <w:t>Archive retrieval –</w:t>
          </w:r>
          <w:r w:rsidRPr="00ED601D">
            <w:rPr>
              <w:rFonts w:ascii="Times New Roman" w:hAnsi="Times New Roman" w:cs="Times New Roman"/>
              <w:noProof/>
              <w:sz w:val="24"/>
              <w:szCs w:val="24"/>
            </w:rPr>
            <w:tab/>
          </w:r>
          <w:r w:rsidRPr="00ED601D">
            <w:rPr>
              <w:rFonts w:ascii="Times New Roman" w:hAnsi="Times New Roman" w:cs="Times New Roman"/>
              <w:noProof/>
              <w:sz w:val="24"/>
              <w:szCs w:val="24"/>
            </w:rPr>
            <w:fldChar w:fldCharType="begin"/>
          </w:r>
          <w:r w:rsidRPr="00ED601D">
            <w:rPr>
              <w:rFonts w:ascii="Times New Roman" w:hAnsi="Times New Roman" w:cs="Times New Roman"/>
              <w:noProof/>
              <w:sz w:val="24"/>
              <w:szCs w:val="24"/>
            </w:rPr>
            <w:instrText xml:space="preserve"> PAGEREF _Toc270169419 \h </w:instrText>
          </w:r>
          <w:r w:rsidRPr="00ED601D">
            <w:rPr>
              <w:rFonts w:ascii="Times New Roman" w:hAnsi="Times New Roman" w:cs="Times New Roman"/>
              <w:noProof/>
              <w:sz w:val="24"/>
              <w:szCs w:val="24"/>
            </w:rPr>
          </w:r>
          <w:r w:rsidRPr="00ED601D">
            <w:rPr>
              <w:rFonts w:ascii="Times New Roman" w:hAnsi="Times New Roman" w:cs="Times New Roman"/>
              <w:noProof/>
              <w:sz w:val="24"/>
              <w:szCs w:val="24"/>
            </w:rPr>
            <w:fldChar w:fldCharType="separate"/>
          </w:r>
          <w:r w:rsidRPr="00ED601D">
            <w:rPr>
              <w:rFonts w:ascii="Times New Roman" w:hAnsi="Times New Roman" w:cs="Times New Roman"/>
              <w:noProof/>
              <w:sz w:val="24"/>
              <w:szCs w:val="24"/>
            </w:rPr>
            <w:t>16</w:t>
          </w:r>
          <w:r w:rsidRPr="00ED601D">
            <w:rPr>
              <w:rFonts w:ascii="Times New Roman" w:hAnsi="Times New Roman" w:cs="Times New Roman"/>
              <w:noProof/>
              <w:sz w:val="24"/>
              <w:szCs w:val="24"/>
            </w:rPr>
            <w:fldChar w:fldCharType="end"/>
          </w:r>
        </w:p>
        <w:p w14:paraId="04E139DA" w14:textId="77777777" w:rsidR="00E5755F" w:rsidRPr="00ED601D" w:rsidRDefault="00E5755F">
          <w:pPr>
            <w:pStyle w:val="TOC1"/>
            <w:tabs>
              <w:tab w:val="left" w:pos="360"/>
              <w:tab w:val="right" w:leader="dot" w:pos="9350"/>
            </w:tabs>
            <w:rPr>
              <w:rFonts w:ascii="Times New Roman" w:hAnsi="Times New Roman" w:cs="Times New Roman"/>
              <w:b w:val="0"/>
              <w:noProof/>
            </w:rPr>
          </w:pPr>
          <w:r w:rsidRPr="00ED601D">
            <w:rPr>
              <w:rFonts w:ascii="Times New Roman" w:hAnsi="Times New Roman" w:cs="Times New Roman"/>
              <w:noProof/>
            </w:rPr>
            <w:t>7</w:t>
          </w:r>
          <w:r w:rsidRPr="00ED601D">
            <w:rPr>
              <w:rFonts w:ascii="Times New Roman" w:hAnsi="Times New Roman" w:cs="Times New Roman"/>
              <w:b w:val="0"/>
              <w:noProof/>
            </w:rPr>
            <w:tab/>
          </w:r>
          <w:r w:rsidRPr="00ED601D">
            <w:rPr>
              <w:rFonts w:ascii="Times New Roman" w:hAnsi="Times New Roman" w:cs="Times New Roman"/>
              <w:noProof/>
            </w:rPr>
            <w:t>Cost Model</w:t>
          </w:r>
          <w:r w:rsidRPr="00ED601D">
            <w:rPr>
              <w:rFonts w:ascii="Times New Roman" w:hAnsi="Times New Roman" w:cs="Times New Roman"/>
              <w:noProof/>
            </w:rPr>
            <w:tab/>
          </w:r>
          <w:r w:rsidRPr="00ED601D">
            <w:rPr>
              <w:rFonts w:ascii="Times New Roman" w:hAnsi="Times New Roman" w:cs="Times New Roman"/>
              <w:noProof/>
            </w:rPr>
            <w:fldChar w:fldCharType="begin"/>
          </w:r>
          <w:r w:rsidRPr="00ED601D">
            <w:rPr>
              <w:rFonts w:ascii="Times New Roman" w:hAnsi="Times New Roman" w:cs="Times New Roman"/>
              <w:noProof/>
            </w:rPr>
            <w:instrText xml:space="preserve"> PAGEREF _Toc270169420 \h </w:instrText>
          </w:r>
          <w:r w:rsidRPr="00ED601D">
            <w:rPr>
              <w:rFonts w:ascii="Times New Roman" w:hAnsi="Times New Roman" w:cs="Times New Roman"/>
              <w:noProof/>
            </w:rPr>
          </w:r>
          <w:r w:rsidRPr="00ED601D">
            <w:rPr>
              <w:rFonts w:ascii="Times New Roman" w:hAnsi="Times New Roman" w:cs="Times New Roman"/>
              <w:noProof/>
            </w:rPr>
            <w:fldChar w:fldCharType="separate"/>
          </w:r>
          <w:r w:rsidRPr="00ED601D">
            <w:rPr>
              <w:rFonts w:ascii="Times New Roman" w:hAnsi="Times New Roman" w:cs="Times New Roman"/>
              <w:noProof/>
            </w:rPr>
            <w:t>16</w:t>
          </w:r>
          <w:r w:rsidRPr="00ED601D">
            <w:rPr>
              <w:rFonts w:ascii="Times New Roman" w:hAnsi="Times New Roman" w:cs="Times New Roman"/>
              <w:noProof/>
            </w:rPr>
            <w:fldChar w:fldCharType="end"/>
          </w:r>
        </w:p>
        <w:p w14:paraId="1652DD35" w14:textId="1605415C" w:rsidR="00560AA6" w:rsidRPr="006C6DE2" w:rsidRDefault="00560AA6">
          <w:pPr>
            <w:rPr>
              <w:rFonts w:ascii="Times New Roman" w:hAnsi="Times New Roman" w:cs="Times New Roman"/>
            </w:rPr>
          </w:pPr>
          <w:r w:rsidRPr="00ED601D">
            <w:rPr>
              <w:rFonts w:ascii="Times New Roman" w:hAnsi="Times New Roman" w:cs="Times New Roman"/>
              <w:b/>
              <w:bCs/>
              <w:noProof/>
              <w:sz w:val="24"/>
              <w:szCs w:val="24"/>
            </w:rPr>
            <w:fldChar w:fldCharType="end"/>
          </w:r>
        </w:p>
      </w:sdtContent>
    </w:sdt>
    <w:p w14:paraId="3E240C6B" w14:textId="6965EF5F" w:rsidR="00560AA6" w:rsidRPr="006C6DE2" w:rsidRDefault="00560AA6">
      <w:pPr>
        <w:rPr>
          <w:rFonts w:ascii="Times New Roman" w:eastAsiaTheme="majorEastAsia" w:hAnsi="Times New Roman" w:cs="Times New Roman"/>
          <w:color w:val="000000" w:themeColor="text1"/>
          <w:sz w:val="56"/>
          <w:szCs w:val="56"/>
        </w:rPr>
      </w:pPr>
    </w:p>
    <w:p w14:paraId="2CF8B8CF" w14:textId="32172CF2" w:rsidR="00560AA6" w:rsidRPr="006C6DE2" w:rsidRDefault="00560AA6">
      <w:pPr>
        <w:rPr>
          <w:rFonts w:ascii="Times New Roman" w:eastAsiaTheme="majorEastAsia" w:hAnsi="Times New Roman" w:cs="Times New Roman"/>
          <w:color w:val="000000" w:themeColor="text1"/>
          <w:sz w:val="56"/>
          <w:szCs w:val="56"/>
        </w:rPr>
      </w:pPr>
    </w:p>
    <w:p w14:paraId="76434721" w14:textId="392E3E09" w:rsidR="000A126C" w:rsidRPr="00E04F37" w:rsidRDefault="00560AA6" w:rsidP="000A126C">
      <w:pPr>
        <w:rPr>
          <w:rFonts w:ascii="Times New Roman" w:eastAsiaTheme="majorEastAsia" w:hAnsi="Times New Roman" w:cs="Times New Roman"/>
          <w:color w:val="000000" w:themeColor="text1"/>
          <w:sz w:val="56"/>
          <w:szCs w:val="56"/>
        </w:rPr>
      </w:pPr>
      <w:r w:rsidRPr="006C6DE2">
        <w:rPr>
          <w:rFonts w:ascii="Times New Roman" w:hAnsi="Times New Roman" w:cs="Times New Roman"/>
        </w:rPr>
        <w:br w:type="page"/>
      </w:r>
    </w:p>
    <w:p w14:paraId="0E0CBE8B" w14:textId="6F0FB85B" w:rsidR="00B60D47" w:rsidRPr="006C6DE2" w:rsidRDefault="004472C2" w:rsidP="00827FD0">
      <w:pPr>
        <w:pStyle w:val="Heading1"/>
        <w:numPr>
          <w:ilvl w:val="0"/>
          <w:numId w:val="36"/>
        </w:numPr>
        <w:rPr>
          <w:rFonts w:ascii="Times New Roman" w:hAnsi="Times New Roman"/>
        </w:rPr>
      </w:pPr>
      <w:bookmarkStart w:id="1" w:name="_Toc270169407"/>
      <w:r w:rsidRPr="006C6DE2">
        <w:rPr>
          <w:rFonts w:ascii="Times New Roman" w:hAnsi="Times New Roman"/>
        </w:rPr>
        <w:t>Introduction</w:t>
      </w:r>
      <w:bookmarkEnd w:id="1"/>
    </w:p>
    <w:p w14:paraId="2E1BF09E" w14:textId="75373588" w:rsidR="00560AA6" w:rsidRPr="006C6DE2" w:rsidRDefault="00560AA6" w:rsidP="00560AA6">
      <w:pPr>
        <w:rPr>
          <w:rFonts w:ascii="Times New Roman" w:hAnsi="Times New Roman" w:cs="Times New Roman"/>
          <w:sz w:val="24"/>
          <w:szCs w:val="24"/>
        </w:rPr>
      </w:pPr>
      <w:r w:rsidRPr="006C6DE2">
        <w:rPr>
          <w:rFonts w:ascii="Times New Roman" w:hAnsi="Times New Roman" w:cs="Times New Roman"/>
          <w:b/>
          <w:sz w:val="24"/>
          <w:szCs w:val="24"/>
        </w:rPr>
        <w:t>Carl Zeiss India (Bangalore) Private Ltd</w:t>
      </w:r>
      <w:r w:rsidRPr="006C6DE2">
        <w:rPr>
          <w:rFonts w:ascii="Times New Roman" w:hAnsi="Times New Roman" w:cs="Times New Roman"/>
          <w:sz w:val="24"/>
          <w:szCs w:val="24"/>
        </w:rPr>
        <w:t xml:space="preserve"> (</w:t>
      </w:r>
      <w:r w:rsidRPr="006C6DE2">
        <w:rPr>
          <w:rFonts w:ascii="Times New Roman" w:hAnsi="Times New Roman" w:cs="Times New Roman"/>
          <w:b/>
          <w:sz w:val="24"/>
          <w:szCs w:val="24"/>
        </w:rPr>
        <w:t>Zeiss</w:t>
      </w:r>
      <w:r w:rsidRPr="006C6DE2">
        <w:rPr>
          <w:rFonts w:ascii="Times New Roman" w:hAnsi="Times New Roman" w:cs="Times New Roman"/>
          <w:sz w:val="24"/>
          <w:szCs w:val="24"/>
        </w:rPr>
        <w:t xml:space="preserve">) is working on a prototype to build a cloud application that allows upload/download of images from/to windows tablets and storage of images and patients’ data on the cloud. This prototype involves development of a new application and storage infrastructure on Amazon cloud platform (AWS). </w:t>
      </w:r>
    </w:p>
    <w:p w14:paraId="00EABA77" w14:textId="36F85553" w:rsidR="00560AA6" w:rsidRPr="006C6DE2" w:rsidRDefault="00C86850" w:rsidP="00560AA6">
      <w:pPr>
        <w:rPr>
          <w:rFonts w:ascii="Times New Roman" w:hAnsi="Times New Roman" w:cs="Times New Roman"/>
          <w:sz w:val="24"/>
          <w:szCs w:val="24"/>
        </w:rPr>
      </w:pPr>
      <w:r w:rsidRPr="006C6DE2">
        <w:rPr>
          <w:rFonts w:ascii="Times New Roman" w:hAnsi="Times New Roman" w:cs="Times New Roman"/>
          <w:sz w:val="24"/>
          <w:szCs w:val="24"/>
        </w:rPr>
        <w:t>As one of its deliverables for this</w:t>
      </w:r>
      <w:r w:rsidR="00560AA6" w:rsidRPr="006C6DE2">
        <w:rPr>
          <w:rFonts w:ascii="Times New Roman" w:hAnsi="Times New Roman" w:cs="Times New Roman"/>
          <w:sz w:val="24"/>
          <w:szCs w:val="24"/>
        </w:rPr>
        <w:t xml:space="preserve"> prototype</w:t>
      </w:r>
      <w:r w:rsidRPr="006C6DE2">
        <w:rPr>
          <w:rFonts w:ascii="Times New Roman" w:hAnsi="Times New Roman" w:cs="Times New Roman"/>
          <w:sz w:val="24"/>
          <w:szCs w:val="24"/>
        </w:rPr>
        <w:t>, Motifworks has evaluated AWS and the available technology stack options for each component used in this prototype like RDS, Storage, Archival, Authentication etc</w:t>
      </w:r>
      <w:r w:rsidR="00560AA6" w:rsidRPr="006C6DE2">
        <w:rPr>
          <w:rFonts w:ascii="Times New Roman" w:hAnsi="Times New Roman" w:cs="Times New Roman"/>
          <w:sz w:val="24"/>
          <w:szCs w:val="24"/>
        </w:rPr>
        <w:t xml:space="preserve">. This </w:t>
      </w:r>
      <w:r w:rsidRPr="006C6DE2">
        <w:rPr>
          <w:rFonts w:ascii="Times New Roman" w:hAnsi="Times New Roman" w:cs="Times New Roman"/>
          <w:sz w:val="24"/>
          <w:szCs w:val="24"/>
        </w:rPr>
        <w:t>document</w:t>
      </w:r>
      <w:r w:rsidR="00560AA6" w:rsidRPr="006C6DE2">
        <w:rPr>
          <w:rFonts w:ascii="Times New Roman" w:hAnsi="Times New Roman" w:cs="Times New Roman"/>
          <w:sz w:val="24"/>
          <w:szCs w:val="24"/>
        </w:rPr>
        <w:t xml:space="preserve"> </w:t>
      </w:r>
      <w:r w:rsidRPr="006C6DE2">
        <w:rPr>
          <w:rFonts w:ascii="Times New Roman" w:hAnsi="Times New Roman" w:cs="Times New Roman"/>
          <w:sz w:val="24"/>
          <w:szCs w:val="24"/>
        </w:rPr>
        <w:t>provides</w:t>
      </w:r>
      <w:r w:rsidR="00560AA6" w:rsidRPr="006C6DE2">
        <w:rPr>
          <w:rFonts w:ascii="Times New Roman" w:hAnsi="Times New Roman" w:cs="Times New Roman"/>
          <w:sz w:val="24"/>
          <w:szCs w:val="24"/>
        </w:rPr>
        <w:t xml:space="preserve"> an evaluation framework for the actual product and suitability of </w:t>
      </w:r>
      <w:r w:rsidR="009F362D" w:rsidRPr="006C6DE2">
        <w:rPr>
          <w:rFonts w:ascii="Times New Roman" w:hAnsi="Times New Roman" w:cs="Times New Roman"/>
          <w:sz w:val="24"/>
          <w:szCs w:val="24"/>
        </w:rPr>
        <w:t>Amazon cloud platform</w:t>
      </w:r>
      <w:r w:rsidRPr="006C6DE2">
        <w:rPr>
          <w:rFonts w:ascii="Times New Roman" w:hAnsi="Times New Roman" w:cs="Times New Roman"/>
          <w:sz w:val="24"/>
          <w:szCs w:val="24"/>
        </w:rPr>
        <w:t xml:space="preserve"> stack.</w:t>
      </w:r>
    </w:p>
    <w:p w14:paraId="19F69039" w14:textId="46E535B9" w:rsidR="004472C2" w:rsidRPr="006C6DE2" w:rsidRDefault="00050CF5" w:rsidP="00560AA6">
      <w:pPr>
        <w:rPr>
          <w:rFonts w:ascii="Times New Roman" w:hAnsi="Times New Roman" w:cs="Times New Roman"/>
          <w:sz w:val="24"/>
          <w:szCs w:val="24"/>
        </w:rPr>
      </w:pPr>
      <w:r w:rsidRPr="006C6DE2">
        <w:rPr>
          <w:rFonts w:ascii="Times New Roman" w:hAnsi="Times New Roman" w:cs="Times New Roman"/>
          <w:sz w:val="24"/>
          <w:szCs w:val="24"/>
        </w:rPr>
        <w:t>This document also covers architectural considerations like authentication mechanism, archive retrieval and storage, logging, deployment regions.</w:t>
      </w:r>
    </w:p>
    <w:p w14:paraId="1D9B871A" w14:textId="0B63B47F" w:rsidR="00C86850" w:rsidRPr="006C6DE2" w:rsidRDefault="00050CF5" w:rsidP="00560AA6">
      <w:pPr>
        <w:rPr>
          <w:rFonts w:ascii="Times New Roman" w:hAnsi="Times New Roman" w:cs="Times New Roman"/>
          <w:sz w:val="24"/>
          <w:szCs w:val="24"/>
        </w:rPr>
      </w:pPr>
      <w:r w:rsidRPr="006C6DE2">
        <w:rPr>
          <w:rFonts w:ascii="Times New Roman" w:hAnsi="Times New Roman" w:cs="Times New Roman"/>
          <w:sz w:val="24"/>
          <w:szCs w:val="24"/>
        </w:rPr>
        <w:t xml:space="preserve">Finally, we have covered an indicative costing model for AWS based on our understanding of data and architectural requirements </w:t>
      </w:r>
      <w:r w:rsidRPr="006C6DE2">
        <w:rPr>
          <w:rFonts w:ascii="Times New Roman" w:hAnsi="Times New Roman" w:cs="Times New Roman"/>
          <w:color w:val="FF0000"/>
          <w:sz w:val="24"/>
          <w:szCs w:val="24"/>
        </w:rPr>
        <w:t>&lt;To be added&gt;</w:t>
      </w:r>
    </w:p>
    <w:p w14:paraId="23079740" w14:textId="77777777" w:rsidR="004472C2" w:rsidRPr="006C6DE2" w:rsidRDefault="000A126C" w:rsidP="00827FD0">
      <w:pPr>
        <w:pStyle w:val="Heading1"/>
        <w:rPr>
          <w:rFonts w:ascii="Times New Roman" w:hAnsi="Times New Roman"/>
        </w:rPr>
      </w:pPr>
      <w:bookmarkStart w:id="2" w:name="_Toc270169408"/>
      <w:r w:rsidRPr="006C6DE2">
        <w:rPr>
          <w:rFonts w:ascii="Times New Roman" w:hAnsi="Times New Roman"/>
        </w:rPr>
        <w:t xml:space="preserve">Reference </w:t>
      </w:r>
      <w:r w:rsidR="004472C2" w:rsidRPr="006C6DE2">
        <w:rPr>
          <w:rFonts w:ascii="Times New Roman" w:hAnsi="Times New Roman"/>
        </w:rPr>
        <w:t>Architecture</w:t>
      </w:r>
      <w:bookmarkEnd w:id="2"/>
    </w:p>
    <w:p w14:paraId="75424318" w14:textId="77777777" w:rsidR="00622CC5" w:rsidRPr="006C6DE2" w:rsidRDefault="000A6608" w:rsidP="004472C2">
      <w:pPr>
        <w:rPr>
          <w:rFonts w:ascii="Times New Roman" w:hAnsi="Times New Roman" w:cs="Times New Roman"/>
          <w:sz w:val="24"/>
        </w:rPr>
      </w:pPr>
      <w:r w:rsidRPr="006C6DE2">
        <w:rPr>
          <w:rFonts w:ascii="Times New Roman" w:hAnsi="Times New Roman" w:cs="Times New Roman"/>
          <w:sz w:val="24"/>
        </w:rPr>
        <w:t>Following architecture illustrates design of software application using services available on Amazon Web Services (AWS) cloud computing platform. This architecture allows to build a highly scalable</w:t>
      </w:r>
      <w:r w:rsidR="004029F1" w:rsidRPr="006C6DE2">
        <w:rPr>
          <w:rFonts w:ascii="Times New Roman" w:hAnsi="Times New Roman" w:cs="Times New Roman"/>
          <w:sz w:val="24"/>
        </w:rPr>
        <w:t>,</w:t>
      </w:r>
      <w:r w:rsidRPr="006C6DE2">
        <w:rPr>
          <w:rFonts w:ascii="Times New Roman" w:hAnsi="Times New Roman" w:cs="Times New Roman"/>
          <w:sz w:val="24"/>
        </w:rPr>
        <w:t xml:space="preserve"> reliable</w:t>
      </w:r>
      <w:r w:rsidR="004029F1" w:rsidRPr="006C6DE2">
        <w:rPr>
          <w:rFonts w:ascii="Times New Roman" w:hAnsi="Times New Roman" w:cs="Times New Roman"/>
          <w:sz w:val="24"/>
        </w:rPr>
        <w:t>, secure and high performance backend system to</w:t>
      </w:r>
      <w:r w:rsidRPr="006C6DE2">
        <w:rPr>
          <w:rFonts w:ascii="Times New Roman" w:hAnsi="Times New Roman" w:cs="Times New Roman"/>
          <w:sz w:val="24"/>
        </w:rPr>
        <w:t xml:space="preserve"> windows </w:t>
      </w:r>
      <w:r w:rsidR="004029F1" w:rsidRPr="006C6DE2">
        <w:rPr>
          <w:rFonts w:ascii="Times New Roman" w:hAnsi="Times New Roman" w:cs="Times New Roman"/>
          <w:sz w:val="24"/>
        </w:rPr>
        <w:t xml:space="preserve">tablet/laptop </w:t>
      </w:r>
      <w:r w:rsidRPr="006C6DE2">
        <w:rPr>
          <w:rFonts w:ascii="Times New Roman" w:hAnsi="Times New Roman" w:cs="Times New Roman"/>
          <w:sz w:val="24"/>
        </w:rPr>
        <w:t>application in a cost effective manner.</w:t>
      </w:r>
    </w:p>
    <w:p w14:paraId="0A14EF8D" w14:textId="77777777" w:rsidR="00622CC5" w:rsidRPr="006C6DE2" w:rsidRDefault="00622CC5" w:rsidP="004472C2">
      <w:pPr>
        <w:rPr>
          <w:rFonts w:ascii="Times New Roman" w:hAnsi="Times New Roman" w:cs="Times New Roman"/>
          <w:sz w:val="24"/>
        </w:rPr>
      </w:pPr>
    </w:p>
    <w:p w14:paraId="6036A333" w14:textId="77777777" w:rsidR="00622CC5" w:rsidRPr="006C6DE2" w:rsidRDefault="004472C2" w:rsidP="00622CC5">
      <w:pPr>
        <w:rPr>
          <w:rFonts w:ascii="Times New Roman" w:hAnsi="Times New Roman" w:cs="Times New Roman"/>
        </w:rPr>
      </w:pPr>
      <w:r w:rsidRPr="006C6DE2">
        <w:rPr>
          <w:rFonts w:ascii="Times New Roman" w:hAnsi="Times New Roman" w:cs="Times New Roman"/>
          <w:noProof/>
          <w:lang w:eastAsia="en-US"/>
        </w:rPr>
        <w:drawing>
          <wp:inline distT="0" distB="0" distL="0" distR="0" wp14:anchorId="570E287E" wp14:editId="55344110">
            <wp:extent cx="5943600" cy="2835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 Archite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2B1FD776" w14:textId="77777777" w:rsidR="00622CC5" w:rsidRPr="006C6DE2" w:rsidRDefault="00622CC5" w:rsidP="00622CC5">
      <w:pPr>
        <w:rPr>
          <w:rFonts w:ascii="Times New Roman" w:hAnsi="Times New Roman" w:cs="Times New Roman"/>
        </w:rPr>
      </w:pPr>
    </w:p>
    <w:p w14:paraId="7F998DF9" w14:textId="77777777" w:rsidR="00622CC5" w:rsidRPr="006C6DE2" w:rsidRDefault="00622CC5" w:rsidP="00622CC5">
      <w:pPr>
        <w:jc w:val="center"/>
        <w:rPr>
          <w:rFonts w:ascii="Times New Roman" w:hAnsi="Times New Roman" w:cs="Times New Roman"/>
          <w:i/>
          <w:sz w:val="24"/>
          <w:u w:val="single"/>
        </w:rPr>
      </w:pPr>
      <w:r w:rsidRPr="006C6DE2">
        <w:rPr>
          <w:rFonts w:ascii="Times New Roman" w:hAnsi="Times New Roman" w:cs="Times New Roman"/>
          <w:i/>
          <w:sz w:val="24"/>
          <w:u w:val="single"/>
        </w:rPr>
        <w:t>AWS REFERENCE ARCHITECTURE for mobile-device/web app</w:t>
      </w:r>
      <w:r w:rsidR="00E16B29" w:rsidRPr="006C6DE2">
        <w:rPr>
          <w:rFonts w:ascii="Times New Roman" w:hAnsi="Times New Roman" w:cs="Times New Roman"/>
          <w:i/>
          <w:sz w:val="24"/>
          <w:u w:val="single"/>
        </w:rPr>
        <w:t xml:space="preserve"> backend system</w:t>
      </w:r>
    </w:p>
    <w:p w14:paraId="40E88DEE" w14:textId="77777777" w:rsidR="004029F1" w:rsidRPr="006C6DE2" w:rsidRDefault="004029F1" w:rsidP="00622CC5">
      <w:pPr>
        <w:jc w:val="center"/>
        <w:rPr>
          <w:rFonts w:ascii="Times New Roman" w:hAnsi="Times New Roman" w:cs="Times New Roman"/>
          <w:b/>
          <w:i/>
          <w:sz w:val="24"/>
          <w:u w:val="single"/>
        </w:rPr>
      </w:pPr>
    </w:p>
    <w:p w14:paraId="3499C2B2" w14:textId="77777777" w:rsidR="00573CBE" w:rsidRPr="006C6DE2" w:rsidRDefault="00573CBE" w:rsidP="0076597B">
      <w:pPr>
        <w:pStyle w:val="Subtitle"/>
        <w:numPr>
          <w:ilvl w:val="0"/>
          <w:numId w:val="37"/>
        </w:numPr>
        <w:rPr>
          <w:rFonts w:ascii="Times New Roman" w:hAnsi="Times New Roman" w:cs="Times New Roman"/>
          <w:b/>
          <w:sz w:val="24"/>
        </w:rPr>
      </w:pPr>
      <w:r w:rsidRPr="006C6DE2">
        <w:rPr>
          <w:rFonts w:ascii="Times New Roman" w:hAnsi="Times New Roman" w:cs="Times New Roman"/>
          <w:b/>
          <w:sz w:val="24"/>
        </w:rPr>
        <w:t>Amazon Route 52</w:t>
      </w:r>
      <w:r w:rsidR="00AF0F84" w:rsidRPr="006C6DE2">
        <w:rPr>
          <w:rFonts w:ascii="Times New Roman" w:hAnsi="Times New Roman" w:cs="Times New Roman"/>
          <w:b/>
          <w:sz w:val="24"/>
        </w:rPr>
        <w:t xml:space="preserve"> for DNS Resolution</w:t>
      </w:r>
      <w:r w:rsidRPr="006C6DE2">
        <w:rPr>
          <w:rFonts w:ascii="Times New Roman" w:hAnsi="Times New Roman" w:cs="Times New Roman"/>
          <w:b/>
          <w:sz w:val="24"/>
        </w:rPr>
        <w:t xml:space="preserve"> – </w:t>
      </w:r>
    </w:p>
    <w:p w14:paraId="09CEFB56" w14:textId="77777777" w:rsidR="004472C2" w:rsidRPr="006C6DE2" w:rsidRDefault="00E16B29" w:rsidP="00573CBE">
      <w:pPr>
        <w:ind w:left="1080"/>
        <w:rPr>
          <w:rFonts w:ascii="Times New Roman" w:hAnsi="Times New Roman" w:cs="Times New Roman"/>
          <w:color w:val="333333"/>
          <w:sz w:val="24"/>
        </w:rPr>
      </w:pPr>
      <w:r w:rsidRPr="006C6DE2">
        <w:rPr>
          <w:rFonts w:ascii="Times New Roman" w:hAnsi="Times New Roman" w:cs="Times New Roman"/>
          <w:color w:val="333333"/>
          <w:sz w:val="24"/>
        </w:rPr>
        <w:t>The user’s requests are served by Amazon Route 53, a highly available and scalable Domain Name System (DNS) web service</w:t>
      </w:r>
      <w:r w:rsidR="004029F1" w:rsidRPr="006C6DE2">
        <w:rPr>
          <w:rFonts w:ascii="Times New Roman" w:hAnsi="Times New Roman" w:cs="Times New Roman"/>
          <w:color w:val="333333"/>
          <w:sz w:val="24"/>
        </w:rPr>
        <w:t>.</w:t>
      </w:r>
      <w:r w:rsidRPr="006C6DE2">
        <w:rPr>
          <w:rFonts w:ascii="Times New Roman" w:hAnsi="Times New Roman" w:cs="Times New Roman"/>
          <w:color w:val="333333"/>
          <w:sz w:val="24"/>
        </w:rPr>
        <w:t xml:space="preserve"> Route 53 effectively connects user requests to infrastructure running in AWS – such as Amazon EC2 instances, Elastic Load Balancers, or Amazon S3 buckets – and can also be used to route users to infrastructure outside of AWS.</w:t>
      </w:r>
    </w:p>
    <w:p w14:paraId="648CCF75" w14:textId="77777777" w:rsidR="00DD70BD" w:rsidRPr="006C6DE2" w:rsidRDefault="00DD70BD" w:rsidP="00573CBE">
      <w:pPr>
        <w:ind w:left="1080"/>
        <w:rPr>
          <w:rFonts w:ascii="Times New Roman" w:hAnsi="Times New Roman" w:cs="Times New Roman"/>
          <w:color w:val="333333"/>
          <w:sz w:val="24"/>
        </w:rPr>
      </w:pPr>
      <w:r w:rsidRPr="006C6DE2">
        <w:rPr>
          <w:rFonts w:ascii="Times New Roman" w:hAnsi="Times New Roman" w:cs="Times New Roman"/>
          <w:color w:val="333333"/>
          <w:sz w:val="24"/>
        </w:rPr>
        <w:t xml:space="preserve">AWS’s Route 52 is a preferred DNS service (as compared to numerous other DNS service providers) because of following reasons – </w:t>
      </w:r>
    </w:p>
    <w:p w14:paraId="08FFA4B5" w14:textId="77777777" w:rsidR="00DD70BD" w:rsidRPr="006C6DE2" w:rsidRDefault="00DD70BD" w:rsidP="00A6195A">
      <w:pPr>
        <w:pStyle w:val="ListParagraph"/>
        <w:numPr>
          <w:ilvl w:val="0"/>
          <w:numId w:val="15"/>
        </w:numPr>
        <w:shd w:val="clear" w:color="auto" w:fill="FFFFFF"/>
        <w:spacing w:after="150" w:line="240" w:lineRule="atLeast"/>
        <w:textAlignment w:val="baseline"/>
        <w:rPr>
          <w:rFonts w:ascii="Times New Roman" w:eastAsia="Times New Roman" w:hAnsi="Times New Roman" w:cs="Times New Roman"/>
          <w:color w:val="222222"/>
          <w:sz w:val="24"/>
          <w:lang w:eastAsia="en-US"/>
        </w:rPr>
      </w:pPr>
      <w:r w:rsidRPr="006C6DE2">
        <w:rPr>
          <w:rFonts w:ascii="Times New Roman" w:eastAsia="Times New Roman" w:hAnsi="Times New Roman" w:cs="Times New Roman"/>
          <w:color w:val="222222"/>
          <w:sz w:val="24"/>
          <w:lang w:eastAsia="en-US"/>
        </w:rPr>
        <w:t xml:space="preserve">Fast: </w:t>
      </w:r>
      <w:r w:rsidRPr="006C6DE2">
        <w:rPr>
          <w:rFonts w:ascii="Times New Roman" w:hAnsi="Times New Roman" w:cs="Times New Roman"/>
          <w:color w:val="333333"/>
          <w:sz w:val="24"/>
        </w:rPr>
        <w:t xml:space="preserve">Route 53 uses Anycast with 24+ DNS servers distributed across world. Queries to </w:t>
      </w:r>
      <w:r w:rsidR="00A6195A" w:rsidRPr="006C6DE2">
        <w:rPr>
          <w:rFonts w:ascii="Times New Roman" w:hAnsi="Times New Roman" w:cs="Times New Roman"/>
          <w:color w:val="333333"/>
          <w:sz w:val="24"/>
        </w:rPr>
        <w:t>application</w:t>
      </w:r>
      <w:r w:rsidRPr="006C6DE2">
        <w:rPr>
          <w:rFonts w:ascii="Times New Roman" w:hAnsi="Times New Roman" w:cs="Times New Roman"/>
          <w:color w:val="333333"/>
          <w:sz w:val="24"/>
        </w:rPr>
        <w:t xml:space="preserve"> domain</w:t>
      </w:r>
      <w:r w:rsidRPr="006C6DE2">
        <w:rPr>
          <w:rFonts w:ascii="Times New Roman" w:eastAsia="Times New Roman" w:hAnsi="Times New Roman" w:cs="Times New Roman"/>
          <w:color w:val="222222"/>
          <w:sz w:val="24"/>
          <w:lang w:eastAsia="en-US"/>
        </w:rPr>
        <w:t xml:space="preserve"> name will be resolved by the nearest DNS server.</w:t>
      </w:r>
    </w:p>
    <w:p w14:paraId="525E6821" w14:textId="77777777" w:rsidR="00DD70BD" w:rsidRPr="006C6DE2" w:rsidRDefault="00DD70BD" w:rsidP="00A6195A">
      <w:pPr>
        <w:pStyle w:val="ListParagraph"/>
        <w:numPr>
          <w:ilvl w:val="0"/>
          <w:numId w:val="15"/>
        </w:numPr>
        <w:shd w:val="clear" w:color="auto" w:fill="FFFFFF"/>
        <w:spacing w:after="0" w:line="240" w:lineRule="atLeast"/>
        <w:textAlignment w:val="baseline"/>
        <w:rPr>
          <w:rFonts w:ascii="Times New Roman" w:eastAsia="Times New Roman" w:hAnsi="Times New Roman" w:cs="Times New Roman"/>
          <w:color w:val="222222"/>
          <w:sz w:val="24"/>
          <w:lang w:eastAsia="en-US"/>
        </w:rPr>
      </w:pPr>
      <w:r w:rsidRPr="006C6DE2">
        <w:rPr>
          <w:rFonts w:ascii="Times New Roman" w:eastAsia="Times New Roman" w:hAnsi="Times New Roman" w:cs="Times New Roman"/>
          <w:color w:val="222222"/>
          <w:sz w:val="24"/>
          <w:lang w:eastAsia="en-US"/>
        </w:rPr>
        <w:t xml:space="preserve">Reliable: AWS guaranties 100% availability for Route 53. </w:t>
      </w:r>
    </w:p>
    <w:p w14:paraId="0ACD928F" w14:textId="77777777" w:rsidR="00DD70BD" w:rsidRPr="006C6DE2" w:rsidRDefault="00DD70BD" w:rsidP="00A6195A">
      <w:pPr>
        <w:pStyle w:val="ListParagraph"/>
        <w:numPr>
          <w:ilvl w:val="0"/>
          <w:numId w:val="15"/>
        </w:numPr>
        <w:shd w:val="clear" w:color="auto" w:fill="FFFFFF"/>
        <w:spacing w:after="150" w:line="240" w:lineRule="atLeast"/>
        <w:textAlignment w:val="baseline"/>
        <w:rPr>
          <w:rFonts w:ascii="Times New Roman" w:eastAsia="Times New Roman" w:hAnsi="Times New Roman" w:cs="Times New Roman"/>
          <w:color w:val="222222"/>
          <w:sz w:val="24"/>
          <w:lang w:eastAsia="en-US"/>
        </w:rPr>
      </w:pPr>
      <w:r w:rsidRPr="006C6DE2">
        <w:rPr>
          <w:rFonts w:ascii="Times New Roman" w:eastAsia="Times New Roman" w:hAnsi="Times New Roman" w:cs="Times New Roman"/>
          <w:color w:val="222222"/>
          <w:sz w:val="24"/>
          <w:lang w:eastAsia="en-US"/>
        </w:rPr>
        <w:t>Integration with other services: It’s designed to work closely with oth</w:t>
      </w:r>
      <w:r w:rsidR="0025588C" w:rsidRPr="006C6DE2">
        <w:rPr>
          <w:rFonts w:ascii="Times New Roman" w:eastAsia="Times New Roman" w:hAnsi="Times New Roman" w:cs="Times New Roman"/>
          <w:color w:val="222222"/>
          <w:sz w:val="24"/>
          <w:lang w:eastAsia="en-US"/>
        </w:rPr>
        <w:t>er services like EC2, S3, CloudF</w:t>
      </w:r>
      <w:r w:rsidRPr="006C6DE2">
        <w:rPr>
          <w:rFonts w:ascii="Times New Roman" w:eastAsia="Times New Roman" w:hAnsi="Times New Roman" w:cs="Times New Roman"/>
          <w:color w:val="222222"/>
          <w:sz w:val="24"/>
          <w:lang w:eastAsia="en-US"/>
        </w:rPr>
        <w:t>ront, etc.</w:t>
      </w:r>
    </w:p>
    <w:p w14:paraId="0B7C1FE4" w14:textId="77777777" w:rsidR="00DD70BD" w:rsidRPr="006C6DE2" w:rsidRDefault="00DD70BD" w:rsidP="00A6195A">
      <w:pPr>
        <w:pStyle w:val="ListParagraph"/>
        <w:numPr>
          <w:ilvl w:val="0"/>
          <w:numId w:val="15"/>
        </w:numPr>
        <w:shd w:val="clear" w:color="auto" w:fill="FFFFFF"/>
        <w:spacing w:after="150" w:line="240" w:lineRule="atLeast"/>
        <w:textAlignment w:val="baseline"/>
        <w:rPr>
          <w:rFonts w:ascii="Times New Roman" w:eastAsia="Times New Roman" w:hAnsi="Times New Roman" w:cs="Times New Roman"/>
          <w:color w:val="222222"/>
          <w:sz w:val="24"/>
          <w:lang w:eastAsia="en-US"/>
        </w:rPr>
      </w:pPr>
      <w:r w:rsidRPr="006C6DE2">
        <w:rPr>
          <w:rFonts w:ascii="Times New Roman" w:eastAsia="Times New Roman" w:hAnsi="Times New Roman" w:cs="Times New Roman"/>
          <w:color w:val="222222"/>
          <w:sz w:val="24"/>
          <w:lang w:eastAsia="en-US"/>
        </w:rPr>
        <w:t xml:space="preserve">API Support: Ability to manipulate DNS is an important feature in Route 53. </w:t>
      </w:r>
      <w:r w:rsidR="00A6195A" w:rsidRPr="006C6DE2">
        <w:rPr>
          <w:rFonts w:ascii="Times New Roman" w:eastAsia="Times New Roman" w:hAnsi="Times New Roman" w:cs="Times New Roman"/>
          <w:color w:val="222222"/>
          <w:sz w:val="24"/>
          <w:lang w:eastAsia="en-US"/>
        </w:rPr>
        <w:t>User</w:t>
      </w:r>
      <w:r w:rsidRPr="006C6DE2">
        <w:rPr>
          <w:rFonts w:ascii="Times New Roman" w:eastAsia="Times New Roman" w:hAnsi="Times New Roman" w:cs="Times New Roman"/>
          <w:color w:val="222222"/>
          <w:sz w:val="24"/>
          <w:lang w:eastAsia="en-US"/>
        </w:rPr>
        <w:t xml:space="preserve"> can automate DNS management along with instance provisioning.</w:t>
      </w:r>
    </w:p>
    <w:p w14:paraId="33E01A30" w14:textId="77777777" w:rsidR="00A6195A" w:rsidRPr="006C6DE2" w:rsidRDefault="00A6195A" w:rsidP="00A6195A">
      <w:pPr>
        <w:pStyle w:val="ListParagraph"/>
        <w:rPr>
          <w:rFonts w:ascii="Times New Roman" w:hAnsi="Times New Roman" w:cs="Times New Roman"/>
          <w:sz w:val="28"/>
        </w:rPr>
      </w:pPr>
    </w:p>
    <w:p w14:paraId="37596B4B" w14:textId="77777777" w:rsidR="00573CBE" w:rsidRPr="00ED601D" w:rsidRDefault="00AF0F84" w:rsidP="0076597B">
      <w:pPr>
        <w:pStyle w:val="Subtitle"/>
        <w:numPr>
          <w:ilvl w:val="0"/>
          <w:numId w:val="37"/>
        </w:numPr>
        <w:rPr>
          <w:rFonts w:ascii="Times New Roman" w:hAnsi="Times New Roman" w:cs="Times New Roman"/>
          <w:b/>
          <w:sz w:val="24"/>
        </w:rPr>
      </w:pPr>
      <w:r w:rsidRPr="00ED601D">
        <w:rPr>
          <w:rFonts w:ascii="Times New Roman" w:hAnsi="Times New Roman" w:cs="Times New Roman"/>
          <w:b/>
          <w:sz w:val="24"/>
        </w:rPr>
        <w:t xml:space="preserve">Amazon CloudFront as </w:t>
      </w:r>
      <w:r w:rsidR="00573CBE" w:rsidRPr="00ED601D">
        <w:rPr>
          <w:rFonts w:ascii="Times New Roman" w:hAnsi="Times New Roman" w:cs="Times New Roman"/>
          <w:b/>
          <w:sz w:val="24"/>
        </w:rPr>
        <w:t>Content Delivery Network –</w:t>
      </w:r>
    </w:p>
    <w:p w14:paraId="7C75FD80" w14:textId="77777777" w:rsidR="00573CBE" w:rsidRPr="00ED601D" w:rsidRDefault="00573CBE" w:rsidP="0055021E">
      <w:pPr>
        <w:ind w:left="1080"/>
        <w:rPr>
          <w:rFonts w:ascii="Times New Roman" w:hAnsi="Times New Roman" w:cs="Times New Roman"/>
          <w:color w:val="333333"/>
          <w:sz w:val="24"/>
        </w:rPr>
      </w:pPr>
      <w:r w:rsidRPr="00ED601D">
        <w:rPr>
          <w:rFonts w:ascii="Times New Roman" w:hAnsi="Times New Roman" w:cs="Times New Roman"/>
          <w:color w:val="333333"/>
          <w:sz w:val="24"/>
        </w:rPr>
        <w:t>Amazon CloudFront is a content delivery web service. It integrates with other Amazon Web Services and provides an easy way to distribute content to end users with low latency and high data transfer speeds.</w:t>
      </w:r>
    </w:p>
    <w:p w14:paraId="558B0EDC" w14:textId="77777777" w:rsidR="00573CBE" w:rsidRPr="00ED601D" w:rsidRDefault="00573CBE" w:rsidP="0055021E">
      <w:pPr>
        <w:ind w:left="1080"/>
        <w:rPr>
          <w:rFonts w:ascii="Times New Roman" w:hAnsi="Times New Roman" w:cs="Times New Roman"/>
          <w:color w:val="333333"/>
          <w:sz w:val="24"/>
        </w:rPr>
      </w:pPr>
      <w:r w:rsidRPr="00ED601D">
        <w:rPr>
          <w:rFonts w:ascii="Times New Roman" w:hAnsi="Times New Roman" w:cs="Times New Roman"/>
          <w:color w:val="333333"/>
          <w:sz w:val="24"/>
        </w:rPr>
        <w:t xml:space="preserve">Static and dynamic content is delivered by </w:t>
      </w:r>
      <w:r w:rsidR="0055021E" w:rsidRPr="00ED601D">
        <w:rPr>
          <w:rFonts w:ascii="Times New Roman" w:hAnsi="Times New Roman" w:cs="Times New Roman"/>
          <w:color w:val="333333"/>
          <w:sz w:val="24"/>
        </w:rPr>
        <w:t>a global network of edge location spread across the globe. Requests are automatically routed to the nearest edge location so content is delivered with the best possible performance.</w:t>
      </w:r>
    </w:p>
    <w:p w14:paraId="52C5F566" w14:textId="77777777" w:rsidR="00C43BB8" w:rsidRPr="00ED601D" w:rsidRDefault="00C43BB8" w:rsidP="0055021E">
      <w:pPr>
        <w:ind w:left="1080"/>
        <w:rPr>
          <w:rFonts w:ascii="Times New Roman" w:hAnsi="Times New Roman" w:cs="Times New Roman"/>
          <w:color w:val="333333"/>
          <w:sz w:val="24"/>
        </w:rPr>
      </w:pPr>
      <w:r w:rsidRPr="00ED601D">
        <w:rPr>
          <w:rFonts w:ascii="Times New Roman" w:hAnsi="Times New Roman" w:cs="Times New Roman"/>
          <w:color w:val="333333"/>
          <w:sz w:val="24"/>
        </w:rPr>
        <w:t>For objects/static contents stored in AWS S3, either they can be directly distributed though Amazon S3 bucket or CloudFront service can be configured to get objects from S3 bucket and distribute objects from CloudFront.</w:t>
      </w:r>
      <w:r w:rsidRPr="00ED601D">
        <w:rPr>
          <w:rFonts w:ascii="Times New Roman" w:hAnsi="Times New Roman" w:cs="Times New Roman"/>
          <w:color w:val="333333"/>
          <w:sz w:val="24"/>
        </w:rPr>
        <w:tab/>
      </w:r>
    </w:p>
    <w:p w14:paraId="0F641DFA" w14:textId="77777777" w:rsidR="00C43BB8" w:rsidRPr="00ED601D" w:rsidRDefault="00C43BB8" w:rsidP="0055021E">
      <w:pPr>
        <w:ind w:left="1080"/>
        <w:rPr>
          <w:rFonts w:ascii="Times New Roman" w:hAnsi="Times New Roman" w:cs="Times New Roman"/>
          <w:color w:val="333333"/>
          <w:sz w:val="24"/>
        </w:rPr>
      </w:pPr>
      <w:r w:rsidRPr="00ED601D">
        <w:rPr>
          <w:rFonts w:ascii="Times New Roman" w:hAnsi="Times New Roman" w:cs="Times New Roman"/>
          <w:color w:val="333333"/>
          <w:sz w:val="24"/>
        </w:rPr>
        <w:t xml:space="preserve">If </w:t>
      </w:r>
      <w:r w:rsidR="00831D7F" w:rsidRPr="00ED601D">
        <w:rPr>
          <w:rFonts w:ascii="Times New Roman" w:hAnsi="Times New Roman" w:cs="Times New Roman"/>
          <w:color w:val="333333"/>
          <w:sz w:val="24"/>
        </w:rPr>
        <w:t>end-</w:t>
      </w:r>
      <w:r w:rsidRPr="00ED601D">
        <w:rPr>
          <w:rFonts w:ascii="Times New Roman" w:hAnsi="Times New Roman" w:cs="Times New Roman"/>
          <w:color w:val="333333"/>
          <w:sz w:val="24"/>
        </w:rPr>
        <w:t xml:space="preserve"> users access objects frequently, cost of delivering can be lowered by adding CloudFront because, at higher usage, the price for CloudFront data transfer is lower than the price for Amazon S3 data transfer. In addition, downloads are faster with CloudFront than with Amazon S3 alone because objects are stored closer to end-users.</w:t>
      </w:r>
    </w:p>
    <w:p w14:paraId="0EDEC415" w14:textId="6F124E6D" w:rsidR="0055021E" w:rsidRPr="00ED601D" w:rsidRDefault="00EE2437" w:rsidP="0076597B">
      <w:pPr>
        <w:pStyle w:val="Subtitle"/>
        <w:numPr>
          <w:ilvl w:val="0"/>
          <w:numId w:val="37"/>
        </w:numPr>
        <w:rPr>
          <w:rFonts w:ascii="Times New Roman" w:hAnsi="Times New Roman" w:cs="Times New Roman"/>
          <w:b/>
          <w:sz w:val="24"/>
        </w:rPr>
      </w:pPr>
      <w:r w:rsidRPr="00ED601D">
        <w:rPr>
          <w:rFonts w:ascii="Times New Roman" w:hAnsi="Times New Roman" w:cs="Times New Roman"/>
          <w:b/>
          <w:sz w:val="24"/>
        </w:rPr>
        <w:t>Amazon S3</w:t>
      </w:r>
      <w:r w:rsidR="00AF0F84" w:rsidRPr="00ED601D">
        <w:rPr>
          <w:rFonts w:ascii="Times New Roman" w:hAnsi="Times New Roman" w:cs="Times New Roman"/>
          <w:b/>
          <w:sz w:val="24"/>
        </w:rPr>
        <w:t xml:space="preserve"> for r</w:t>
      </w:r>
      <w:r w:rsidR="0055021E" w:rsidRPr="00ED601D">
        <w:rPr>
          <w:rFonts w:ascii="Times New Roman" w:hAnsi="Times New Roman" w:cs="Times New Roman"/>
          <w:b/>
          <w:sz w:val="24"/>
        </w:rPr>
        <w:t>esources and static contents (patient images and reports) –</w:t>
      </w:r>
    </w:p>
    <w:p w14:paraId="13151F51" w14:textId="77777777" w:rsidR="0055021E" w:rsidRPr="00ED601D" w:rsidRDefault="0055021E" w:rsidP="00930286">
      <w:pPr>
        <w:ind w:left="1080"/>
        <w:rPr>
          <w:rFonts w:ascii="Times New Roman" w:hAnsi="Times New Roman" w:cs="Times New Roman"/>
          <w:color w:val="333333"/>
          <w:sz w:val="24"/>
        </w:rPr>
      </w:pPr>
      <w:r w:rsidRPr="00ED601D">
        <w:rPr>
          <w:rFonts w:ascii="Times New Roman" w:hAnsi="Times New Roman" w:cs="Times New Roman"/>
          <w:color w:val="333333"/>
          <w:sz w:val="24"/>
        </w:rPr>
        <w:t>Resources and static contents used by the system are stored on Amazon Simple Storage Service (S3).</w:t>
      </w:r>
      <w:r w:rsidR="00930286" w:rsidRPr="00ED601D">
        <w:rPr>
          <w:rFonts w:ascii="Times New Roman" w:hAnsi="Times New Roman" w:cs="Times New Roman"/>
          <w:color w:val="333333"/>
          <w:sz w:val="24"/>
        </w:rPr>
        <w:t xml:space="preserve"> </w:t>
      </w:r>
      <w:r w:rsidRPr="00ED601D">
        <w:rPr>
          <w:rFonts w:ascii="Times New Roman" w:hAnsi="Times New Roman" w:cs="Times New Roman"/>
          <w:color w:val="333333"/>
          <w:sz w:val="24"/>
        </w:rPr>
        <w:t>Amazon S3 provides a simple web-service interface to read, write and delete up to 5 terabytes of data each from anywhere on the web.</w:t>
      </w:r>
    </w:p>
    <w:p w14:paraId="2C5F170E" w14:textId="77777777" w:rsidR="00930286" w:rsidRPr="00ED601D" w:rsidRDefault="00930286" w:rsidP="00873246">
      <w:pPr>
        <w:ind w:left="1080"/>
        <w:rPr>
          <w:rFonts w:ascii="Times New Roman" w:hAnsi="Times New Roman" w:cs="Times New Roman"/>
          <w:color w:val="333333"/>
          <w:sz w:val="24"/>
        </w:rPr>
      </w:pPr>
      <w:r w:rsidRPr="00ED601D">
        <w:rPr>
          <w:rFonts w:ascii="Times New Roman" w:hAnsi="Times New Roman" w:cs="Times New Roman"/>
          <w:color w:val="333333"/>
          <w:sz w:val="24"/>
        </w:rPr>
        <w:t>AWS S3, is a “highly durable and available store” and can be used to reliably store application content such as media files, static assets and user uploads. It allows user to offload entire storage infrastructure and offers better scalability, reliability, and speed than just storing files on any other file system.</w:t>
      </w:r>
      <w:r w:rsidR="00873246" w:rsidRPr="00ED601D">
        <w:rPr>
          <w:rFonts w:ascii="Times New Roman" w:hAnsi="Times New Roman" w:cs="Times New Roman"/>
          <w:color w:val="333333"/>
          <w:sz w:val="24"/>
        </w:rPr>
        <w:t xml:space="preserve"> </w:t>
      </w:r>
      <w:r w:rsidR="002A67CE" w:rsidRPr="00ED601D">
        <w:rPr>
          <w:rFonts w:ascii="Times New Roman" w:hAnsi="Times New Roman" w:cs="Times New Roman"/>
          <w:color w:val="333333"/>
          <w:sz w:val="24"/>
        </w:rPr>
        <w:t>AWS S3 is very</w:t>
      </w:r>
      <w:r w:rsidRPr="00ED601D">
        <w:rPr>
          <w:rFonts w:ascii="Times New Roman" w:hAnsi="Times New Roman" w:cs="Times New Roman"/>
          <w:color w:val="333333"/>
          <w:sz w:val="24"/>
        </w:rPr>
        <w:t xml:space="preserve"> important when architecting applications for scale and </w:t>
      </w:r>
      <w:r w:rsidR="002A67CE" w:rsidRPr="00ED601D">
        <w:rPr>
          <w:rFonts w:ascii="Times New Roman" w:hAnsi="Times New Roman" w:cs="Times New Roman"/>
          <w:color w:val="333333"/>
          <w:sz w:val="24"/>
        </w:rPr>
        <w:t>is</w:t>
      </w:r>
      <w:r w:rsidRPr="00ED601D">
        <w:rPr>
          <w:rFonts w:ascii="Times New Roman" w:hAnsi="Times New Roman" w:cs="Times New Roman"/>
          <w:color w:val="333333"/>
          <w:sz w:val="24"/>
        </w:rPr>
        <w:t xml:space="preserve"> a perfect complement to Cloud based applications.</w:t>
      </w:r>
      <w:r w:rsidR="00873246" w:rsidRPr="00ED601D">
        <w:rPr>
          <w:rFonts w:ascii="Times New Roman" w:hAnsi="Times New Roman" w:cs="Times New Roman"/>
          <w:color w:val="333333"/>
          <w:sz w:val="24"/>
        </w:rPr>
        <w:t xml:space="preserve"> </w:t>
      </w:r>
    </w:p>
    <w:p w14:paraId="57044981" w14:textId="77777777" w:rsidR="00873246" w:rsidRPr="00ED601D" w:rsidRDefault="00873246" w:rsidP="00873246">
      <w:pPr>
        <w:ind w:left="1080"/>
        <w:rPr>
          <w:rFonts w:ascii="Times New Roman" w:hAnsi="Times New Roman" w:cs="Times New Roman"/>
          <w:color w:val="333333"/>
          <w:sz w:val="24"/>
        </w:rPr>
      </w:pPr>
      <w:r w:rsidRPr="00ED601D">
        <w:rPr>
          <w:rFonts w:ascii="Times New Roman" w:hAnsi="Times New Roman" w:cs="Times New Roman"/>
          <w:color w:val="333333"/>
          <w:sz w:val="24"/>
        </w:rPr>
        <w:t>S3 is a different kind of file service and has different semantics from other file-based services. All files in S3 are stored in </w:t>
      </w:r>
      <w:r w:rsidR="002313F3" w:rsidRPr="00ED601D">
        <w:rPr>
          <w:rFonts w:ascii="Times New Roman" w:hAnsi="Times New Roman" w:cs="Times New Roman"/>
          <w:color w:val="333333"/>
          <w:sz w:val="24"/>
        </w:rPr>
        <w:t>buckets</w:t>
      </w:r>
      <w:hyperlink r:id="rId10" w:history="1"/>
      <w:r w:rsidRPr="00ED601D">
        <w:rPr>
          <w:rFonts w:ascii="Times New Roman" w:hAnsi="Times New Roman" w:cs="Times New Roman"/>
          <w:color w:val="333333"/>
          <w:sz w:val="24"/>
        </w:rPr>
        <w:t> which act as a top-level container much like a directory. All files sent to S3 belong to a bucket and bucket names must be unique across the whole Amazon system.</w:t>
      </w:r>
    </w:p>
    <w:p w14:paraId="5A84B666" w14:textId="77777777" w:rsidR="00573CBE" w:rsidRPr="00ED601D" w:rsidRDefault="00F44389" w:rsidP="0076597B">
      <w:pPr>
        <w:pStyle w:val="Subtitle"/>
        <w:numPr>
          <w:ilvl w:val="0"/>
          <w:numId w:val="37"/>
        </w:numPr>
        <w:rPr>
          <w:rFonts w:ascii="Times New Roman" w:hAnsi="Times New Roman" w:cs="Times New Roman"/>
          <w:b/>
          <w:sz w:val="24"/>
        </w:rPr>
      </w:pPr>
      <w:r w:rsidRPr="00ED601D">
        <w:rPr>
          <w:rFonts w:ascii="Times New Roman" w:hAnsi="Times New Roman" w:cs="Times New Roman"/>
          <w:b/>
          <w:sz w:val="24"/>
        </w:rPr>
        <w:t>Elastic Load Balancing</w:t>
      </w:r>
      <w:r w:rsidR="0025791E" w:rsidRPr="00ED601D">
        <w:rPr>
          <w:rFonts w:ascii="Times New Roman" w:hAnsi="Times New Roman" w:cs="Times New Roman"/>
          <w:b/>
          <w:sz w:val="24"/>
        </w:rPr>
        <w:t xml:space="preserve"> (ELB) for automatic load balancing</w:t>
      </w:r>
    </w:p>
    <w:p w14:paraId="30564D68" w14:textId="77777777" w:rsidR="00F44389" w:rsidRPr="00ED601D" w:rsidRDefault="00F44389" w:rsidP="00A23E15">
      <w:pPr>
        <w:ind w:left="1080"/>
        <w:rPr>
          <w:rFonts w:ascii="Times New Roman" w:hAnsi="Times New Roman" w:cs="Times New Roman"/>
          <w:color w:val="333333"/>
          <w:sz w:val="24"/>
        </w:rPr>
      </w:pPr>
      <w:r w:rsidRPr="00ED601D">
        <w:rPr>
          <w:rFonts w:ascii="Times New Roman" w:hAnsi="Times New Roman" w:cs="Times New Roman"/>
          <w:color w:val="333333"/>
          <w:sz w:val="24"/>
        </w:rPr>
        <w:t>HTTP requests are first handled by Elastic Load Balancing which automatically distributes incoming application traffic among multiple Amazon Elastic Compute Cloud (EC2) instances across Availability Zones (AZs). It seamlessly provides load balancing capacity needed according to the traffic patterns allowing for efficient utilization of resources and greater fault tolerance.</w:t>
      </w:r>
    </w:p>
    <w:p w14:paraId="79E46D43" w14:textId="77777777" w:rsidR="00123144" w:rsidRPr="00ED601D" w:rsidRDefault="00123144" w:rsidP="00A23E15">
      <w:pPr>
        <w:ind w:left="1080"/>
        <w:rPr>
          <w:rFonts w:ascii="Times New Roman" w:hAnsi="Times New Roman" w:cs="Times New Roman"/>
          <w:color w:val="333333"/>
          <w:sz w:val="24"/>
        </w:rPr>
      </w:pPr>
      <w:r w:rsidRPr="00ED601D">
        <w:rPr>
          <w:rFonts w:ascii="Times New Roman" w:hAnsi="Times New Roman" w:cs="Times New Roman"/>
          <w:color w:val="333333"/>
          <w:sz w:val="24"/>
        </w:rPr>
        <w:t>It detects unhealthy instances and reroutes traffic to healthy instances until the unhealthy instances have been restored.</w:t>
      </w:r>
      <w:r w:rsidR="002313F3" w:rsidRPr="00ED601D">
        <w:rPr>
          <w:rFonts w:ascii="Times New Roman" w:hAnsi="Times New Roman" w:cs="Times New Roman"/>
          <w:color w:val="000000"/>
          <w:sz w:val="24"/>
          <w:shd w:val="clear" w:color="auto" w:fill="FFFFFF"/>
        </w:rPr>
        <w:t xml:space="preserve"> </w:t>
      </w:r>
      <w:r w:rsidR="002313F3" w:rsidRPr="00ED601D">
        <w:rPr>
          <w:rFonts w:ascii="Times New Roman" w:hAnsi="Times New Roman" w:cs="Times New Roman"/>
          <w:color w:val="333333"/>
          <w:sz w:val="24"/>
        </w:rPr>
        <w:t>ELB optimizes fault tolerance by adjusting capacity according to incoming application traffic. Users can enable ELB within a single availability</w:t>
      </w:r>
      <w:hyperlink r:id="rId11" w:history="1"/>
      <w:r w:rsidR="002313F3" w:rsidRPr="00ED601D">
        <w:rPr>
          <w:rFonts w:ascii="Times New Roman" w:hAnsi="Times New Roman" w:cs="Times New Roman"/>
          <w:color w:val="333333"/>
          <w:sz w:val="24"/>
        </w:rPr>
        <w:t> zone or across multiple availability zones to maintain consistent application performance.</w:t>
      </w:r>
    </w:p>
    <w:p w14:paraId="4B40A56A" w14:textId="77777777" w:rsidR="000918C9" w:rsidRPr="00ED601D" w:rsidRDefault="000918C9" w:rsidP="000918C9">
      <w:pPr>
        <w:ind w:left="1080"/>
        <w:jc w:val="center"/>
        <w:rPr>
          <w:rFonts w:ascii="Times New Roman" w:hAnsi="Times New Roman" w:cs="Times New Roman"/>
          <w:color w:val="333333"/>
          <w:sz w:val="24"/>
        </w:rPr>
      </w:pPr>
      <w:r w:rsidRPr="00ED601D">
        <w:rPr>
          <w:rFonts w:ascii="Times New Roman" w:hAnsi="Times New Roman" w:cs="Times New Roman"/>
          <w:noProof/>
          <w:color w:val="333333"/>
          <w:sz w:val="24"/>
          <w:lang w:eastAsia="en-US"/>
        </w:rPr>
        <w:drawing>
          <wp:inline distT="0" distB="0" distL="0" distR="0" wp14:anchorId="50B0F41A" wp14:editId="2F917BDD">
            <wp:extent cx="2468034" cy="2146751"/>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_instances_1.png"/>
                    <pic:cNvPicPr/>
                  </pic:nvPicPr>
                  <pic:blipFill>
                    <a:blip r:embed="rId12">
                      <a:extLst>
                        <a:ext uri="{28A0092B-C50C-407E-A947-70E740481C1C}">
                          <a14:useLocalDpi xmlns:a14="http://schemas.microsoft.com/office/drawing/2010/main" val="0"/>
                        </a:ext>
                      </a:extLst>
                    </a:blip>
                    <a:stretch>
                      <a:fillRect/>
                    </a:stretch>
                  </pic:blipFill>
                  <pic:spPr>
                    <a:xfrm>
                      <a:off x="0" y="0"/>
                      <a:ext cx="2486770" cy="2163048"/>
                    </a:xfrm>
                    <a:prstGeom prst="rect">
                      <a:avLst/>
                    </a:prstGeom>
                  </pic:spPr>
                </pic:pic>
              </a:graphicData>
            </a:graphic>
          </wp:inline>
        </w:drawing>
      </w:r>
    </w:p>
    <w:p w14:paraId="0A16B9F0" w14:textId="77777777" w:rsidR="000918C9" w:rsidRPr="00ED601D" w:rsidRDefault="000918C9" w:rsidP="00A23E15">
      <w:pPr>
        <w:ind w:left="1080"/>
        <w:rPr>
          <w:rFonts w:ascii="Times New Roman" w:hAnsi="Times New Roman" w:cs="Times New Roman"/>
          <w:color w:val="333333"/>
          <w:sz w:val="24"/>
        </w:rPr>
      </w:pPr>
    </w:p>
    <w:p w14:paraId="24E7EB47" w14:textId="20617E8D" w:rsidR="00573CBE" w:rsidRPr="00ED601D" w:rsidRDefault="00A23E15" w:rsidP="0076597B">
      <w:pPr>
        <w:pStyle w:val="Subtitle"/>
        <w:numPr>
          <w:ilvl w:val="0"/>
          <w:numId w:val="37"/>
        </w:numPr>
        <w:rPr>
          <w:rFonts w:ascii="Times New Roman" w:hAnsi="Times New Roman" w:cs="Times New Roman"/>
          <w:b/>
          <w:sz w:val="24"/>
        </w:rPr>
      </w:pPr>
      <w:r w:rsidRPr="00ED601D">
        <w:rPr>
          <w:rFonts w:ascii="Times New Roman" w:hAnsi="Times New Roman" w:cs="Times New Roman"/>
          <w:b/>
          <w:sz w:val="24"/>
        </w:rPr>
        <w:t>Amazon Elastic Compute Cloud (EC2</w:t>
      </w:r>
      <w:r w:rsidR="00E347B5" w:rsidRPr="00ED601D">
        <w:rPr>
          <w:rFonts w:ascii="Times New Roman" w:hAnsi="Times New Roman" w:cs="Times New Roman"/>
          <w:b/>
          <w:sz w:val="24"/>
        </w:rPr>
        <w:t>) hosted</w:t>
      </w:r>
      <w:r w:rsidRPr="00ED601D">
        <w:rPr>
          <w:rFonts w:ascii="Times New Roman" w:hAnsi="Times New Roman" w:cs="Times New Roman"/>
          <w:b/>
          <w:sz w:val="24"/>
        </w:rPr>
        <w:t xml:space="preserve"> </w:t>
      </w:r>
      <w:r w:rsidR="0025791E" w:rsidRPr="00ED601D">
        <w:rPr>
          <w:rFonts w:ascii="Times New Roman" w:hAnsi="Times New Roman" w:cs="Times New Roman"/>
          <w:b/>
          <w:sz w:val="24"/>
        </w:rPr>
        <w:t>Web Servers and Application S</w:t>
      </w:r>
      <w:r w:rsidRPr="00ED601D">
        <w:rPr>
          <w:rFonts w:ascii="Times New Roman" w:hAnsi="Times New Roman" w:cs="Times New Roman"/>
          <w:b/>
          <w:sz w:val="24"/>
        </w:rPr>
        <w:t>ervers</w:t>
      </w:r>
    </w:p>
    <w:p w14:paraId="7039DA62" w14:textId="77777777" w:rsidR="0025791E" w:rsidRPr="00ED601D" w:rsidRDefault="0025791E" w:rsidP="00A23E15">
      <w:pPr>
        <w:ind w:left="1080"/>
        <w:rPr>
          <w:rFonts w:ascii="Times New Roman" w:hAnsi="Times New Roman" w:cs="Times New Roman"/>
          <w:sz w:val="24"/>
        </w:rPr>
      </w:pPr>
      <w:r w:rsidRPr="00ED601D">
        <w:rPr>
          <w:rFonts w:ascii="Times New Roman" w:hAnsi="Times New Roman" w:cs="Times New Roman"/>
          <w:sz w:val="24"/>
        </w:rPr>
        <w:t>Web servers and appli</w:t>
      </w:r>
      <w:r w:rsidR="00A47F79" w:rsidRPr="00ED601D">
        <w:rPr>
          <w:rFonts w:ascii="Times New Roman" w:hAnsi="Times New Roman" w:cs="Times New Roman"/>
          <w:sz w:val="24"/>
        </w:rPr>
        <w:t>cation servers are deployed on A</w:t>
      </w:r>
      <w:r w:rsidRPr="00ED601D">
        <w:rPr>
          <w:rFonts w:ascii="Times New Roman" w:hAnsi="Times New Roman" w:cs="Times New Roman"/>
          <w:sz w:val="24"/>
        </w:rPr>
        <w:t>mazon EC2 instances.</w:t>
      </w:r>
      <w:r w:rsidR="00A47F79" w:rsidRPr="00ED601D">
        <w:rPr>
          <w:rFonts w:ascii="Times New Roman" w:hAnsi="Times New Roman" w:cs="Times New Roman"/>
          <w:sz w:val="24"/>
        </w:rPr>
        <w:t xml:space="preserve"> Amazon Elastic Compute Cloud (Amazon EC2) provides resizable computing capacity in the Amazon Web Services (AWS) cloud.</w:t>
      </w:r>
    </w:p>
    <w:p w14:paraId="767BC866" w14:textId="77777777" w:rsidR="007461AF" w:rsidRPr="00ED601D" w:rsidRDefault="007461AF" w:rsidP="00A23E15">
      <w:pPr>
        <w:ind w:left="1080"/>
        <w:rPr>
          <w:rFonts w:ascii="Times New Roman" w:hAnsi="Times New Roman" w:cs="Times New Roman"/>
          <w:i/>
          <w:iCs/>
          <w:color w:val="000000"/>
          <w:sz w:val="24"/>
        </w:rPr>
      </w:pPr>
      <w:r w:rsidRPr="00ED601D">
        <w:rPr>
          <w:rFonts w:ascii="Times New Roman" w:hAnsi="Times New Roman" w:cs="Times New Roman"/>
          <w:sz w:val="24"/>
        </w:rPr>
        <w:t>Amazon EC2 provides virtual computing environments, known as </w:t>
      </w:r>
      <w:r w:rsidRPr="00ED601D">
        <w:rPr>
          <w:rFonts w:ascii="Times New Roman" w:hAnsi="Times New Roman" w:cs="Times New Roman"/>
          <w:i/>
          <w:iCs/>
          <w:sz w:val="24"/>
        </w:rPr>
        <w:t xml:space="preserve">instances </w:t>
      </w:r>
      <w:r w:rsidRPr="00ED601D">
        <w:rPr>
          <w:rFonts w:ascii="Times New Roman" w:hAnsi="Times New Roman" w:cs="Times New Roman"/>
          <w:iCs/>
          <w:sz w:val="24"/>
        </w:rPr>
        <w:t>with v</w:t>
      </w:r>
      <w:r w:rsidRPr="00ED601D">
        <w:rPr>
          <w:rFonts w:ascii="Times New Roman" w:hAnsi="Times New Roman" w:cs="Times New Roman"/>
          <w:color w:val="000000"/>
          <w:sz w:val="24"/>
        </w:rPr>
        <w:t>arious configurations of CPU, memory, storage, and networking capacity for your instances, known as </w:t>
      </w:r>
      <w:r w:rsidRPr="00ED601D">
        <w:rPr>
          <w:rFonts w:ascii="Times New Roman" w:hAnsi="Times New Roman" w:cs="Times New Roman"/>
          <w:i/>
          <w:iCs/>
          <w:color w:val="000000"/>
          <w:sz w:val="24"/>
        </w:rPr>
        <w:t xml:space="preserve">instance types. </w:t>
      </w:r>
    </w:p>
    <w:p w14:paraId="05C3F95A" w14:textId="2D3ACA4F" w:rsidR="00136A42" w:rsidRPr="00ED601D" w:rsidRDefault="006F1F98" w:rsidP="0059283F">
      <w:pPr>
        <w:ind w:left="1080"/>
        <w:rPr>
          <w:rFonts w:ascii="Times New Roman" w:hAnsi="Times New Roman" w:cs="Times New Roman"/>
          <w:i/>
          <w:iCs/>
          <w:color w:val="000000"/>
        </w:rPr>
      </w:pPr>
      <w:r>
        <w:rPr>
          <w:rFonts w:ascii="Times New Roman" w:hAnsi="Times New Roman" w:cs="Times New Roman"/>
          <w:i/>
          <w:iCs/>
          <w:color w:val="000000"/>
        </w:rPr>
        <w:t>F</w:t>
      </w:r>
      <w:r w:rsidR="00136A42" w:rsidRPr="00ED601D">
        <w:rPr>
          <w:rFonts w:ascii="Times New Roman" w:hAnsi="Times New Roman" w:cs="Times New Roman"/>
          <w:i/>
          <w:iCs/>
          <w:color w:val="000000"/>
        </w:rPr>
        <w:t>rom</w:t>
      </w:r>
      <w:r w:rsidR="00FB7F65" w:rsidRPr="00ED601D">
        <w:rPr>
          <w:rFonts w:ascii="Times New Roman" w:hAnsi="Times New Roman" w:cs="Times New Roman"/>
          <w:i/>
          <w:iCs/>
          <w:color w:val="000000"/>
        </w:rPr>
        <w:t xml:space="preserve"> wikipedia</w:t>
      </w:r>
      <w:r w:rsidR="00136A42" w:rsidRPr="00ED601D">
        <w:rPr>
          <w:rFonts w:ascii="Times New Roman" w:hAnsi="Times New Roman" w:cs="Times New Roman"/>
          <w:i/>
          <w:iCs/>
          <w:color w:val="000000"/>
        </w:rPr>
        <w:t xml:space="preserve"> –</w:t>
      </w:r>
      <w:r w:rsidR="0059283F" w:rsidRPr="00ED601D">
        <w:rPr>
          <w:rFonts w:ascii="Times New Roman" w:hAnsi="Times New Roman" w:cs="Times New Roman"/>
          <w:i/>
          <w:iCs/>
          <w:color w:val="000000"/>
        </w:rPr>
        <w:t xml:space="preserve"> </w:t>
      </w:r>
      <w:r w:rsidR="00136A42" w:rsidRPr="00ED601D">
        <w:rPr>
          <w:rFonts w:ascii="Times New Roman" w:hAnsi="Times New Roman" w:cs="Times New Roman"/>
          <w:b/>
          <w:bCs/>
          <w:i/>
          <w:iCs/>
          <w:color w:val="000000"/>
        </w:rPr>
        <w:t>Amazon Elastic Compute Cloud</w:t>
      </w:r>
      <w:r w:rsidR="00136A42" w:rsidRPr="00ED601D">
        <w:rPr>
          <w:rFonts w:ascii="Times New Roman" w:hAnsi="Times New Roman" w:cs="Times New Roman"/>
          <w:i/>
          <w:iCs/>
          <w:color w:val="000000"/>
        </w:rPr>
        <w:t> (</w:t>
      </w:r>
      <w:r w:rsidR="00136A42" w:rsidRPr="00ED601D">
        <w:rPr>
          <w:rFonts w:ascii="Times New Roman" w:hAnsi="Times New Roman" w:cs="Times New Roman"/>
          <w:b/>
          <w:bCs/>
          <w:i/>
          <w:iCs/>
          <w:color w:val="000000"/>
        </w:rPr>
        <w:t>EC2</w:t>
      </w:r>
      <w:r w:rsidR="00136A42" w:rsidRPr="00ED601D">
        <w:rPr>
          <w:rFonts w:ascii="Times New Roman" w:hAnsi="Times New Roman" w:cs="Times New Roman"/>
          <w:i/>
          <w:iCs/>
          <w:color w:val="000000"/>
        </w:rPr>
        <w:t>) is a central part of amazon.com's cloud computing platform, Amazon Web Services (AWS). EC2 allows users to rent virtual computers on which to run their own computer application. EC2 allows scalable</w:t>
      </w:r>
      <w:hyperlink r:id="rId13" w:tooltip="Scalable" w:history="1"/>
      <w:r w:rsidR="00136A42" w:rsidRPr="00ED601D">
        <w:rPr>
          <w:rFonts w:ascii="Times New Roman" w:hAnsi="Times New Roman" w:cs="Times New Roman"/>
          <w:i/>
          <w:iCs/>
          <w:color w:val="000000"/>
        </w:rPr>
        <w:t> deployment of applications by providing a web service</w:t>
      </w:r>
      <w:hyperlink r:id="rId14" w:tooltip="Web service" w:history="1"/>
      <w:r w:rsidR="00136A42" w:rsidRPr="00ED601D">
        <w:rPr>
          <w:rFonts w:ascii="Times New Roman" w:hAnsi="Times New Roman" w:cs="Times New Roman"/>
          <w:i/>
          <w:iCs/>
          <w:color w:val="000000"/>
        </w:rPr>
        <w:t> through which a user can boot an Amazon Machine Image to create a virtual machine, which Amazon calls an "instance", containing any software desired. A user can create, launch, and terminate server instances as needed, paying by the hour for active servers, hence the term "elastic". EC2 provides users with control over the geographical location of instances that allows for latency optimization and high levels of redundancy</w:t>
      </w:r>
      <w:r w:rsidR="00E339EF" w:rsidRPr="00ED601D">
        <w:rPr>
          <w:rFonts w:ascii="Times New Roman" w:hAnsi="Times New Roman" w:cs="Times New Roman"/>
          <w:i/>
          <w:iCs/>
          <w:color w:val="000000"/>
        </w:rPr>
        <w:t>.</w:t>
      </w:r>
    </w:p>
    <w:p w14:paraId="4A41B4C1" w14:textId="77777777" w:rsidR="007461AF" w:rsidRPr="00ED601D" w:rsidRDefault="007461AF" w:rsidP="00A23E15">
      <w:pPr>
        <w:ind w:left="1080"/>
        <w:rPr>
          <w:rFonts w:ascii="Times New Roman" w:hAnsi="Times New Roman" w:cs="Times New Roman"/>
          <w:i/>
          <w:color w:val="A6A6A6" w:themeColor="background1" w:themeShade="A6"/>
          <w:sz w:val="24"/>
        </w:rPr>
      </w:pPr>
      <w:r w:rsidRPr="00ED601D">
        <w:rPr>
          <w:rFonts w:ascii="Times New Roman" w:hAnsi="Times New Roman" w:cs="Times New Roman"/>
          <w:i/>
          <w:iCs/>
          <w:color w:val="A6A6A6" w:themeColor="background1" w:themeShade="A6"/>
          <w:sz w:val="24"/>
        </w:rPr>
        <w:t>Amazon does not disclose information on internal working of Amazon AWS platform and its architecture.</w:t>
      </w:r>
    </w:p>
    <w:p w14:paraId="55C03FC1" w14:textId="77777777" w:rsidR="0025791E" w:rsidRPr="00ED601D" w:rsidRDefault="005C7DCF" w:rsidP="0076597B">
      <w:pPr>
        <w:pStyle w:val="Subtitle"/>
        <w:numPr>
          <w:ilvl w:val="0"/>
          <w:numId w:val="37"/>
        </w:numPr>
        <w:rPr>
          <w:rFonts w:ascii="Times New Roman" w:hAnsi="Times New Roman" w:cs="Times New Roman"/>
          <w:b/>
          <w:sz w:val="24"/>
        </w:rPr>
      </w:pPr>
      <w:r w:rsidRPr="00ED601D">
        <w:rPr>
          <w:rFonts w:ascii="Times New Roman" w:hAnsi="Times New Roman" w:cs="Times New Roman"/>
          <w:b/>
          <w:sz w:val="24"/>
        </w:rPr>
        <w:t>Au</w:t>
      </w:r>
      <w:r w:rsidR="0025791E" w:rsidRPr="00ED601D">
        <w:rPr>
          <w:rFonts w:ascii="Times New Roman" w:hAnsi="Times New Roman" w:cs="Times New Roman"/>
          <w:b/>
          <w:sz w:val="24"/>
        </w:rPr>
        <w:t>to Scaling</w:t>
      </w:r>
    </w:p>
    <w:p w14:paraId="4B5AC1AE" w14:textId="77777777" w:rsidR="0025791E" w:rsidRPr="00ED601D" w:rsidRDefault="0025791E" w:rsidP="00A23E15">
      <w:pPr>
        <w:ind w:left="1080"/>
        <w:rPr>
          <w:rFonts w:ascii="Times New Roman" w:hAnsi="Times New Roman" w:cs="Times New Roman"/>
          <w:sz w:val="24"/>
        </w:rPr>
      </w:pPr>
      <w:r w:rsidRPr="00ED601D">
        <w:rPr>
          <w:rFonts w:ascii="Times New Roman" w:hAnsi="Times New Roman" w:cs="Times New Roman"/>
          <w:sz w:val="24"/>
        </w:rPr>
        <w:t>Web servers and application servers are deployed in auto-scaling groups. Auto-scaling automatically adjusts capacity up or down according to conditions defined/configured.</w:t>
      </w:r>
    </w:p>
    <w:p w14:paraId="73C4FFA2" w14:textId="77777777" w:rsidR="000918C9" w:rsidRPr="00ED601D" w:rsidRDefault="000918C9" w:rsidP="000918C9">
      <w:pPr>
        <w:ind w:left="1080"/>
        <w:rPr>
          <w:rFonts w:ascii="Times New Roman" w:hAnsi="Times New Roman" w:cs="Times New Roman"/>
          <w:sz w:val="24"/>
        </w:rPr>
      </w:pPr>
      <w:r w:rsidRPr="00ED601D">
        <w:rPr>
          <w:rFonts w:ascii="Times New Roman" w:hAnsi="Times New Roman" w:cs="Times New Roman"/>
          <w:sz w:val="24"/>
        </w:rPr>
        <w:t xml:space="preserve">Auto scaling is used in conjunction with load balancing (ELB). When combined, the two features allow you to create a system that automatically adds and removes EC2 instances in response to changing load – </w:t>
      </w:r>
    </w:p>
    <w:p w14:paraId="678FD85E" w14:textId="77777777" w:rsidR="000918C9" w:rsidRPr="006C6DE2" w:rsidRDefault="000918C9" w:rsidP="000918C9">
      <w:pPr>
        <w:ind w:left="1080"/>
        <w:jc w:val="center"/>
        <w:rPr>
          <w:rFonts w:ascii="Times New Roman" w:hAnsi="Times New Roman" w:cs="Times New Roman"/>
        </w:rPr>
      </w:pPr>
      <w:r w:rsidRPr="006C6DE2">
        <w:rPr>
          <w:rFonts w:ascii="Times New Roman" w:hAnsi="Times New Roman" w:cs="Times New Roman"/>
          <w:noProof/>
          <w:lang w:eastAsia="en-US"/>
        </w:rPr>
        <w:drawing>
          <wp:inline distT="0" distB="0" distL="0" distR="0" wp14:anchorId="7B498EC5" wp14:editId="4FF71254">
            <wp:extent cx="2620433" cy="2507423"/>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b_auto_scale_instances_2.png"/>
                    <pic:cNvPicPr/>
                  </pic:nvPicPr>
                  <pic:blipFill>
                    <a:blip r:embed="rId15">
                      <a:extLst>
                        <a:ext uri="{28A0092B-C50C-407E-A947-70E740481C1C}">
                          <a14:useLocalDpi xmlns:a14="http://schemas.microsoft.com/office/drawing/2010/main" val="0"/>
                        </a:ext>
                      </a:extLst>
                    </a:blip>
                    <a:stretch>
                      <a:fillRect/>
                    </a:stretch>
                  </pic:blipFill>
                  <pic:spPr>
                    <a:xfrm>
                      <a:off x="0" y="0"/>
                      <a:ext cx="2640655" cy="2526772"/>
                    </a:xfrm>
                    <a:prstGeom prst="rect">
                      <a:avLst/>
                    </a:prstGeom>
                  </pic:spPr>
                </pic:pic>
              </a:graphicData>
            </a:graphic>
          </wp:inline>
        </w:drawing>
      </w:r>
    </w:p>
    <w:p w14:paraId="146C8B5B" w14:textId="77777777" w:rsidR="000918C9" w:rsidRPr="006C6DE2" w:rsidRDefault="000918C9" w:rsidP="000918C9">
      <w:pPr>
        <w:ind w:left="1080"/>
        <w:jc w:val="center"/>
        <w:rPr>
          <w:rFonts w:ascii="Times New Roman" w:hAnsi="Times New Roman" w:cs="Times New Roman"/>
        </w:rPr>
      </w:pPr>
    </w:p>
    <w:p w14:paraId="232AE98B" w14:textId="77777777" w:rsidR="0025791E" w:rsidRPr="00ED601D" w:rsidRDefault="00E0482B" w:rsidP="0076597B">
      <w:pPr>
        <w:pStyle w:val="Subtitle"/>
        <w:numPr>
          <w:ilvl w:val="0"/>
          <w:numId w:val="37"/>
        </w:numPr>
        <w:rPr>
          <w:rFonts w:ascii="Times New Roman" w:hAnsi="Times New Roman" w:cs="Times New Roman"/>
          <w:b/>
          <w:sz w:val="24"/>
        </w:rPr>
      </w:pPr>
      <w:r w:rsidRPr="00ED601D">
        <w:rPr>
          <w:rFonts w:ascii="Times New Roman" w:hAnsi="Times New Roman" w:cs="Times New Roman"/>
          <w:b/>
          <w:sz w:val="24"/>
        </w:rPr>
        <w:t xml:space="preserve">Amazon Relational Database Service (RDS) for </w:t>
      </w:r>
      <w:r w:rsidR="00B707AA" w:rsidRPr="00ED601D">
        <w:rPr>
          <w:rFonts w:ascii="Times New Roman" w:hAnsi="Times New Roman" w:cs="Times New Roman"/>
          <w:b/>
          <w:sz w:val="24"/>
        </w:rPr>
        <w:t xml:space="preserve">Relational </w:t>
      </w:r>
      <w:r w:rsidRPr="00ED601D">
        <w:rPr>
          <w:rFonts w:ascii="Times New Roman" w:hAnsi="Times New Roman" w:cs="Times New Roman"/>
          <w:b/>
          <w:sz w:val="24"/>
        </w:rPr>
        <w:t>Database Servers</w:t>
      </w:r>
      <w:r w:rsidR="00B707AA" w:rsidRPr="00ED601D">
        <w:rPr>
          <w:rFonts w:ascii="Times New Roman" w:hAnsi="Times New Roman" w:cs="Times New Roman"/>
          <w:b/>
          <w:sz w:val="24"/>
        </w:rPr>
        <w:t xml:space="preserve"> on cloud</w:t>
      </w:r>
    </w:p>
    <w:p w14:paraId="404E37E9" w14:textId="77777777" w:rsidR="009F7460" w:rsidRPr="00ED601D" w:rsidRDefault="009F7460" w:rsidP="00A23E15">
      <w:pPr>
        <w:ind w:left="1080"/>
        <w:rPr>
          <w:rFonts w:ascii="Times New Roman" w:hAnsi="Times New Roman" w:cs="Times New Roman"/>
          <w:sz w:val="24"/>
        </w:rPr>
      </w:pPr>
      <w:r w:rsidRPr="00ED601D">
        <w:rPr>
          <w:rFonts w:ascii="Times New Roman" w:hAnsi="Times New Roman" w:cs="Times New Roman"/>
          <w:sz w:val="24"/>
        </w:rPr>
        <w:t>Amazon Relational Database Service (RDS) is a fully-managed SQL</w:t>
      </w:r>
      <w:hyperlink r:id="rId16" w:history="1"/>
      <w:r w:rsidRPr="00ED601D">
        <w:rPr>
          <w:rFonts w:ascii="Times New Roman" w:hAnsi="Times New Roman" w:cs="Times New Roman"/>
          <w:sz w:val="24"/>
        </w:rPr>
        <w:t> database service. Amazon RDS offers an array of database engine choices to help with database management tasks such as migration</w:t>
      </w:r>
      <w:hyperlink r:id="rId17" w:history="1"/>
      <w:r w:rsidRPr="00ED601D">
        <w:rPr>
          <w:rFonts w:ascii="Times New Roman" w:hAnsi="Times New Roman" w:cs="Times New Roman"/>
          <w:sz w:val="24"/>
        </w:rPr>
        <w:t>, backup</w:t>
      </w:r>
      <w:hyperlink r:id="rId18" w:history="1"/>
      <w:r w:rsidRPr="00ED601D">
        <w:rPr>
          <w:rFonts w:ascii="Times New Roman" w:hAnsi="Times New Roman" w:cs="Times New Roman"/>
          <w:sz w:val="24"/>
        </w:rPr>
        <w:t>, recovery and patching</w:t>
      </w:r>
      <w:hyperlink r:id="rId19" w:history="1"/>
      <w:r w:rsidR="00A23E15" w:rsidRPr="00ED601D">
        <w:rPr>
          <w:rFonts w:ascii="Times New Roman" w:hAnsi="Times New Roman" w:cs="Times New Roman"/>
          <w:sz w:val="24"/>
        </w:rPr>
        <w:t>.</w:t>
      </w:r>
    </w:p>
    <w:p w14:paraId="13C3CB40" w14:textId="77777777" w:rsidR="0025791E" w:rsidRPr="00ED601D" w:rsidRDefault="009F7460" w:rsidP="00A23E15">
      <w:pPr>
        <w:ind w:left="1080"/>
        <w:rPr>
          <w:rFonts w:ascii="Times New Roman" w:hAnsi="Times New Roman" w:cs="Times New Roman"/>
          <w:sz w:val="24"/>
        </w:rPr>
      </w:pPr>
      <w:r w:rsidRPr="00ED601D">
        <w:rPr>
          <w:rFonts w:ascii="Times New Roman" w:hAnsi="Times New Roman" w:cs="Times New Roman"/>
          <w:sz w:val="24"/>
        </w:rPr>
        <w:t>Amazon RDS provides access to MySQL</w:t>
      </w:r>
      <w:hyperlink r:id="rId20" w:history="1"/>
      <w:r w:rsidRPr="00ED601D">
        <w:rPr>
          <w:rFonts w:ascii="Times New Roman" w:hAnsi="Times New Roman" w:cs="Times New Roman"/>
          <w:sz w:val="24"/>
        </w:rPr>
        <w:t>, Oracle</w:t>
      </w:r>
      <w:hyperlink r:id="rId21" w:history="1"/>
      <w:r w:rsidRPr="00ED601D">
        <w:rPr>
          <w:rFonts w:ascii="Times New Roman" w:hAnsi="Times New Roman" w:cs="Times New Roman"/>
          <w:sz w:val="24"/>
        </w:rPr>
        <w:t> or Microsoft SQL Server database engines.</w:t>
      </w:r>
      <w:r w:rsidRPr="00ED601D">
        <w:rPr>
          <w:rFonts w:ascii="Times New Roman" w:hAnsi="Times New Roman" w:cs="Times New Roman"/>
          <w:color w:val="000000"/>
          <w:sz w:val="24"/>
          <w:shd w:val="clear" w:color="auto" w:fill="FFFFFF"/>
        </w:rPr>
        <w:t xml:space="preserve"> </w:t>
      </w:r>
      <w:r w:rsidRPr="00ED601D">
        <w:rPr>
          <w:rFonts w:ascii="Times New Roman" w:hAnsi="Times New Roman" w:cs="Times New Roman"/>
          <w:sz w:val="24"/>
        </w:rPr>
        <w:t>Amazon RDS automatically patches the database software and backs up your database, storing the backups for a user-defined retention period and enabling point-in-time recovery. Compute resources or storage capacity associated with a Database Instance (DB Instance) can be scaled via a single API</w:t>
      </w:r>
      <w:hyperlink r:id="rId22" w:history="1"/>
      <w:r w:rsidRPr="00ED601D">
        <w:rPr>
          <w:rFonts w:ascii="Times New Roman" w:hAnsi="Times New Roman" w:cs="Times New Roman"/>
          <w:sz w:val="24"/>
        </w:rPr>
        <w:t xml:space="preserve"> call. </w:t>
      </w:r>
      <w:r w:rsidR="00A23E15" w:rsidRPr="00ED601D">
        <w:rPr>
          <w:rFonts w:ascii="Times New Roman" w:hAnsi="Times New Roman" w:cs="Times New Roman"/>
          <w:sz w:val="24"/>
        </w:rPr>
        <w:t xml:space="preserve"> </w:t>
      </w:r>
    </w:p>
    <w:p w14:paraId="5959156A" w14:textId="77777777" w:rsidR="00187336" w:rsidRPr="00ED601D" w:rsidRDefault="00BF2A8B" w:rsidP="00A72BE5">
      <w:pPr>
        <w:ind w:left="1080"/>
        <w:rPr>
          <w:rFonts w:ascii="Times New Roman" w:hAnsi="Times New Roman" w:cs="Times New Roman"/>
          <w:sz w:val="24"/>
        </w:rPr>
      </w:pPr>
      <w:r w:rsidRPr="00ED601D">
        <w:rPr>
          <w:rFonts w:ascii="Times New Roman" w:hAnsi="Times New Roman" w:cs="Times New Roman"/>
          <w:sz w:val="24"/>
        </w:rPr>
        <w:t>In addition, Amazon RDS enables replication</w:t>
      </w:r>
      <w:hyperlink r:id="rId23" w:history="1"/>
      <w:r w:rsidRPr="00ED601D">
        <w:rPr>
          <w:rFonts w:ascii="Times New Roman" w:hAnsi="Times New Roman" w:cs="Times New Roman"/>
          <w:sz w:val="24"/>
        </w:rPr>
        <w:t> to enhance availability and reliability for production workloads. Mission critical workloads can be run with high availability (HA</w:t>
      </w:r>
      <w:hyperlink r:id="rId24" w:history="1"/>
      <w:r w:rsidRPr="00ED601D">
        <w:rPr>
          <w:rFonts w:ascii="Times New Roman" w:hAnsi="Times New Roman" w:cs="Times New Roman"/>
          <w:sz w:val="24"/>
        </w:rPr>
        <w:t>) and built-in automated failover</w:t>
      </w:r>
      <w:hyperlink r:id="rId25" w:history="1"/>
      <w:r w:rsidRPr="00ED601D">
        <w:rPr>
          <w:rFonts w:ascii="Times New Roman" w:hAnsi="Times New Roman" w:cs="Times New Roman"/>
          <w:sz w:val="24"/>
        </w:rPr>
        <w:t> from your primary database to a synchronously replicated secondary database in case of a failure.</w:t>
      </w:r>
    </w:p>
    <w:p w14:paraId="49976211" w14:textId="77777777" w:rsidR="00A72BE5" w:rsidRPr="006C6DE2" w:rsidRDefault="00A72BE5" w:rsidP="00A72BE5">
      <w:pPr>
        <w:ind w:left="1080"/>
        <w:rPr>
          <w:rFonts w:ascii="Times New Roman" w:hAnsi="Times New Roman" w:cs="Times New Roman"/>
        </w:rPr>
      </w:pPr>
    </w:p>
    <w:p w14:paraId="4F9A08DB" w14:textId="5ED3C7FF" w:rsidR="00E0482B" w:rsidRPr="006C6DE2" w:rsidRDefault="00075B69" w:rsidP="00827FD0">
      <w:pPr>
        <w:pStyle w:val="Heading1"/>
        <w:rPr>
          <w:rFonts w:ascii="Times New Roman" w:hAnsi="Times New Roman"/>
        </w:rPr>
      </w:pPr>
      <w:bookmarkStart w:id="3" w:name="_Toc270169409"/>
      <w:r w:rsidRPr="006C6DE2">
        <w:rPr>
          <w:rFonts w:ascii="Times New Roman" w:hAnsi="Times New Roman"/>
        </w:rPr>
        <w:t xml:space="preserve">Regions, </w:t>
      </w:r>
      <w:r w:rsidR="00E0482B" w:rsidRPr="006C6DE2">
        <w:rPr>
          <w:rFonts w:ascii="Times New Roman" w:hAnsi="Times New Roman"/>
        </w:rPr>
        <w:t>Availability Zones (zone A and B here)</w:t>
      </w:r>
      <w:r w:rsidRPr="006C6DE2">
        <w:rPr>
          <w:rFonts w:ascii="Times New Roman" w:hAnsi="Times New Roman"/>
        </w:rPr>
        <w:t xml:space="preserve"> and Edge Locations</w:t>
      </w:r>
      <w:bookmarkEnd w:id="3"/>
    </w:p>
    <w:p w14:paraId="63529BDD" w14:textId="77777777" w:rsidR="00541F2B" w:rsidRPr="00ED601D" w:rsidRDefault="006D5062" w:rsidP="00E0482B">
      <w:pPr>
        <w:rPr>
          <w:rFonts w:ascii="Times New Roman" w:hAnsi="Times New Roman" w:cs="Times New Roman"/>
          <w:sz w:val="24"/>
        </w:rPr>
      </w:pPr>
      <w:r w:rsidRPr="00ED601D">
        <w:rPr>
          <w:rFonts w:ascii="Times New Roman" w:hAnsi="Times New Roman" w:cs="Times New Roman"/>
          <w:sz w:val="24"/>
        </w:rPr>
        <w:t xml:space="preserve">Amazon Web Services (AWS) currently operates </w:t>
      </w:r>
      <w:r w:rsidR="00075B69" w:rsidRPr="00ED601D">
        <w:rPr>
          <w:rFonts w:ascii="Times New Roman" w:hAnsi="Times New Roman" w:cs="Times New Roman"/>
          <w:sz w:val="24"/>
        </w:rPr>
        <w:t xml:space="preserve">in 8 regions globally. </w:t>
      </w:r>
      <w:r w:rsidR="00075B69" w:rsidRPr="00ED601D">
        <w:rPr>
          <w:rFonts w:ascii="Times New Roman" w:hAnsi="Times New Roman" w:cs="Times New Roman"/>
          <w:color w:val="A6A6A6" w:themeColor="background1" w:themeShade="A6"/>
          <w:sz w:val="24"/>
        </w:rPr>
        <w:t>(</w:t>
      </w:r>
      <w:r w:rsidR="00075B69" w:rsidRPr="00ED601D">
        <w:rPr>
          <w:rFonts w:ascii="Times New Roman" w:hAnsi="Times New Roman" w:cs="Times New Roman"/>
          <w:i/>
          <w:color w:val="A6A6A6" w:themeColor="background1" w:themeShade="A6"/>
          <w:sz w:val="24"/>
        </w:rPr>
        <w:t>Note – there is an extra region called the AWS GovCloud region but this can only be used by government agencies</w:t>
      </w:r>
      <w:r w:rsidR="00075B69" w:rsidRPr="00ED601D">
        <w:rPr>
          <w:rFonts w:ascii="Times New Roman" w:hAnsi="Times New Roman" w:cs="Times New Roman"/>
          <w:color w:val="A6A6A6" w:themeColor="background1" w:themeShade="A6"/>
          <w:sz w:val="24"/>
        </w:rPr>
        <w:t>)</w:t>
      </w:r>
      <w:r w:rsidR="00E0482B" w:rsidRPr="00ED601D">
        <w:rPr>
          <w:rFonts w:ascii="Times New Roman" w:hAnsi="Times New Roman" w:cs="Times New Roman"/>
          <w:sz w:val="24"/>
        </w:rPr>
        <w:tab/>
      </w:r>
    </w:p>
    <w:p w14:paraId="7332531C" w14:textId="77777777" w:rsidR="00075B69" w:rsidRPr="006C6DE2" w:rsidRDefault="00075B69" w:rsidP="00E0482B">
      <w:pPr>
        <w:rPr>
          <w:rFonts w:ascii="Times New Roman" w:hAnsi="Times New Roman" w:cs="Times New Roman"/>
        </w:rPr>
      </w:pPr>
    </w:p>
    <w:p w14:paraId="6CAB539A" w14:textId="77777777" w:rsidR="00075B69" w:rsidRPr="006C6DE2" w:rsidRDefault="00075B69" w:rsidP="00075B69">
      <w:pPr>
        <w:jc w:val="center"/>
        <w:rPr>
          <w:rFonts w:ascii="Times New Roman" w:hAnsi="Times New Roman" w:cs="Times New Roman"/>
        </w:rPr>
      </w:pPr>
      <w:r w:rsidRPr="006C6DE2">
        <w:rPr>
          <w:rFonts w:ascii="Times New Roman" w:hAnsi="Times New Roman" w:cs="Times New Roman"/>
          <w:noProof/>
          <w:lang w:eastAsia="en-US"/>
        </w:rPr>
        <w:drawing>
          <wp:inline distT="0" distB="0" distL="0" distR="0" wp14:anchorId="5486F69B" wp14:editId="58AF8D32">
            <wp:extent cx="5538462" cy="2565985"/>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map.png"/>
                    <pic:cNvPicPr/>
                  </pic:nvPicPr>
                  <pic:blipFill>
                    <a:blip r:embed="rId26">
                      <a:extLst>
                        <a:ext uri="{28A0092B-C50C-407E-A947-70E740481C1C}">
                          <a14:useLocalDpi xmlns:a14="http://schemas.microsoft.com/office/drawing/2010/main" val="0"/>
                        </a:ext>
                      </a:extLst>
                    </a:blip>
                    <a:stretch>
                      <a:fillRect/>
                    </a:stretch>
                  </pic:blipFill>
                  <pic:spPr>
                    <a:xfrm>
                      <a:off x="0" y="0"/>
                      <a:ext cx="5538462" cy="2565985"/>
                    </a:xfrm>
                    <a:prstGeom prst="rect">
                      <a:avLst/>
                    </a:prstGeom>
                  </pic:spPr>
                </pic:pic>
              </a:graphicData>
            </a:graphic>
          </wp:inline>
        </w:drawing>
      </w:r>
    </w:p>
    <w:p w14:paraId="03B333A9" w14:textId="77777777" w:rsidR="00075B69" w:rsidRPr="006C6DE2" w:rsidRDefault="00075B69" w:rsidP="00E0482B">
      <w:pPr>
        <w:rPr>
          <w:rFonts w:ascii="Times New Roman" w:hAnsi="Times New Roman" w:cs="Times New Roman"/>
        </w:rPr>
      </w:pPr>
    </w:p>
    <w:p w14:paraId="0CD17F7D" w14:textId="77777777" w:rsidR="00075B69" w:rsidRPr="00ED601D" w:rsidRDefault="00075B69" w:rsidP="00E0482B">
      <w:pPr>
        <w:rPr>
          <w:rFonts w:ascii="Times New Roman" w:hAnsi="Times New Roman" w:cs="Times New Roman"/>
          <w:sz w:val="24"/>
        </w:rPr>
      </w:pPr>
      <w:r w:rsidRPr="00ED601D">
        <w:rPr>
          <w:rFonts w:ascii="Times New Roman" w:hAnsi="Times New Roman" w:cs="Times New Roman"/>
          <w:sz w:val="24"/>
        </w:rPr>
        <w:t xml:space="preserve">Although unusual, failures do happen. AWS therefore provides Availability Zones (AZ) that are isolated from each other (they have low latency connections). Deploying application across multiple availability zones makes </w:t>
      </w:r>
      <w:r w:rsidR="005C7DCF" w:rsidRPr="00ED601D">
        <w:rPr>
          <w:rFonts w:ascii="Times New Roman" w:hAnsi="Times New Roman" w:cs="Times New Roman"/>
          <w:sz w:val="24"/>
        </w:rPr>
        <w:t>it</w:t>
      </w:r>
      <w:r w:rsidRPr="00ED601D">
        <w:rPr>
          <w:rFonts w:ascii="Times New Roman" w:hAnsi="Times New Roman" w:cs="Times New Roman"/>
          <w:sz w:val="24"/>
        </w:rPr>
        <w:t xml:space="preserve"> ready for unexpected outages. So if there is an outage with a pa</w:t>
      </w:r>
      <w:r w:rsidR="005C7DCF" w:rsidRPr="00ED601D">
        <w:rPr>
          <w:rFonts w:ascii="Times New Roman" w:hAnsi="Times New Roman" w:cs="Times New Roman"/>
          <w:sz w:val="24"/>
        </w:rPr>
        <w:t xml:space="preserve">rticular availability zone, the </w:t>
      </w:r>
      <w:r w:rsidRPr="00ED601D">
        <w:rPr>
          <w:rFonts w:ascii="Times New Roman" w:hAnsi="Times New Roman" w:cs="Times New Roman"/>
          <w:sz w:val="24"/>
        </w:rPr>
        <w:t>application stays online.</w:t>
      </w:r>
    </w:p>
    <w:p w14:paraId="5C148E83" w14:textId="77777777" w:rsidR="00075B69" w:rsidRPr="00ED601D" w:rsidRDefault="00075B69" w:rsidP="00E0482B">
      <w:pPr>
        <w:rPr>
          <w:rFonts w:ascii="Times New Roman" w:hAnsi="Times New Roman" w:cs="Times New Roman"/>
          <w:sz w:val="24"/>
        </w:rPr>
      </w:pPr>
      <w:r w:rsidRPr="00ED601D">
        <w:rPr>
          <w:rFonts w:ascii="Times New Roman" w:hAnsi="Times New Roman" w:cs="Times New Roman"/>
          <w:sz w:val="24"/>
        </w:rPr>
        <w:t xml:space="preserve">Although </w:t>
      </w:r>
      <w:r w:rsidR="005C7DCF" w:rsidRPr="00ED601D">
        <w:rPr>
          <w:rFonts w:ascii="Times New Roman" w:hAnsi="Times New Roman" w:cs="Times New Roman"/>
          <w:sz w:val="24"/>
        </w:rPr>
        <w:t>user</w:t>
      </w:r>
      <w:r w:rsidRPr="00ED601D">
        <w:rPr>
          <w:rFonts w:ascii="Times New Roman" w:hAnsi="Times New Roman" w:cs="Times New Roman"/>
          <w:sz w:val="24"/>
        </w:rPr>
        <w:t xml:space="preserve"> won’t have to worry about edge locations directly they are still an important part of the AWS infrastructure. There are currently 40 edge locations with more being added each month. They are located in most the major cities around the world and are used by CloudFront (CDN) to distribute content nearer to the end user.</w:t>
      </w:r>
    </w:p>
    <w:p w14:paraId="1BAC28F5" w14:textId="77777777" w:rsidR="00E0482B" w:rsidRPr="006C6DE2" w:rsidRDefault="00E0482B" w:rsidP="00E0482B">
      <w:pPr>
        <w:rPr>
          <w:rFonts w:ascii="Times New Roman" w:hAnsi="Times New Roman" w:cs="Times New Roman"/>
        </w:rPr>
      </w:pPr>
    </w:p>
    <w:p w14:paraId="36AC1206" w14:textId="77777777" w:rsidR="0039359E" w:rsidRPr="006C6DE2" w:rsidRDefault="0039359E" w:rsidP="00E0482B">
      <w:pPr>
        <w:rPr>
          <w:rFonts w:ascii="Times New Roman" w:hAnsi="Times New Roman" w:cs="Times New Roman"/>
        </w:rPr>
      </w:pPr>
    </w:p>
    <w:p w14:paraId="023C53EA" w14:textId="77777777" w:rsidR="0039359E" w:rsidRPr="006C6DE2" w:rsidRDefault="0039359E" w:rsidP="00E0482B">
      <w:pPr>
        <w:rPr>
          <w:rFonts w:ascii="Times New Roman" w:hAnsi="Times New Roman" w:cs="Times New Roman"/>
        </w:rPr>
      </w:pPr>
    </w:p>
    <w:p w14:paraId="5F6BE26A" w14:textId="77777777" w:rsidR="0039359E" w:rsidRPr="006C6DE2" w:rsidRDefault="0039359E" w:rsidP="00E0482B">
      <w:pPr>
        <w:rPr>
          <w:rFonts w:ascii="Times New Roman" w:hAnsi="Times New Roman" w:cs="Times New Roman"/>
        </w:rPr>
      </w:pPr>
    </w:p>
    <w:p w14:paraId="48D9F55F" w14:textId="77777777" w:rsidR="0039359E" w:rsidRPr="006C6DE2" w:rsidRDefault="0039359E" w:rsidP="00E0482B">
      <w:pPr>
        <w:rPr>
          <w:rFonts w:ascii="Times New Roman" w:hAnsi="Times New Roman" w:cs="Times New Roman"/>
        </w:rPr>
      </w:pPr>
    </w:p>
    <w:p w14:paraId="6CA70777" w14:textId="77777777" w:rsidR="0039359E" w:rsidRPr="006C6DE2" w:rsidRDefault="0039359E" w:rsidP="00E0482B">
      <w:pPr>
        <w:rPr>
          <w:rFonts w:ascii="Times New Roman" w:hAnsi="Times New Roman" w:cs="Times New Roman"/>
        </w:rPr>
      </w:pPr>
    </w:p>
    <w:p w14:paraId="76BE0EBA" w14:textId="77777777" w:rsidR="0039359E" w:rsidRPr="006C6DE2" w:rsidRDefault="0039359E" w:rsidP="00E0482B">
      <w:pPr>
        <w:rPr>
          <w:rFonts w:ascii="Times New Roman" w:hAnsi="Times New Roman" w:cs="Times New Roman"/>
        </w:rPr>
      </w:pPr>
    </w:p>
    <w:p w14:paraId="7447E390" w14:textId="77777777" w:rsidR="006455C9" w:rsidRPr="006C6DE2" w:rsidRDefault="005C5D3A" w:rsidP="00827FD0">
      <w:pPr>
        <w:pStyle w:val="Heading1"/>
        <w:rPr>
          <w:rFonts w:ascii="Times New Roman" w:hAnsi="Times New Roman"/>
        </w:rPr>
      </w:pPr>
      <w:bookmarkStart w:id="4" w:name="_Toc270169410"/>
      <w:r w:rsidRPr="006C6DE2">
        <w:rPr>
          <w:rFonts w:ascii="Times New Roman" w:hAnsi="Times New Roman"/>
        </w:rPr>
        <w:t xml:space="preserve">Windows Based </w:t>
      </w:r>
      <w:r w:rsidR="000A126C" w:rsidRPr="006C6DE2">
        <w:rPr>
          <w:rFonts w:ascii="Times New Roman" w:hAnsi="Times New Roman"/>
        </w:rPr>
        <w:t>Cloud App</w:t>
      </w:r>
      <w:r w:rsidRPr="006C6DE2">
        <w:rPr>
          <w:rFonts w:ascii="Times New Roman" w:hAnsi="Times New Roman"/>
        </w:rPr>
        <w:t>lication</w:t>
      </w:r>
      <w:r w:rsidR="000A126C" w:rsidRPr="006C6DE2">
        <w:rPr>
          <w:rFonts w:ascii="Times New Roman" w:hAnsi="Times New Roman"/>
        </w:rPr>
        <w:t xml:space="preserve"> Prototype - Architecture</w:t>
      </w:r>
      <w:bookmarkEnd w:id="4"/>
    </w:p>
    <w:p w14:paraId="04F1FE08" w14:textId="77777777" w:rsidR="002E60E5" w:rsidRPr="006C6DE2" w:rsidRDefault="00473F18" w:rsidP="00E0482B">
      <w:pPr>
        <w:rPr>
          <w:rFonts w:ascii="Times New Roman" w:hAnsi="Times New Roman" w:cs="Times New Roman"/>
        </w:rPr>
      </w:pPr>
      <w:r w:rsidRPr="00ED601D">
        <w:rPr>
          <w:rFonts w:ascii="Times New Roman" w:hAnsi="Times New Roman" w:cs="Times New Roman"/>
          <w:sz w:val="24"/>
        </w:rPr>
        <w:t xml:space="preserve">Following diagram illustrates AWS cloud services based architecture for Windows based Cloud Application prototype - </w:t>
      </w:r>
    </w:p>
    <w:p w14:paraId="52AB2FFA" w14:textId="77777777" w:rsidR="00982E49" w:rsidRPr="006C6DE2" w:rsidRDefault="00DC54E6" w:rsidP="00E0482B">
      <w:pPr>
        <w:rPr>
          <w:rFonts w:ascii="Times New Roman" w:hAnsi="Times New Roman" w:cs="Times New Roman"/>
        </w:rPr>
      </w:pPr>
      <w:r w:rsidRPr="006C6DE2">
        <w:rPr>
          <w:rFonts w:ascii="Times New Roman" w:hAnsi="Times New Roman" w:cs="Times New Roman"/>
          <w:noProof/>
          <w:lang w:eastAsia="en-US"/>
        </w:rPr>
        <w:drawing>
          <wp:inline distT="0" distB="0" distL="0" distR="0" wp14:anchorId="61C89ECA" wp14:editId="68808D3D">
            <wp:extent cx="5935345" cy="448754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5345" cy="4487545"/>
                    </a:xfrm>
                    <a:prstGeom prst="rect">
                      <a:avLst/>
                    </a:prstGeom>
                    <a:noFill/>
                    <a:ln>
                      <a:noFill/>
                    </a:ln>
                  </pic:spPr>
                </pic:pic>
              </a:graphicData>
            </a:graphic>
          </wp:inline>
        </w:drawing>
      </w:r>
    </w:p>
    <w:p w14:paraId="0C5C7712" w14:textId="64BAD3DA" w:rsidR="008B000C" w:rsidRPr="006C6DE2" w:rsidRDefault="004B3562" w:rsidP="0076597B">
      <w:pPr>
        <w:pStyle w:val="Heading2"/>
        <w:rPr>
          <w:rFonts w:ascii="Times New Roman" w:hAnsi="Times New Roman" w:cs="Times New Roman"/>
        </w:rPr>
      </w:pPr>
      <w:bookmarkStart w:id="5" w:name="_Toc270169411"/>
      <w:r w:rsidRPr="006C6DE2">
        <w:rPr>
          <w:rFonts w:ascii="Times New Roman" w:hAnsi="Times New Roman" w:cs="Times New Roman"/>
        </w:rPr>
        <w:t>A</w:t>
      </w:r>
      <w:r w:rsidR="00E347B5">
        <w:rPr>
          <w:rFonts w:ascii="Times New Roman" w:hAnsi="Times New Roman" w:cs="Times New Roman"/>
        </w:rPr>
        <w:t>WS</w:t>
      </w:r>
      <w:r w:rsidRPr="006C6DE2">
        <w:rPr>
          <w:rFonts w:ascii="Times New Roman" w:hAnsi="Times New Roman" w:cs="Times New Roman"/>
        </w:rPr>
        <w:t xml:space="preserve"> S</w:t>
      </w:r>
      <w:r w:rsidR="000916AB" w:rsidRPr="006C6DE2">
        <w:rPr>
          <w:rFonts w:ascii="Times New Roman" w:hAnsi="Times New Roman" w:cs="Times New Roman"/>
        </w:rPr>
        <w:t>tack</w:t>
      </w:r>
      <w:r w:rsidRPr="006C6DE2">
        <w:rPr>
          <w:rFonts w:ascii="Times New Roman" w:hAnsi="Times New Roman" w:cs="Times New Roman"/>
        </w:rPr>
        <w:t xml:space="preserve"> -</w:t>
      </w:r>
      <w:bookmarkEnd w:id="5"/>
      <w:r w:rsidRPr="006C6DE2">
        <w:rPr>
          <w:rFonts w:ascii="Times New Roman" w:hAnsi="Times New Roman" w:cs="Times New Roman"/>
        </w:rPr>
        <w:t xml:space="preserve"> </w:t>
      </w:r>
    </w:p>
    <w:p w14:paraId="52509A92" w14:textId="77777777" w:rsidR="00982E49" w:rsidRPr="00ED601D" w:rsidRDefault="004B3562" w:rsidP="00E0482B">
      <w:pPr>
        <w:rPr>
          <w:rFonts w:ascii="Times New Roman" w:hAnsi="Times New Roman" w:cs="Times New Roman"/>
          <w:sz w:val="24"/>
        </w:rPr>
      </w:pPr>
      <w:r w:rsidRPr="00ED601D">
        <w:rPr>
          <w:rFonts w:ascii="Times New Roman" w:hAnsi="Times New Roman" w:cs="Times New Roman"/>
          <w:sz w:val="24"/>
        </w:rPr>
        <w:t xml:space="preserve">The stack is the core AWS Cloud container of AWS resources. Following AWS services will be used for cloud based architecture – </w:t>
      </w:r>
    </w:p>
    <w:p w14:paraId="7946B33E" w14:textId="77777777" w:rsidR="006F5EE8" w:rsidRPr="00ED601D" w:rsidRDefault="004B3562" w:rsidP="004B3562">
      <w:pPr>
        <w:pStyle w:val="ListParagraph"/>
        <w:numPr>
          <w:ilvl w:val="0"/>
          <w:numId w:val="16"/>
        </w:numPr>
        <w:rPr>
          <w:rFonts w:ascii="Times New Roman" w:hAnsi="Times New Roman" w:cs="Times New Roman"/>
          <w:sz w:val="24"/>
        </w:rPr>
      </w:pPr>
      <w:r w:rsidRPr="00ED601D">
        <w:rPr>
          <w:rStyle w:val="Heading3Char"/>
          <w:rFonts w:ascii="Times New Roman" w:hAnsi="Times New Roman" w:cs="Times New Roman"/>
          <w:sz w:val="24"/>
        </w:rPr>
        <w:t>AWS Beanstalk</w:t>
      </w:r>
      <w:r w:rsidRPr="00ED601D">
        <w:rPr>
          <w:rFonts w:ascii="Times New Roman" w:hAnsi="Times New Roman" w:cs="Times New Roman"/>
          <w:sz w:val="24"/>
        </w:rPr>
        <w:t xml:space="preserve"> </w:t>
      </w:r>
      <w:r w:rsidR="006F5EE8" w:rsidRPr="00ED601D">
        <w:rPr>
          <w:rFonts w:ascii="Times New Roman" w:hAnsi="Times New Roman" w:cs="Times New Roman"/>
          <w:sz w:val="24"/>
        </w:rPr>
        <w:t>–</w:t>
      </w:r>
      <w:r w:rsidRPr="00ED601D">
        <w:rPr>
          <w:rFonts w:ascii="Times New Roman" w:hAnsi="Times New Roman" w:cs="Times New Roman"/>
          <w:sz w:val="24"/>
        </w:rPr>
        <w:t xml:space="preserve"> </w:t>
      </w:r>
    </w:p>
    <w:p w14:paraId="28575A6B" w14:textId="77777777" w:rsidR="004B3562" w:rsidRPr="00ED601D" w:rsidRDefault="004B3562" w:rsidP="006F5EE8">
      <w:pPr>
        <w:ind w:left="720"/>
        <w:rPr>
          <w:rFonts w:ascii="Times New Roman" w:hAnsi="Times New Roman" w:cs="Times New Roman"/>
          <w:b/>
          <w:sz w:val="24"/>
        </w:rPr>
      </w:pPr>
      <w:r w:rsidRPr="00ED601D">
        <w:rPr>
          <w:rFonts w:ascii="Times New Roman" w:hAnsi="Times New Roman" w:cs="Times New Roman"/>
          <w:sz w:val="24"/>
        </w:rPr>
        <w:t xml:space="preserve">AWS Elastic Beanstalk is a </w:t>
      </w:r>
      <w:r w:rsidRPr="00ED601D">
        <w:rPr>
          <w:rFonts w:ascii="Times New Roman" w:hAnsi="Times New Roman" w:cs="Times New Roman"/>
          <w:b/>
          <w:sz w:val="24"/>
        </w:rPr>
        <w:t>PaaS (Platform as a Service)</w:t>
      </w:r>
      <w:r w:rsidRPr="00ED601D">
        <w:rPr>
          <w:rFonts w:ascii="Times New Roman" w:hAnsi="Times New Roman" w:cs="Times New Roman"/>
          <w:sz w:val="24"/>
        </w:rPr>
        <w:t xml:space="preserve"> service from Amazon Web Services that allows users to create applications and push them to a definable set of AWS services, including Amazon EC2, Amazon S3, Amazon Simple Notification Service (SNS), Amazon CloudWatch, auto scaling, and elastic load balancers.</w:t>
      </w:r>
      <w:r w:rsidR="006F5EE8" w:rsidRPr="00ED601D">
        <w:rPr>
          <w:rFonts w:ascii="Times New Roman" w:hAnsi="Times New Roman" w:cs="Times New Roman"/>
          <w:sz w:val="24"/>
        </w:rPr>
        <w:t xml:space="preserve"> </w:t>
      </w:r>
      <w:r w:rsidR="006F5EE8" w:rsidRPr="00ED601D">
        <w:rPr>
          <w:rFonts w:ascii="Times New Roman" w:hAnsi="Times New Roman" w:cs="Times New Roman"/>
          <w:b/>
          <w:sz w:val="24"/>
        </w:rPr>
        <w:t>AWS Beanstalk will be used for development and demonstration of Cloud App Prototype.</w:t>
      </w:r>
    </w:p>
    <w:p w14:paraId="3A348F51" w14:textId="77777777" w:rsidR="004B3562" w:rsidRPr="00ED601D" w:rsidRDefault="004B3562" w:rsidP="004B3562">
      <w:pPr>
        <w:pStyle w:val="ListParagraph"/>
        <w:rPr>
          <w:rFonts w:ascii="Times New Roman" w:hAnsi="Times New Roman" w:cs="Times New Roman"/>
          <w:sz w:val="24"/>
        </w:rPr>
      </w:pPr>
      <w:r w:rsidRPr="00ED601D">
        <w:rPr>
          <w:rFonts w:ascii="Times New Roman" w:hAnsi="Times New Roman" w:cs="Times New Roman"/>
          <w:sz w:val="24"/>
        </w:rPr>
        <w:t>Elastic Beanstalk is not a separate technology stack from AWS. In fact, it’s bringing together the traditional components from EC2, S3, RDS and CloudWatch into a fully scalable infrastructure. </w:t>
      </w:r>
    </w:p>
    <w:p w14:paraId="0D6AE51B" w14:textId="77777777" w:rsidR="006F5EE8" w:rsidRPr="00ED601D" w:rsidRDefault="006F5EE8" w:rsidP="004B3562">
      <w:pPr>
        <w:pStyle w:val="ListParagraph"/>
        <w:rPr>
          <w:rFonts w:ascii="Times New Roman" w:hAnsi="Times New Roman" w:cs="Times New Roman"/>
          <w:sz w:val="24"/>
        </w:rPr>
      </w:pPr>
    </w:p>
    <w:p w14:paraId="58E3E5A5" w14:textId="77777777" w:rsidR="006F5EE8" w:rsidRPr="00ED601D" w:rsidRDefault="006F5EE8" w:rsidP="006F5EE8">
      <w:pPr>
        <w:pStyle w:val="ListParagraph"/>
        <w:numPr>
          <w:ilvl w:val="1"/>
          <w:numId w:val="16"/>
        </w:numPr>
        <w:rPr>
          <w:rFonts w:ascii="Times New Roman" w:hAnsi="Times New Roman" w:cs="Times New Roman"/>
          <w:b/>
          <w:sz w:val="24"/>
        </w:rPr>
      </w:pPr>
      <w:r w:rsidRPr="00ED601D">
        <w:rPr>
          <w:rFonts w:ascii="Times New Roman" w:hAnsi="Times New Roman" w:cs="Times New Roman"/>
          <w:b/>
          <w:sz w:val="24"/>
        </w:rPr>
        <w:t xml:space="preserve">AWS Elastic Load Balancer (ELB) </w:t>
      </w:r>
      <w:r w:rsidR="00EE0134" w:rsidRPr="00ED601D">
        <w:rPr>
          <w:rFonts w:ascii="Times New Roman" w:hAnsi="Times New Roman" w:cs="Times New Roman"/>
          <w:b/>
          <w:sz w:val="24"/>
        </w:rPr>
        <w:t>–</w:t>
      </w:r>
      <w:r w:rsidRPr="00ED601D">
        <w:rPr>
          <w:rFonts w:ascii="Times New Roman" w:hAnsi="Times New Roman" w:cs="Times New Roman"/>
          <w:b/>
          <w:sz w:val="24"/>
        </w:rPr>
        <w:t xml:space="preserve"> </w:t>
      </w:r>
    </w:p>
    <w:p w14:paraId="39EDC48E" w14:textId="77777777" w:rsidR="00EE0134" w:rsidRPr="00ED601D" w:rsidRDefault="00EE0134" w:rsidP="00EE0134">
      <w:pPr>
        <w:ind w:left="1416"/>
        <w:rPr>
          <w:rFonts w:ascii="Times New Roman" w:hAnsi="Times New Roman" w:cs="Times New Roman"/>
          <w:sz w:val="24"/>
        </w:rPr>
      </w:pPr>
      <w:r w:rsidRPr="00ED601D">
        <w:rPr>
          <w:rFonts w:ascii="Times New Roman" w:hAnsi="Times New Roman" w:cs="Times New Roman"/>
          <w:sz w:val="24"/>
        </w:rPr>
        <w:t xml:space="preserve">All requests from windows based clients will be directed towards AWS ELB. ELB service will manage load balancing based on number of requests serviced by each EC2 instance. </w:t>
      </w:r>
    </w:p>
    <w:p w14:paraId="719A5EB7" w14:textId="77777777" w:rsidR="00EE0134" w:rsidRPr="00ED601D" w:rsidRDefault="006F5EE8" w:rsidP="006F5EE8">
      <w:pPr>
        <w:pStyle w:val="ListParagraph"/>
        <w:numPr>
          <w:ilvl w:val="1"/>
          <w:numId w:val="16"/>
        </w:numPr>
        <w:rPr>
          <w:rFonts w:ascii="Times New Roman" w:hAnsi="Times New Roman" w:cs="Times New Roman"/>
          <w:b/>
          <w:sz w:val="24"/>
        </w:rPr>
      </w:pPr>
      <w:r w:rsidRPr="00ED601D">
        <w:rPr>
          <w:rFonts w:ascii="Times New Roman" w:hAnsi="Times New Roman" w:cs="Times New Roman"/>
          <w:b/>
          <w:sz w:val="24"/>
        </w:rPr>
        <w:t xml:space="preserve">AWS </w:t>
      </w:r>
      <w:r w:rsidR="000C4D63" w:rsidRPr="00ED601D">
        <w:rPr>
          <w:rFonts w:ascii="Times New Roman" w:hAnsi="Times New Roman" w:cs="Times New Roman"/>
          <w:b/>
          <w:sz w:val="24"/>
        </w:rPr>
        <w:t>Elastic Cloud Compute (</w:t>
      </w:r>
      <w:r w:rsidRPr="00ED601D">
        <w:rPr>
          <w:rFonts w:ascii="Times New Roman" w:hAnsi="Times New Roman" w:cs="Times New Roman"/>
          <w:b/>
          <w:sz w:val="24"/>
        </w:rPr>
        <w:t>EC</w:t>
      </w:r>
      <w:r w:rsidR="00EE0134" w:rsidRPr="00ED601D">
        <w:rPr>
          <w:rFonts w:ascii="Times New Roman" w:hAnsi="Times New Roman" w:cs="Times New Roman"/>
          <w:b/>
          <w:sz w:val="24"/>
        </w:rPr>
        <w:t>2</w:t>
      </w:r>
      <w:r w:rsidR="000C4D63" w:rsidRPr="00ED601D">
        <w:rPr>
          <w:rFonts w:ascii="Times New Roman" w:hAnsi="Times New Roman" w:cs="Times New Roman"/>
          <w:b/>
          <w:sz w:val="24"/>
        </w:rPr>
        <w:t>)</w:t>
      </w:r>
      <w:r w:rsidR="00EE0134" w:rsidRPr="00ED601D">
        <w:rPr>
          <w:rFonts w:ascii="Times New Roman" w:hAnsi="Times New Roman" w:cs="Times New Roman"/>
          <w:b/>
          <w:sz w:val="24"/>
        </w:rPr>
        <w:t xml:space="preserve"> –</w:t>
      </w:r>
    </w:p>
    <w:p w14:paraId="4A30783C" w14:textId="77777777" w:rsidR="000C4D63" w:rsidRPr="00ED601D" w:rsidRDefault="00EE0134" w:rsidP="000C4D63">
      <w:pPr>
        <w:ind w:left="1416"/>
        <w:rPr>
          <w:rFonts w:ascii="Times New Roman" w:hAnsi="Times New Roman" w:cs="Times New Roman"/>
          <w:sz w:val="24"/>
        </w:rPr>
      </w:pPr>
      <w:r w:rsidRPr="00ED601D">
        <w:rPr>
          <w:rFonts w:ascii="Times New Roman" w:hAnsi="Times New Roman" w:cs="Times New Roman"/>
          <w:sz w:val="24"/>
        </w:rPr>
        <w:t xml:space="preserve">AWS EC2 </w:t>
      </w:r>
      <w:r w:rsidR="000C4D63" w:rsidRPr="00ED601D">
        <w:rPr>
          <w:rFonts w:ascii="Times New Roman" w:hAnsi="Times New Roman" w:cs="Times New Roman"/>
          <w:sz w:val="24"/>
        </w:rPr>
        <w:t>will host Application and Web servers. For prototype, Cloud App will be developed using JavaEE technology platform and hosted on Tomcat Application/Web server platform provided by AWS Beanstalk.</w:t>
      </w:r>
    </w:p>
    <w:p w14:paraId="4081630C" w14:textId="77777777" w:rsidR="000C4D63" w:rsidRPr="00ED601D" w:rsidRDefault="000C4D63" w:rsidP="000C4D63">
      <w:pPr>
        <w:pStyle w:val="ListParagraph"/>
        <w:numPr>
          <w:ilvl w:val="1"/>
          <w:numId w:val="16"/>
        </w:numPr>
        <w:rPr>
          <w:rFonts w:ascii="Times New Roman" w:hAnsi="Times New Roman" w:cs="Times New Roman"/>
          <w:b/>
          <w:sz w:val="24"/>
        </w:rPr>
      </w:pPr>
      <w:r w:rsidRPr="00ED601D">
        <w:rPr>
          <w:rFonts w:ascii="Times New Roman" w:hAnsi="Times New Roman" w:cs="Times New Roman"/>
          <w:b/>
          <w:sz w:val="24"/>
        </w:rPr>
        <w:t>AWS Simple Storage Service (S3) –</w:t>
      </w:r>
    </w:p>
    <w:p w14:paraId="3EC1A79D" w14:textId="77777777" w:rsidR="000C4D63" w:rsidRPr="00ED601D" w:rsidRDefault="000C4D63" w:rsidP="000C4D63">
      <w:pPr>
        <w:ind w:left="1416"/>
        <w:rPr>
          <w:rFonts w:ascii="Times New Roman" w:hAnsi="Times New Roman" w:cs="Times New Roman"/>
          <w:sz w:val="24"/>
        </w:rPr>
      </w:pPr>
      <w:r w:rsidRPr="00ED601D">
        <w:rPr>
          <w:rFonts w:ascii="Times New Roman" w:hAnsi="Times New Roman" w:cs="Times New Roman"/>
          <w:sz w:val="24"/>
        </w:rPr>
        <w:t>AWS S3 Buckets will be used to st</w:t>
      </w:r>
      <w:r w:rsidR="00652EFF" w:rsidRPr="00ED601D">
        <w:rPr>
          <w:rFonts w:ascii="Times New Roman" w:hAnsi="Times New Roman" w:cs="Times New Roman"/>
          <w:sz w:val="24"/>
        </w:rPr>
        <w:t>ore patient images and reports. Initially 100 GB of data will be created on S3 bucket with 80% images of 2MB and 20% images of 5MB. Depending on analysis of 100GB data, up to 1 TB of data can be uploaded to evaluate performance and cost of AWS S3 service.</w:t>
      </w:r>
    </w:p>
    <w:p w14:paraId="26480D3A" w14:textId="77777777" w:rsidR="000C4D63" w:rsidRPr="00ED601D" w:rsidRDefault="000C4D63" w:rsidP="000C4D63">
      <w:pPr>
        <w:pStyle w:val="ListParagraph"/>
        <w:numPr>
          <w:ilvl w:val="1"/>
          <w:numId w:val="16"/>
        </w:numPr>
        <w:rPr>
          <w:rFonts w:ascii="Times New Roman" w:hAnsi="Times New Roman" w:cs="Times New Roman"/>
          <w:b/>
          <w:sz w:val="24"/>
        </w:rPr>
      </w:pPr>
      <w:r w:rsidRPr="00ED601D">
        <w:rPr>
          <w:rFonts w:ascii="Times New Roman" w:hAnsi="Times New Roman" w:cs="Times New Roman"/>
          <w:b/>
          <w:sz w:val="24"/>
        </w:rPr>
        <w:t>AWS Relation Database Service (RDS)</w:t>
      </w:r>
      <w:r w:rsidR="00961122" w:rsidRPr="00ED601D">
        <w:rPr>
          <w:rFonts w:ascii="Times New Roman" w:hAnsi="Times New Roman" w:cs="Times New Roman"/>
          <w:b/>
          <w:sz w:val="24"/>
        </w:rPr>
        <w:t xml:space="preserve"> – </w:t>
      </w:r>
    </w:p>
    <w:p w14:paraId="35301FB8" w14:textId="77777777" w:rsidR="004B3562" w:rsidRPr="00ED601D" w:rsidRDefault="00961122" w:rsidP="00564EE6">
      <w:pPr>
        <w:ind w:left="1416"/>
        <w:rPr>
          <w:rFonts w:ascii="Times New Roman" w:hAnsi="Times New Roman" w:cs="Times New Roman"/>
          <w:sz w:val="24"/>
        </w:rPr>
      </w:pPr>
      <w:r w:rsidRPr="00ED601D">
        <w:rPr>
          <w:rFonts w:ascii="Times New Roman" w:hAnsi="Times New Roman" w:cs="Times New Roman"/>
          <w:sz w:val="24"/>
        </w:rPr>
        <w:t>AWS MySQL RDS will be used to Users, Patients, and Audit etc. data</w:t>
      </w:r>
      <w:r w:rsidR="00564EE6" w:rsidRPr="00ED601D">
        <w:rPr>
          <w:rFonts w:ascii="Times New Roman" w:hAnsi="Times New Roman" w:cs="Times New Roman"/>
          <w:sz w:val="24"/>
        </w:rPr>
        <w:t>. Regular backups of Application data will be automated and stored on AWS S3 bucket.</w:t>
      </w:r>
    </w:p>
    <w:p w14:paraId="123DB1C9" w14:textId="77777777" w:rsidR="00652EFF" w:rsidRPr="00ED601D" w:rsidRDefault="00652EFF" w:rsidP="00652EFF">
      <w:pPr>
        <w:pStyle w:val="ListParagraph"/>
        <w:numPr>
          <w:ilvl w:val="1"/>
          <w:numId w:val="16"/>
        </w:numPr>
        <w:rPr>
          <w:rFonts w:ascii="Times New Roman" w:hAnsi="Times New Roman" w:cs="Times New Roman"/>
          <w:b/>
          <w:sz w:val="24"/>
        </w:rPr>
      </w:pPr>
      <w:r w:rsidRPr="00ED601D">
        <w:rPr>
          <w:rFonts w:ascii="Times New Roman" w:hAnsi="Times New Roman" w:cs="Times New Roman"/>
          <w:b/>
          <w:sz w:val="24"/>
        </w:rPr>
        <w:t>Auto-scaling  –</w:t>
      </w:r>
    </w:p>
    <w:p w14:paraId="63DA1AA0" w14:textId="77777777" w:rsidR="00652EFF" w:rsidRPr="00ED601D" w:rsidRDefault="00D13ADC" w:rsidP="00652EFF">
      <w:pPr>
        <w:ind w:left="1416"/>
        <w:rPr>
          <w:rFonts w:ascii="Times New Roman" w:hAnsi="Times New Roman" w:cs="Times New Roman"/>
          <w:sz w:val="24"/>
        </w:rPr>
      </w:pPr>
      <w:r w:rsidRPr="00ED601D">
        <w:rPr>
          <w:rFonts w:ascii="Times New Roman" w:hAnsi="Times New Roman" w:cs="Times New Roman"/>
          <w:sz w:val="24"/>
        </w:rPr>
        <w:t>EC2 instances provided with Beanstalk are configured to scale automatically depending on server load. Default configuration of up to 4 instances will be utilized for prototype.</w:t>
      </w:r>
    </w:p>
    <w:p w14:paraId="413C4537" w14:textId="77777777" w:rsidR="00652EFF" w:rsidRPr="00ED601D" w:rsidRDefault="00652EFF" w:rsidP="00652EFF">
      <w:pPr>
        <w:pStyle w:val="ListParagraph"/>
        <w:numPr>
          <w:ilvl w:val="1"/>
          <w:numId w:val="16"/>
        </w:numPr>
        <w:rPr>
          <w:rFonts w:ascii="Times New Roman" w:hAnsi="Times New Roman" w:cs="Times New Roman"/>
          <w:b/>
          <w:sz w:val="24"/>
        </w:rPr>
      </w:pPr>
      <w:r w:rsidRPr="00ED601D">
        <w:rPr>
          <w:rFonts w:ascii="Times New Roman" w:hAnsi="Times New Roman" w:cs="Times New Roman"/>
          <w:b/>
          <w:sz w:val="24"/>
        </w:rPr>
        <w:t xml:space="preserve">Availability Zones – </w:t>
      </w:r>
    </w:p>
    <w:p w14:paraId="403827B2" w14:textId="77777777" w:rsidR="00652EFF" w:rsidRPr="00ED601D" w:rsidRDefault="00652EFF" w:rsidP="00652EFF">
      <w:pPr>
        <w:ind w:left="1416"/>
        <w:rPr>
          <w:rFonts w:ascii="Times New Roman" w:hAnsi="Times New Roman" w:cs="Times New Roman"/>
          <w:sz w:val="24"/>
        </w:rPr>
      </w:pPr>
      <w:r w:rsidRPr="00ED601D">
        <w:rPr>
          <w:rFonts w:ascii="Times New Roman" w:hAnsi="Times New Roman" w:cs="Times New Roman"/>
          <w:sz w:val="24"/>
        </w:rPr>
        <w:t xml:space="preserve">Beanstalk provides EC2 instances in 2 different </w:t>
      </w:r>
      <w:r w:rsidR="00D13ADC" w:rsidRPr="00ED601D">
        <w:rPr>
          <w:rFonts w:ascii="Times New Roman" w:hAnsi="Times New Roman" w:cs="Times New Roman"/>
          <w:sz w:val="24"/>
        </w:rPr>
        <w:t xml:space="preserve">availability </w:t>
      </w:r>
      <w:r w:rsidRPr="00ED601D">
        <w:rPr>
          <w:rFonts w:ascii="Times New Roman" w:hAnsi="Times New Roman" w:cs="Times New Roman"/>
          <w:sz w:val="24"/>
        </w:rPr>
        <w:t>zones</w:t>
      </w:r>
      <w:r w:rsidR="00D13ADC" w:rsidRPr="00ED601D">
        <w:rPr>
          <w:rFonts w:ascii="Times New Roman" w:hAnsi="Times New Roman" w:cs="Times New Roman"/>
          <w:sz w:val="24"/>
        </w:rPr>
        <w:t xml:space="preserve"> to address fault tolerance. </w:t>
      </w:r>
    </w:p>
    <w:p w14:paraId="4557B3E7" w14:textId="77777777" w:rsidR="00564EE6" w:rsidRPr="00ED601D" w:rsidRDefault="00564EE6" w:rsidP="00564EE6">
      <w:pPr>
        <w:ind w:left="1416"/>
        <w:rPr>
          <w:rFonts w:ascii="Times New Roman" w:hAnsi="Times New Roman" w:cs="Times New Roman"/>
          <w:sz w:val="24"/>
        </w:rPr>
      </w:pPr>
    </w:p>
    <w:p w14:paraId="509D6F65" w14:textId="77777777" w:rsidR="000F3C4F" w:rsidRPr="00ED601D" w:rsidRDefault="000F3C4F" w:rsidP="000F3C4F">
      <w:pPr>
        <w:pStyle w:val="ListParagraph"/>
        <w:numPr>
          <w:ilvl w:val="0"/>
          <w:numId w:val="16"/>
        </w:numPr>
        <w:rPr>
          <w:rFonts w:ascii="Times New Roman" w:hAnsi="Times New Roman" w:cs="Times New Roman"/>
          <w:b/>
          <w:sz w:val="24"/>
        </w:rPr>
      </w:pPr>
      <w:r w:rsidRPr="00ED601D">
        <w:rPr>
          <w:rStyle w:val="Heading3Char"/>
          <w:rFonts w:ascii="Times New Roman" w:hAnsi="Times New Roman" w:cs="Times New Roman"/>
          <w:sz w:val="24"/>
        </w:rPr>
        <w:t>AWS Glacier</w:t>
      </w:r>
      <w:r w:rsidRPr="00ED601D">
        <w:rPr>
          <w:rFonts w:ascii="Times New Roman" w:hAnsi="Times New Roman" w:cs="Times New Roman"/>
          <w:b/>
          <w:sz w:val="24"/>
        </w:rPr>
        <w:t xml:space="preserve"> –</w:t>
      </w:r>
    </w:p>
    <w:p w14:paraId="42C764A9" w14:textId="77777777" w:rsidR="006F5EE8" w:rsidRPr="00ED601D" w:rsidRDefault="008E6B44" w:rsidP="000F3C4F">
      <w:pPr>
        <w:ind w:left="708"/>
        <w:rPr>
          <w:rFonts w:ascii="Times New Roman" w:hAnsi="Times New Roman" w:cs="Times New Roman"/>
          <w:sz w:val="24"/>
        </w:rPr>
      </w:pPr>
      <w:r w:rsidRPr="00ED601D">
        <w:rPr>
          <w:rFonts w:ascii="Times New Roman" w:hAnsi="Times New Roman" w:cs="Times New Roman"/>
          <w:sz w:val="24"/>
        </w:rPr>
        <w:t>AWS</w:t>
      </w:r>
      <w:r w:rsidR="000F3C4F" w:rsidRPr="00ED601D">
        <w:rPr>
          <w:rFonts w:ascii="Times New Roman" w:hAnsi="Times New Roman" w:cs="Times New Roman"/>
          <w:sz w:val="24"/>
        </w:rPr>
        <w:t xml:space="preserve"> Glacier is an extremely low-cost storage service that provides secure and durable storage for data archiving and backup. In order to keep costs low, Amazon Glacier is optimized for data that is infrequently accessed and for which retrieval times of several hours are suitable. With Amazon Glacier, customers can reliably store large or small amounts of data for as little as $0.01 per gigabyte per month, a significant savings compared to on-premises solutions.</w:t>
      </w:r>
    </w:p>
    <w:p w14:paraId="766D819B" w14:textId="77777777" w:rsidR="008E6B44" w:rsidRPr="00ED601D" w:rsidRDefault="008E6B44" w:rsidP="000F3C4F">
      <w:pPr>
        <w:ind w:left="708"/>
        <w:rPr>
          <w:rFonts w:ascii="Times New Roman" w:hAnsi="Times New Roman" w:cs="Times New Roman"/>
          <w:sz w:val="24"/>
        </w:rPr>
      </w:pPr>
      <w:r w:rsidRPr="00ED601D">
        <w:rPr>
          <w:rFonts w:ascii="Times New Roman" w:hAnsi="Times New Roman" w:cs="Times New Roman"/>
          <w:sz w:val="24"/>
        </w:rPr>
        <w:t>AWS Glacier service will be used to archive images and reports that are older than 45 days. This storage service is one-third in price of any other storage service across cloud platforms and it will bring significant cost saving for storage of archive data (images and reports).</w:t>
      </w:r>
    </w:p>
    <w:p w14:paraId="62120BD2" w14:textId="77777777" w:rsidR="00192FD8" w:rsidRPr="006C6DE2" w:rsidRDefault="00192FD8" w:rsidP="00E0482B">
      <w:pPr>
        <w:rPr>
          <w:rFonts w:ascii="Times New Roman" w:hAnsi="Times New Roman" w:cs="Times New Roman"/>
        </w:rPr>
      </w:pPr>
      <w:r w:rsidRPr="006C6DE2">
        <w:rPr>
          <w:rFonts w:ascii="Times New Roman" w:hAnsi="Times New Roman" w:cs="Times New Roman"/>
        </w:rPr>
        <w:tab/>
      </w:r>
    </w:p>
    <w:p w14:paraId="695C6282" w14:textId="7E6CC6D5" w:rsidR="00E70CAE" w:rsidRPr="006C6DE2" w:rsidRDefault="00E70CAE" w:rsidP="00827FD0">
      <w:pPr>
        <w:pStyle w:val="Heading1"/>
        <w:rPr>
          <w:rFonts w:ascii="Times New Roman" w:hAnsi="Times New Roman"/>
        </w:rPr>
      </w:pPr>
      <w:bookmarkStart w:id="6" w:name="_Toc270169412"/>
      <w:r w:rsidRPr="006C6DE2">
        <w:rPr>
          <w:rFonts w:ascii="Times New Roman" w:hAnsi="Times New Roman"/>
        </w:rPr>
        <w:t>T</w:t>
      </w:r>
      <w:r w:rsidR="00827FD0" w:rsidRPr="006C6DE2">
        <w:rPr>
          <w:rFonts w:ascii="Times New Roman" w:hAnsi="Times New Roman"/>
        </w:rPr>
        <w:t>echnology Stack</w:t>
      </w:r>
      <w:bookmarkEnd w:id="6"/>
      <w:r w:rsidRPr="006C6DE2">
        <w:rPr>
          <w:rFonts w:ascii="Times New Roman" w:hAnsi="Times New Roman"/>
        </w:rPr>
        <w:t xml:space="preserve"> </w:t>
      </w:r>
    </w:p>
    <w:p w14:paraId="183C12A9" w14:textId="77777777" w:rsidR="00BC5709" w:rsidRPr="00ED601D" w:rsidRDefault="00BC5709" w:rsidP="00E70CAE">
      <w:pPr>
        <w:rPr>
          <w:rFonts w:ascii="Times New Roman" w:hAnsi="Times New Roman" w:cs="Times New Roman"/>
          <w:sz w:val="24"/>
        </w:rPr>
      </w:pPr>
      <w:r w:rsidRPr="00ED601D">
        <w:rPr>
          <w:rFonts w:ascii="Times New Roman" w:hAnsi="Times New Roman" w:cs="Times New Roman"/>
          <w:sz w:val="24"/>
        </w:rPr>
        <w:t xml:space="preserve">Elastic Beanstalk supports applications running on Java, Python, PHP and Ruby running on Linux, or IIS running on Windows Server. It also supports databases in MySQL, </w:t>
      </w:r>
      <w:r w:rsidR="00AC219B" w:rsidRPr="00ED601D">
        <w:rPr>
          <w:rFonts w:ascii="Times New Roman" w:hAnsi="Times New Roman" w:cs="Times New Roman"/>
          <w:sz w:val="24"/>
        </w:rPr>
        <w:t xml:space="preserve">PostgreSQL, </w:t>
      </w:r>
      <w:r w:rsidRPr="00ED601D">
        <w:rPr>
          <w:rFonts w:ascii="Times New Roman" w:hAnsi="Times New Roman" w:cs="Times New Roman"/>
          <w:sz w:val="24"/>
        </w:rPr>
        <w:t xml:space="preserve">Oracle and Windows SQL Server. </w:t>
      </w:r>
    </w:p>
    <w:p w14:paraId="53A4936B" w14:textId="77777777" w:rsidR="00290E05" w:rsidRPr="00ED601D" w:rsidRDefault="00290E05" w:rsidP="00290E05">
      <w:pPr>
        <w:pStyle w:val="ListParagraph"/>
        <w:numPr>
          <w:ilvl w:val="0"/>
          <w:numId w:val="17"/>
        </w:numPr>
        <w:rPr>
          <w:rFonts w:ascii="Times New Roman" w:hAnsi="Times New Roman" w:cs="Times New Roman"/>
          <w:b/>
          <w:sz w:val="24"/>
        </w:rPr>
      </w:pPr>
      <w:r w:rsidRPr="00ED601D">
        <w:rPr>
          <w:rFonts w:ascii="Times New Roman" w:hAnsi="Times New Roman" w:cs="Times New Roman"/>
          <w:b/>
          <w:sz w:val="24"/>
        </w:rPr>
        <w:t>Tomcat/Java/Linux platform –</w:t>
      </w:r>
    </w:p>
    <w:p w14:paraId="6BB84849" w14:textId="77777777" w:rsidR="00643763" w:rsidRPr="00ED601D" w:rsidRDefault="00290E05" w:rsidP="00290E05">
      <w:pPr>
        <w:ind w:left="708"/>
        <w:rPr>
          <w:rFonts w:ascii="Times New Roman" w:hAnsi="Times New Roman" w:cs="Times New Roman"/>
          <w:sz w:val="24"/>
        </w:rPr>
      </w:pPr>
      <w:r w:rsidRPr="00ED601D">
        <w:rPr>
          <w:rFonts w:ascii="Times New Roman" w:hAnsi="Times New Roman" w:cs="Times New Roman"/>
          <w:sz w:val="24"/>
        </w:rPr>
        <w:t xml:space="preserve">Java web </w:t>
      </w:r>
      <w:r w:rsidR="003F1050" w:rsidRPr="00ED601D">
        <w:rPr>
          <w:rFonts w:ascii="Times New Roman" w:hAnsi="Times New Roman" w:cs="Times New Roman"/>
          <w:sz w:val="24"/>
        </w:rPr>
        <w:t xml:space="preserve">application technology </w:t>
      </w:r>
      <w:r w:rsidRPr="00ED601D">
        <w:rPr>
          <w:rFonts w:ascii="Times New Roman" w:hAnsi="Times New Roman" w:cs="Times New Roman"/>
          <w:sz w:val="24"/>
        </w:rPr>
        <w:t>stack</w:t>
      </w:r>
      <w:r w:rsidR="003F1050" w:rsidRPr="00ED601D">
        <w:rPr>
          <w:rFonts w:ascii="Times New Roman" w:hAnsi="Times New Roman" w:cs="Times New Roman"/>
          <w:sz w:val="24"/>
        </w:rPr>
        <w:t xml:space="preserve"> combines capabilities of a true enterprise class technology like windows platform with flexibility of open source platforms.</w:t>
      </w:r>
    </w:p>
    <w:p w14:paraId="17B9FF40" w14:textId="77777777" w:rsidR="00643763" w:rsidRPr="00ED601D" w:rsidRDefault="00643763" w:rsidP="00290E05">
      <w:pPr>
        <w:ind w:left="708"/>
        <w:rPr>
          <w:rFonts w:ascii="Times New Roman" w:hAnsi="Times New Roman" w:cs="Times New Roman"/>
          <w:sz w:val="24"/>
        </w:rPr>
      </w:pPr>
      <w:r w:rsidRPr="00ED601D">
        <w:rPr>
          <w:rFonts w:ascii="Times New Roman" w:hAnsi="Times New Roman" w:cs="Times New Roman"/>
          <w:sz w:val="24"/>
        </w:rPr>
        <w:t>Pros –</w:t>
      </w:r>
    </w:p>
    <w:p w14:paraId="5581EEEC" w14:textId="77777777" w:rsidR="00643763" w:rsidRPr="00ED601D" w:rsidRDefault="00643763" w:rsidP="00643763">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Widely used in enterprise</w:t>
      </w:r>
    </w:p>
    <w:p w14:paraId="74B7C82C" w14:textId="77777777" w:rsidR="00290E05" w:rsidRPr="00ED601D" w:rsidRDefault="00643763" w:rsidP="00643763">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Professional support</w:t>
      </w:r>
      <w:r w:rsidR="00290E05" w:rsidRPr="00ED601D">
        <w:rPr>
          <w:rFonts w:ascii="Times New Roman" w:hAnsi="Times New Roman" w:cs="Times New Roman"/>
          <w:sz w:val="24"/>
        </w:rPr>
        <w:t xml:space="preserve"> </w:t>
      </w:r>
    </w:p>
    <w:p w14:paraId="4987242A" w14:textId="77777777" w:rsidR="00643763" w:rsidRPr="00ED601D" w:rsidRDefault="00643763" w:rsidP="00643763">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No cloud vendor locking - flexibility to choose or move cloud platform</w:t>
      </w:r>
    </w:p>
    <w:p w14:paraId="6083338D" w14:textId="77777777" w:rsidR="00643763" w:rsidRPr="00ED601D" w:rsidRDefault="00643763" w:rsidP="00643763">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Multiple options for web and application servers to accommodate evolving requirements</w:t>
      </w:r>
    </w:p>
    <w:p w14:paraId="245D8F53" w14:textId="77777777" w:rsidR="00643763" w:rsidRPr="00ED601D" w:rsidRDefault="00643763" w:rsidP="00643763">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Excellent support of SDK and Libraries from Amazon</w:t>
      </w:r>
    </w:p>
    <w:p w14:paraId="34503A98" w14:textId="77777777" w:rsidR="00643763" w:rsidRPr="00ED601D" w:rsidRDefault="00E341CD"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Automation capabilities on Linux OS</w:t>
      </w:r>
    </w:p>
    <w:p w14:paraId="04E4B216" w14:textId="77777777" w:rsidR="00E341CD" w:rsidRPr="00ED601D" w:rsidRDefault="00E341CD"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 xml:space="preserve">Excellent development tool/IDE </w:t>
      </w:r>
    </w:p>
    <w:p w14:paraId="5490B9CD" w14:textId="77777777" w:rsidR="00E341CD" w:rsidRPr="00ED601D" w:rsidRDefault="00E341CD" w:rsidP="00E341CD">
      <w:pPr>
        <w:ind w:left="708"/>
        <w:rPr>
          <w:rFonts w:ascii="Times New Roman" w:hAnsi="Times New Roman" w:cs="Times New Roman"/>
          <w:sz w:val="24"/>
        </w:rPr>
      </w:pPr>
      <w:r w:rsidRPr="00ED601D">
        <w:rPr>
          <w:rFonts w:ascii="Times New Roman" w:hAnsi="Times New Roman" w:cs="Times New Roman"/>
          <w:sz w:val="24"/>
        </w:rPr>
        <w:t>Cons –</w:t>
      </w:r>
    </w:p>
    <w:p w14:paraId="4F34D612" w14:textId="77777777" w:rsidR="00E341CD" w:rsidRPr="00ED601D" w:rsidRDefault="00E341CD"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Not as lightweight as open source platforms like Ruby, Python or PHP</w:t>
      </w:r>
    </w:p>
    <w:p w14:paraId="39056042" w14:textId="77777777" w:rsidR="00E341CD" w:rsidRPr="00ED601D" w:rsidRDefault="00E341CD" w:rsidP="00E341CD">
      <w:pPr>
        <w:ind w:left="360"/>
        <w:rPr>
          <w:rFonts w:ascii="Times New Roman" w:hAnsi="Times New Roman" w:cs="Times New Roman"/>
          <w:sz w:val="24"/>
        </w:rPr>
      </w:pPr>
    </w:p>
    <w:p w14:paraId="1E4A9726" w14:textId="77777777" w:rsidR="00290E05" w:rsidRPr="00ED601D" w:rsidRDefault="00290E05" w:rsidP="00E341CD">
      <w:pPr>
        <w:pStyle w:val="ListParagraph"/>
        <w:numPr>
          <w:ilvl w:val="0"/>
          <w:numId w:val="17"/>
        </w:numPr>
        <w:rPr>
          <w:rFonts w:ascii="Times New Roman" w:hAnsi="Times New Roman" w:cs="Times New Roman"/>
          <w:b/>
          <w:sz w:val="24"/>
        </w:rPr>
      </w:pPr>
      <w:r w:rsidRPr="00ED601D">
        <w:rPr>
          <w:rFonts w:ascii="Times New Roman" w:hAnsi="Times New Roman" w:cs="Times New Roman"/>
          <w:b/>
          <w:sz w:val="24"/>
        </w:rPr>
        <w:t>IIS/Windows platform –</w:t>
      </w:r>
    </w:p>
    <w:p w14:paraId="2E95581C" w14:textId="77777777" w:rsidR="00E341CD" w:rsidRPr="00ED601D" w:rsidRDefault="00E341CD" w:rsidP="00E341CD">
      <w:pPr>
        <w:ind w:left="708"/>
        <w:rPr>
          <w:rFonts w:ascii="Times New Roman" w:hAnsi="Times New Roman" w:cs="Times New Roman"/>
          <w:sz w:val="24"/>
        </w:rPr>
      </w:pPr>
      <w:r w:rsidRPr="00ED601D">
        <w:rPr>
          <w:rFonts w:ascii="Times New Roman" w:hAnsi="Times New Roman" w:cs="Times New Roman"/>
          <w:sz w:val="24"/>
        </w:rPr>
        <w:t>IIS on Windows is widely used platform in enterprise solution space. It provides equal capability as Java platform for enterprise class applications.</w:t>
      </w:r>
    </w:p>
    <w:p w14:paraId="3261F2B4" w14:textId="77777777" w:rsidR="00E341CD" w:rsidRPr="00ED601D" w:rsidRDefault="00E341CD" w:rsidP="00E341CD">
      <w:pPr>
        <w:ind w:left="708"/>
        <w:rPr>
          <w:rFonts w:ascii="Times New Roman" w:hAnsi="Times New Roman" w:cs="Times New Roman"/>
          <w:sz w:val="24"/>
        </w:rPr>
      </w:pPr>
      <w:r w:rsidRPr="00ED601D">
        <w:rPr>
          <w:rFonts w:ascii="Times New Roman" w:hAnsi="Times New Roman" w:cs="Times New Roman"/>
          <w:sz w:val="24"/>
        </w:rPr>
        <w:t>Pros –</w:t>
      </w:r>
    </w:p>
    <w:p w14:paraId="72A8B6A2" w14:textId="77777777" w:rsidR="00E341CD" w:rsidRPr="00ED601D" w:rsidRDefault="00E341CD"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Widely used in enterprise</w:t>
      </w:r>
    </w:p>
    <w:p w14:paraId="4D735D7C" w14:textId="77777777" w:rsidR="00E341CD" w:rsidRPr="00ED601D" w:rsidRDefault="00E341CD"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Professional support from Microsoft</w:t>
      </w:r>
    </w:p>
    <w:p w14:paraId="5DD648F8" w14:textId="77777777" w:rsidR="00E341CD" w:rsidRPr="00ED601D" w:rsidRDefault="00E341CD"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 xml:space="preserve">Excellent development tool/IDE </w:t>
      </w:r>
    </w:p>
    <w:p w14:paraId="00BA33A8" w14:textId="77777777" w:rsidR="00E341CD" w:rsidRPr="00ED601D" w:rsidRDefault="00E341CD" w:rsidP="00E341CD">
      <w:pPr>
        <w:ind w:left="708"/>
        <w:rPr>
          <w:rFonts w:ascii="Times New Roman" w:hAnsi="Times New Roman" w:cs="Times New Roman"/>
          <w:sz w:val="24"/>
        </w:rPr>
      </w:pPr>
      <w:r w:rsidRPr="00ED601D">
        <w:rPr>
          <w:rFonts w:ascii="Times New Roman" w:hAnsi="Times New Roman" w:cs="Times New Roman"/>
          <w:sz w:val="24"/>
        </w:rPr>
        <w:t>Cons –</w:t>
      </w:r>
    </w:p>
    <w:p w14:paraId="025C542E" w14:textId="77777777" w:rsidR="00E341CD" w:rsidRPr="00ED601D" w:rsidRDefault="005345AF"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Larger footprints on cloud</w:t>
      </w:r>
    </w:p>
    <w:p w14:paraId="2B161944" w14:textId="77777777" w:rsidR="00E341CD" w:rsidRPr="00ED601D" w:rsidRDefault="005345AF"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Higher cost with cloud infrastructure</w:t>
      </w:r>
    </w:p>
    <w:p w14:paraId="09D41FA8" w14:textId="77777777" w:rsidR="00E341CD" w:rsidRPr="00ED601D" w:rsidRDefault="00E341CD"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Lack of automation capabilities</w:t>
      </w:r>
      <w:r w:rsidR="005345AF" w:rsidRPr="00ED601D">
        <w:rPr>
          <w:rFonts w:ascii="Times New Roman" w:hAnsi="Times New Roman" w:cs="Times New Roman"/>
          <w:sz w:val="24"/>
        </w:rPr>
        <w:t xml:space="preserve"> on Windows platform</w:t>
      </w:r>
    </w:p>
    <w:p w14:paraId="29CF21F9" w14:textId="77777777" w:rsidR="00E341CD" w:rsidRPr="00ED601D" w:rsidRDefault="005345AF"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Azure is a better platform for Windows platform on cloud</w:t>
      </w:r>
    </w:p>
    <w:p w14:paraId="0A57168E" w14:textId="77777777" w:rsidR="00290E05" w:rsidRPr="00ED601D" w:rsidRDefault="00290E05" w:rsidP="00290E05">
      <w:pPr>
        <w:pStyle w:val="ListParagraph"/>
        <w:rPr>
          <w:rFonts w:ascii="Times New Roman" w:hAnsi="Times New Roman" w:cs="Times New Roman"/>
          <w:b/>
          <w:sz w:val="24"/>
        </w:rPr>
      </w:pPr>
    </w:p>
    <w:p w14:paraId="4A08ED2F" w14:textId="77777777" w:rsidR="00290E05" w:rsidRPr="00ED601D" w:rsidRDefault="00290E05" w:rsidP="00290E05">
      <w:pPr>
        <w:pStyle w:val="ListParagraph"/>
        <w:numPr>
          <w:ilvl w:val="0"/>
          <w:numId w:val="17"/>
        </w:numPr>
        <w:rPr>
          <w:rFonts w:ascii="Times New Roman" w:hAnsi="Times New Roman" w:cs="Times New Roman"/>
          <w:b/>
          <w:sz w:val="24"/>
        </w:rPr>
      </w:pPr>
      <w:r w:rsidRPr="00ED601D">
        <w:rPr>
          <w:rFonts w:ascii="Times New Roman" w:hAnsi="Times New Roman" w:cs="Times New Roman"/>
          <w:b/>
          <w:sz w:val="24"/>
        </w:rPr>
        <w:t>Python, PHP and Ruby with Linux platforms –</w:t>
      </w:r>
    </w:p>
    <w:p w14:paraId="538010FB" w14:textId="77777777" w:rsidR="00E341CD" w:rsidRPr="00ED601D" w:rsidRDefault="00033078" w:rsidP="00E341CD">
      <w:pPr>
        <w:ind w:left="708"/>
        <w:rPr>
          <w:rFonts w:ascii="Times New Roman" w:hAnsi="Times New Roman" w:cs="Times New Roman"/>
          <w:sz w:val="24"/>
        </w:rPr>
      </w:pPr>
      <w:r w:rsidRPr="00ED601D">
        <w:rPr>
          <w:rFonts w:ascii="Times New Roman" w:hAnsi="Times New Roman" w:cs="Times New Roman"/>
          <w:sz w:val="24"/>
        </w:rPr>
        <w:t>Open source platforms are extensively used by SMBs on cloud platforms</w:t>
      </w:r>
      <w:r w:rsidR="00E341CD" w:rsidRPr="00ED601D">
        <w:rPr>
          <w:rFonts w:ascii="Times New Roman" w:hAnsi="Times New Roman" w:cs="Times New Roman"/>
          <w:sz w:val="24"/>
        </w:rPr>
        <w:t>.</w:t>
      </w:r>
      <w:r w:rsidRPr="00ED601D">
        <w:rPr>
          <w:rFonts w:ascii="Times New Roman" w:hAnsi="Times New Roman" w:cs="Times New Roman"/>
          <w:sz w:val="24"/>
        </w:rPr>
        <w:t xml:space="preserve"> These platforms provide cutting edge technology at lesser cost. </w:t>
      </w:r>
    </w:p>
    <w:p w14:paraId="73185ABA" w14:textId="77777777" w:rsidR="00E341CD" w:rsidRPr="00ED601D" w:rsidRDefault="00E341CD" w:rsidP="00033078">
      <w:pPr>
        <w:ind w:left="708"/>
        <w:rPr>
          <w:rFonts w:ascii="Times New Roman" w:hAnsi="Times New Roman" w:cs="Times New Roman"/>
          <w:sz w:val="24"/>
        </w:rPr>
      </w:pPr>
      <w:r w:rsidRPr="00ED601D">
        <w:rPr>
          <w:rFonts w:ascii="Times New Roman" w:hAnsi="Times New Roman" w:cs="Times New Roman"/>
          <w:sz w:val="24"/>
        </w:rPr>
        <w:t>Pros –</w:t>
      </w:r>
    </w:p>
    <w:p w14:paraId="085D80D8" w14:textId="77777777" w:rsidR="00033078" w:rsidRPr="00ED601D" w:rsidRDefault="00033078"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Cutting edge technology</w:t>
      </w:r>
    </w:p>
    <w:p w14:paraId="062487E8" w14:textId="77777777" w:rsidR="00033078" w:rsidRPr="00ED601D" w:rsidRDefault="00033078"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Faster development</w:t>
      </w:r>
    </w:p>
    <w:p w14:paraId="427E93EA" w14:textId="77777777" w:rsidR="00033078" w:rsidRPr="00ED601D" w:rsidRDefault="00033078" w:rsidP="00E341CD">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Lesser cost</w:t>
      </w:r>
    </w:p>
    <w:p w14:paraId="0CFD6089" w14:textId="77777777" w:rsidR="00E341CD" w:rsidRPr="00ED601D" w:rsidRDefault="00E341CD" w:rsidP="00E341CD">
      <w:pPr>
        <w:ind w:left="708"/>
        <w:rPr>
          <w:rFonts w:ascii="Times New Roman" w:hAnsi="Times New Roman" w:cs="Times New Roman"/>
          <w:sz w:val="24"/>
        </w:rPr>
      </w:pPr>
      <w:r w:rsidRPr="00ED601D">
        <w:rPr>
          <w:rFonts w:ascii="Times New Roman" w:hAnsi="Times New Roman" w:cs="Times New Roman"/>
          <w:sz w:val="24"/>
        </w:rPr>
        <w:t>Cons –</w:t>
      </w:r>
    </w:p>
    <w:p w14:paraId="6F6D2A27" w14:textId="77777777" w:rsidR="00033078" w:rsidRPr="00ED601D" w:rsidRDefault="00033078" w:rsidP="00033078">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 xml:space="preserve">No professional support </w:t>
      </w:r>
    </w:p>
    <w:p w14:paraId="49F717D3" w14:textId="77777777" w:rsidR="00033078" w:rsidRPr="00ED601D" w:rsidRDefault="00033078" w:rsidP="00033078">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Regular updates make it harder to maintain and migrate</w:t>
      </w:r>
    </w:p>
    <w:p w14:paraId="2759C4A8" w14:textId="77777777" w:rsidR="00033078" w:rsidRPr="00ED601D" w:rsidRDefault="00033078" w:rsidP="00033078">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Security concerns due to open source nature</w:t>
      </w:r>
    </w:p>
    <w:p w14:paraId="39DA340D" w14:textId="77777777" w:rsidR="00290E05" w:rsidRPr="00ED601D" w:rsidRDefault="00290E05" w:rsidP="00290E05">
      <w:pPr>
        <w:pStyle w:val="ListParagraph"/>
        <w:rPr>
          <w:rFonts w:ascii="Times New Roman" w:hAnsi="Times New Roman" w:cs="Times New Roman"/>
          <w:b/>
          <w:sz w:val="24"/>
        </w:rPr>
      </w:pPr>
    </w:p>
    <w:p w14:paraId="030BBA75" w14:textId="77777777" w:rsidR="00290E05" w:rsidRPr="00ED601D" w:rsidRDefault="00033078" w:rsidP="00E0482B">
      <w:pPr>
        <w:rPr>
          <w:rFonts w:ascii="Times New Roman" w:hAnsi="Times New Roman" w:cs="Times New Roman"/>
          <w:sz w:val="24"/>
        </w:rPr>
      </w:pPr>
      <w:r w:rsidRPr="00ED601D">
        <w:rPr>
          <w:rFonts w:ascii="Times New Roman" w:hAnsi="Times New Roman" w:cs="Times New Roman"/>
          <w:sz w:val="24"/>
        </w:rPr>
        <w:t>For prototype phase, Java technology stack with Tomcat web server deployed over Linux will be used. It will be easily possible to deploy application package (war file) over any other web or application server of choice in future. It also provides flexibility to choose any flavor of Linux/Unix OS without any changes to application code.</w:t>
      </w:r>
    </w:p>
    <w:p w14:paraId="73FCC4E9" w14:textId="77777777" w:rsidR="00033078" w:rsidRPr="00ED601D" w:rsidRDefault="00033078" w:rsidP="00E0482B">
      <w:pPr>
        <w:rPr>
          <w:rFonts w:ascii="Times New Roman" w:hAnsi="Times New Roman" w:cs="Times New Roman"/>
          <w:sz w:val="24"/>
        </w:rPr>
      </w:pPr>
      <w:r w:rsidRPr="00ED601D">
        <w:rPr>
          <w:rFonts w:ascii="Times New Roman" w:hAnsi="Times New Roman" w:cs="Times New Roman"/>
          <w:sz w:val="24"/>
        </w:rPr>
        <w:t xml:space="preserve">On Database layer, MySQL database will be used for prototype phase. </w:t>
      </w:r>
    </w:p>
    <w:p w14:paraId="431B1782" w14:textId="77777777" w:rsidR="001F5BC9" w:rsidRPr="00ED601D" w:rsidRDefault="001F5BC9" w:rsidP="001F5BC9">
      <w:pPr>
        <w:pStyle w:val="ListParagraph"/>
        <w:numPr>
          <w:ilvl w:val="0"/>
          <w:numId w:val="20"/>
        </w:numPr>
        <w:rPr>
          <w:rFonts w:ascii="Times New Roman" w:hAnsi="Times New Roman" w:cs="Times New Roman"/>
          <w:b/>
          <w:sz w:val="24"/>
        </w:rPr>
      </w:pPr>
      <w:r w:rsidRPr="00ED601D">
        <w:rPr>
          <w:rFonts w:ascii="Times New Roman" w:hAnsi="Times New Roman" w:cs="Times New Roman"/>
          <w:b/>
          <w:sz w:val="24"/>
        </w:rPr>
        <w:t>MySQL –</w:t>
      </w:r>
    </w:p>
    <w:p w14:paraId="0161A02F" w14:textId="5903617C" w:rsidR="001F5BC9" w:rsidRPr="00ED601D" w:rsidRDefault="001F5BC9" w:rsidP="001F5BC9">
      <w:pPr>
        <w:ind w:left="708"/>
        <w:rPr>
          <w:rFonts w:ascii="Times New Roman" w:hAnsi="Times New Roman" w:cs="Times New Roman"/>
          <w:sz w:val="24"/>
        </w:rPr>
      </w:pPr>
      <w:r w:rsidRPr="00ED601D">
        <w:rPr>
          <w:rFonts w:ascii="Times New Roman" w:hAnsi="Times New Roman" w:cs="Times New Roman"/>
          <w:sz w:val="24"/>
        </w:rPr>
        <w:t xml:space="preserve">MySQL is most mature Relational Database Service (RDS) on Amazon AWS platform and most widely used database for web application. It lacks some of the features of most advanced </w:t>
      </w:r>
      <w:r w:rsidR="006F1F98" w:rsidRPr="00ED601D">
        <w:rPr>
          <w:rFonts w:ascii="Times New Roman" w:hAnsi="Times New Roman" w:cs="Times New Roman"/>
          <w:sz w:val="24"/>
        </w:rPr>
        <w:t>databases</w:t>
      </w:r>
      <w:r w:rsidRPr="00ED601D">
        <w:rPr>
          <w:rFonts w:ascii="Times New Roman" w:hAnsi="Times New Roman" w:cs="Times New Roman"/>
          <w:sz w:val="24"/>
        </w:rPr>
        <w:t xml:space="preserve"> like Oracle and MSSQL </w:t>
      </w:r>
      <w:r w:rsidR="008E7238" w:rsidRPr="00ED601D">
        <w:rPr>
          <w:rFonts w:ascii="Times New Roman" w:hAnsi="Times New Roman" w:cs="Times New Roman"/>
          <w:sz w:val="24"/>
        </w:rPr>
        <w:t xml:space="preserve">(e.g. limitation on triggers and joins) but it is equally capable for </w:t>
      </w:r>
      <w:r w:rsidR="006F1F98" w:rsidRPr="00ED601D">
        <w:rPr>
          <w:rFonts w:ascii="Times New Roman" w:hAnsi="Times New Roman" w:cs="Times New Roman"/>
          <w:sz w:val="24"/>
        </w:rPr>
        <w:t>systems that are</w:t>
      </w:r>
      <w:r w:rsidR="008E7238" w:rsidRPr="00ED601D">
        <w:rPr>
          <w:rFonts w:ascii="Times New Roman" w:hAnsi="Times New Roman" w:cs="Times New Roman"/>
          <w:sz w:val="24"/>
        </w:rPr>
        <w:t xml:space="preserve"> not highly transactional in nature (e.g. e-commerce site with millions of users)</w:t>
      </w:r>
    </w:p>
    <w:p w14:paraId="194AE944" w14:textId="77777777" w:rsidR="001F5BC9" w:rsidRPr="00ED601D" w:rsidRDefault="001F5BC9" w:rsidP="001F5BC9">
      <w:pPr>
        <w:ind w:left="708"/>
        <w:rPr>
          <w:rFonts w:ascii="Times New Roman" w:hAnsi="Times New Roman" w:cs="Times New Roman"/>
          <w:sz w:val="24"/>
        </w:rPr>
      </w:pPr>
      <w:r w:rsidRPr="00ED601D">
        <w:rPr>
          <w:rFonts w:ascii="Times New Roman" w:hAnsi="Times New Roman" w:cs="Times New Roman"/>
          <w:sz w:val="24"/>
        </w:rPr>
        <w:t>Pros –</w:t>
      </w:r>
    </w:p>
    <w:p w14:paraId="69E3A666" w14:textId="77777777" w:rsidR="001F5BC9" w:rsidRPr="00ED601D" w:rsidRDefault="008E7238" w:rsidP="001F5BC9">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Equally capable for scope of system under consideration</w:t>
      </w:r>
    </w:p>
    <w:p w14:paraId="5D739472" w14:textId="77777777" w:rsidR="001F5BC9" w:rsidRPr="00ED601D" w:rsidRDefault="008E7238" w:rsidP="001F5BC9">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Low cost</w:t>
      </w:r>
    </w:p>
    <w:p w14:paraId="3612C576" w14:textId="77777777" w:rsidR="001F5BC9" w:rsidRPr="00ED601D" w:rsidRDefault="008E7238" w:rsidP="001F5BC9">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Excellent MySQL RDS service provided by Amazon RDS</w:t>
      </w:r>
    </w:p>
    <w:p w14:paraId="092E16DD" w14:textId="77777777" w:rsidR="001F5BC9" w:rsidRPr="00ED601D" w:rsidRDefault="001F5BC9" w:rsidP="001F5BC9">
      <w:pPr>
        <w:ind w:left="708"/>
        <w:rPr>
          <w:rFonts w:ascii="Times New Roman" w:hAnsi="Times New Roman" w:cs="Times New Roman"/>
          <w:sz w:val="24"/>
        </w:rPr>
      </w:pPr>
      <w:r w:rsidRPr="00ED601D">
        <w:rPr>
          <w:rFonts w:ascii="Times New Roman" w:hAnsi="Times New Roman" w:cs="Times New Roman"/>
          <w:sz w:val="24"/>
        </w:rPr>
        <w:t>Cons –</w:t>
      </w:r>
    </w:p>
    <w:p w14:paraId="482FCB57" w14:textId="77777777" w:rsidR="001F5BC9" w:rsidRPr="00ED601D" w:rsidRDefault="008E7238" w:rsidP="001F5BC9">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Limitation for highly transactional systems</w:t>
      </w:r>
    </w:p>
    <w:p w14:paraId="6C98A524" w14:textId="77777777" w:rsidR="008E7238" w:rsidRPr="00ED601D" w:rsidRDefault="008E7238" w:rsidP="008E7238">
      <w:pPr>
        <w:pStyle w:val="ListParagraph"/>
        <w:ind w:left="1428"/>
        <w:rPr>
          <w:rFonts w:ascii="Times New Roman" w:hAnsi="Times New Roman" w:cs="Times New Roman"/>
          <w:sz w:val="24"/>
        </w:rPr>
      </w:pPr>
    </w:p>
    <w:p w14:paraId="37043C6E" w14:textId="77777777" w:rsidR="008E7238" w:rsidRPr="00ED601D" w:rsidRDefault="008E7238" w:rsidP="008E7238">
      <w:pPr>
        <w:pStyle w:val="ListParagraph"/>
        <w:numPr>
          <w:ilvl w:val="0"/>
          <w:numId w:val="20"/>
        </w:numPr>
        <w:rPr>
          <w:rFonts w:ascii="Times New Roman" w:hAnsi="Times New Roman" w:cs="Times New Roman"/>
          <w:b/>
          <w:sz w:val="24"/>
        </w:rPr>
      </w:pPr>
      <w:r w:rsidRPr="00ED601D">
        <w:rPr>
          <w:rFonts w:ascii="Times New Roman" w:hAnsi="Times New Roman" w:cs="Times New Roman"/>
          <w:b/>
          <w:sz w:val="24"/>
        </w:rPr>
        <w:t>MSSQL and Oracle –</w:t>
      </w:r>
    </w:p>
    <w:p w14:paraId="388F2699" w14:textId="77777777" w:rsidR="008E7238" w:rsidRPr="00ED601D" w:rsidRDefault="008E7238" w:rsidP="008E7238">
      <w:pPr>
        <w:ind w:left="708"/>
        <w:rPr>
          <w:rFonts w:ascii="Times New Roman" w:hAnsi="Times New Roman" w:cs="Times New Roman"/>
          <w:sz w:val="24"/>
        </w:rPr>
      </w:pPr>
      <w:r w:rsidRPr="00ED601D">
        <w:rPr>
          <w:rFonts w:ascii="Times New Roman" w:hAnsi="Times New Roman" w:cs="Times New Roman"/>
          <w:sz w:val="24"/>
        </w:rPr>
        <w:t>Both MSSQL and Oracle are most widely RDBMSs in enterprise applications especially banking and e-commerce.</w:t>
      </w:r>
    </w:p>
    <w:p w14:paraId="66C87EDE" w14:textId="77777777" w:rsidR="008E7238" w:rsidRPr="00ED601D" w:rsidRDefault="008E7238" w:rsidP="008E7238">
      <w:pPr>
        <w:ind w:left="708"/>
        <w:rPr>
          <w:rFonts w:ascii="Times New Roman" w:hAnsi="Times New Roman" w:cs="Times New Roman"/>
          <w:sz w:val="24"/>
        </w:rPr>
      </w:pPr>
      <w:r w:rsidRPr="00ED601D">
        <w:rPr>
          <w:rFonts w:ascii="Times New Roman" w:hAnsi="Times New Roman" w:cs="Times New Roman"/>
          <w:sz w:val="24"/>
        </w:rPr>
        <w:t>Pros –</w:t>
      </w:r>
    </w:p>
    <w:p w14:paraId="34B7E8D6" w14:textId="77777777" w:rsidR="008E7238" w:rsidRPr="00ED601D" w:rsidRDefault="008E7238" w:rsidP="008E7238">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Widely used in enterprise</w:t>
      </w:r>
    </w:p>
    <w:p w14:paraId="0E6C1996" w14:textId="77777777" w:rsidR="008E7238" w:rsidRPr="00ED601D" w:rsidRDefault="008E7238" w:rsidP="008E7238">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Best in class</w:t>
      </w:r>
    </w:p>
    <w:p w14:paraId="641E39AD" w14:textId="77777777" w:rsidR="008E7238" w:rsidRPr="00ED601D" w:rsidRDefault="008E7238" w:rsidP="008E7238">
      <w:pPr>
        <w:ind w:left="708"/>
        <w:rPr>
          <w:rFonts w:ascii="Times New Roman" w:hAnsi="Times New Roman" w:cs="Times New Roman"/>
          <w:sz w:val="24"/>
        </w:rPr>
      </w:pPr>
      <w:r w:rsidRPr="00ED601D">
        <w:rPr>
          <w:rFonts w:ascii="Times New Roman" w:hAnsi="Times New Roman" w:cs="Times New Roman"/>
          <w:sz w:val="24"/>
        </w:rPr>
        <w:t>Cons –</w:t>
      </w:r>
    </w:p>
    <w:p w14:paraId="769785CD" w14:textId="77777777" w:rsidR="008E7238" w:rsidRPr="00ED601D" w:rsidRDefault="008E7238" w:rsidP="008E7238">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Expensive</w:t>
      </w:r>
    </w:p>
    <w:p w14:paraId="2DF4EF27" w14:textId="77777777" w:rsidR="00287B7C" w:rsidRPr="00ED601D" w:rsidRDefault="00287B7C" w:rsidP="00E0482B">
      <w:pPr>
        <w:rPr>
          <w:rFonts w:ascii="Times New Roman" w:hAnsi="Times New Roman" w:cs="Times New Roman"/>
          <w:sz w:val="24"/>
        </w:rPr>
      </w:pPr>
    </w:p>
    <w:p w14:paraId="28877161" w14:textId="77777777" w:rsidR="008E7238" w:rsidRPr="00ED601D" w:rsidRDefault="008E7238" w:rsidP="008E7238">
      <w:pPr>
        <w:pStyle w:val="ListParagraph"/>
        <w:numPr>
          <w:ilvl w:val="0"/>
          <w:numId w:val="20"/>
        </w:numPr>
        <w:rPr>
          <w:rFonts w:ascii="Times New Roman" w:hAnsi="Times New Roman" w:cs="Times New Roman"/>
          <w:b/>
          <w:sz w:val="24"/>
        </w:rPr>
      </w:pPr>
      <w:r w:rsidRPr="00ED601D">
        <w:rPr>
          <w:rFonts w:ascii="Times New Roman" w:hAnsi="Times New Roman" w:cs="Times New Roman"/>
          <w:b/>
          <w:sz w:val="24"/>
        </w:rPr>
        <w:t>PostgreSQL –</w:t>
      </w:r>
    </w:p>
    <w:p w14:paraId="6F155147" w14:textId="77777777" w:rsidR="008E7238" w:rsidRPr="00ED601D" w:rsidRDefault="008E7238" w:rsidP="008E7238">
      <w:pPr>
        <w:ind w:left="708"/>
        <w:rPr>
          <w:rFonts w:ascii="Times New Roman" w:hAnsi="Times New Roman" w:cs="Times New Roman"/>
          <w:sz w:val="24"/>
        </w:rPr>
      </w:pPr>
      <w:r w:rsidRPr="00ED601D">
        <w:rPr>
          <w:rFonts w:ascii="Times New Roman" w:hAnsi="Times New Roman" w:cs="Times New Roman"/>
          <w:sz w:val="24"/>
        </w:rPr>
        <w:t>PostgreSQL is another RDBMS option available on Amazon RDS. PostgreSQL service is slightly expensive on Amazon AWS but it provides an equally capable option to MySQL.</w:t>
      </w:r>
    </w:p>
    <w:p w14:paraId="1FDC1618" w14:textId="77777777" w:rsidR="008E7238" w:rsidRPr="00ED601D" w:rsidRDefault="008E7238" w:rsidP="008E7238">
      <w:pPr>
        <w:ind w:left="708"/>
        <w:rPr>
          <w:rFonts w:ascii="Times New Roman" w:hAnsi="Times New Roman" w:cs="Times New Roman"/>
          <w:sz w:val="24"/>
        </w:rPr>
      </w:pPr>
    </w:p>
    <w:p w14:paraId="59484F97" w14:textId="77777777" w:rsidR="008E7238" w:rsidRPr="00ED601D" w:rsidRDefault="008E7238" w:rsidP="008E7238">
      <w:pPr>
        <w:pStyle w:val="ListParagraph"/>
        <w:numPr>
          <w:ilvl w:val="0"/>
          <w:numId w:val="20"/>
        </w:numPr>
        <w:rPr>
          <w:rFonts w:ascii="Times New Roman" w:hAnsi="Times New Roman" w:cs="Times New Roman"/>
          <w:b/>
          <w:sz w:val="24"/>
        </w:rPr>
      </w:pPr>
      <w:r w:rsidRPr="00ED601D">
        <w:rPr>
          <w:rFonts w:ascii="Times New Roman" w:hAnsi="Times New Roman" w:cs="Times New Roman"/>
          <w:b/>
          <w:sz w:val="24"/>
        </w:rPr>
        <w:t>AWS DynamoDB (and other NoSQL DB like MongoDB) –</w:t>
      </w:r>
    </w:p>
    <w:p w14:paraId="46222886" w14:textId="77777777" w:rsidR="00364F2C" w:rsidRPr="00ED601D" w:rsidRDefault="008E7238" w:rsidP="008E7238">
      <w:pPr>
        <w:ind w:left="708"/>
        <w:rPr>
          <w:rFonts w:ascii="Times New Roman" w:hAnsi="Times New Roman" w:cs="Times New Roman"/>
          <w:sz w:val="24"/>
        </w:rPr>
      </w:pPr>
      <w:r w:rsidRPr="00ED601D">
        <w:rPr>
          <w:rFonts w:ascii="Times New Roman" w:hAnsi="Times New Roman" w:cs="Times New Roman"/>
          <w:sz w:val="24"/>
        </w:rPr>
        <w:t xml:space="preserve">DynamoDB is NoSQL database service provided by Amazon AWS. </w:t>
      </w:r>
      <w:r w:rsidR="00364F2C" w:rsidRPr="00ED601D">
        <w:rPr>
          <w:rFonts w:ascii="Times New Roman" w:hAnsi="Times New Roman" w:cs="Times New Roman"/>
          <w:sz w:val="24"/>
        </w:rPr>
        <w:t>NoSQL databases provides benefits in terms of schema less database, simpler models, rapid development, distributed storage etc. but it lacks some of the basic features that are important for an enterprise applications – ACID, referential integrity, security, maturity etc.</w:t>
      </w:r>
    </w:p>
    <w:p w14:paraId="27798043" w14:textId="77777777" w:rsidR="00364F2C" w:rsidRPr="00ED601D" w:rsidRDefault="00364F2C" w:rsidP="008E7238">
      <w:pPr>
        <w:ind w:left="708"/>
        <w:rPr>
          <w:rFonts w:ascii="Times New Roman" w:hAnsi="Times New Roman" w:cs="Times New Roman"/>
          <w:sz w:val="24"/>
        </w:rPr>
      </w:pPr>
      <w:r w:rsidRPr="00ED601D">
        <w:rPr>
          <w:rFonts w:ascii="Times New Roman" w:hAnsi="Times New Roman" w:cs="Times New Roman"/>
          <w:sz w:val="24"/>
        </w:rPr>
        <w:t>Pros –</w:t>
      </w:r>
    </w:p>
    <w:p w14:paraId="7B3A4D2C" w14:textId="77777777" w:rsidR="00364F2C" w:rsidRPr="00ED601D" w:rsidRDefault="002643A3" w:rsidP="002643A3">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Horizontal scalability</w:t>
      </w:r>
    </w:p>
    <w:p w14:paraId="06AF9217" w14:textId="77777777" w:rsidR="00364F2C" w:rsidRPr="00ED601D" w:rsidRDefault="00364F2C" w:rsidP="00364F2C">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 xml:space="preserve">Schema less </w:t>
      </w:r>
      <w:r w:rsidR="002643A3" w:rsidRPr="00ED601D">
        <w:rPr>
          <w:rFonts w:ascii="Times New Roman" w:hAnsi="Times New Roman" w:cs="Times New Roman"/>
          <w:sz w:val="24"/>
        </w:rPr>
        <w:t>with less joins</w:t>
      </w:r>
    </w:p>
    <w:p w14:paraId="18842EA3" w14:textId="77777777" w:rsidR="00364F2C" w:rsidRPr="00ED601D" w:rsidRDefault="00364F2C" w:rsidP="00364F2C">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Rapid Development</w:t>
      </w:r>
    </w:p>
    <w:p w14:paraId="21FDD21F" w14:textId="77777777" w:rsidR="00364F2C" w:rsidRPr="00ED601D" w:rsidRDefault="00364F2C" w:rsidP="002643A3">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Flexibili</w:t>
      </w:r>
      <w:r w:rsidR="002643A3" w:rsidRPr="00ED601D">
        <w:rPr>
          <w:rFonts w:ascii="Times New Roman" w:hAnsi="Times New Roman" w:cs="Times New Roman"/>
          <w:sz w:val="24"/>
        </w:rPr>
        <w:t>ty</w:t>
      </w:r>
    </w:p>
    <w:p w14:paraId="2172BDDD" w14:textId="77777777" w:rsidR="00364F2C" w:rsidRPr="00ED601D" w:rsidRDefault="002643A3" w:rsidP="00364F2C">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 xml:space="preserve">Easy to deploy Caching </w:t>
      </w:r>
      <w:r w:rsidR="00364F2C" w:rsidRPr="00ED601D">
        <w:rPr>
          <w:rFonts w:ascii="Times New Roman" w:hAnsi="Times New Roman" w:cs="Times New Roman"/>
          <w:sz w:val="24"/>
        </w:rPr>
        <w:t>Layer</w:t>
      </w:r>
    </w:p>
    <w:p w14:paraId="49EA8F84" w14:textId="77777777" w:rsidR="00364F2C" w:rsidRPr="00ED601D" w:rsidRDefault="00364F2C" w:rsidP="00364F2C">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Wide data type</w:t>
      </w:r>
      <w:r w:rsidR="002643A3" w:rsidRPr="00ED601D">
        <w:rPr>
          <w:rFonts w:ascii="Times New Roman" w:hAnsi="Times New Roman" w:cs="Times New Roman"/>
          <w:sz w:val="24"/>
        </w:rPr>
        <w:t>s</w:t>
      </w:r>
    </w:p>
    <w:p w14:paraId="469098B0" w14:textId="77777777" w:rsidR="00364F2C" w:rsidRPr="00ED601D" w:rsidRDefault="002643A3" w:rsidP="00364F2C">
      <w:pPr>
        <w:pStyle w:val="ListParagraph"/>
        <w:numPr>
          <w:ilvl w:val="0"/>
          <w:numId w:val="18"/>
        </w:numPr>
        <w:rPr>
          <w:rFonts w:ascii="Times New Roman" w:hAnsi="Times New Roman" w:cs="Times New Roman"/>
          <w:sz w:val="24"/>
        </w:rPr>
      </w:pPr>
      <w:r w:rsidRPr="00ED601D">
        <w:rPr>
          <w:rFonts w:ascii="Times New Roman" w:hAnsi="Times New Roman" w:cs="Times New Roman"/>
          <w:sz w:val="24"/>
        </w:rPr>
        <w:t>Less</w:t>
      </w:r>
      <w:r w:rsidR="00364F2C" w:rsidRPr="00ED601D">
        <w:rPr>
          <w:rFonts w:ascii="Times New Roman" w:hAnsi="Times New Roman" w:cs="Times New Roman"/>
          <w:sz w:val="24"/>
        </w:rPr>
        <w:t xml:space="preserve"> administration </w:t>
      </w:r>
    </w:p>
    <w:p w14:paraId="343E7AB2" w14:textId="77777777" w:rsidR="00364F2C" w:rsidRPr="00ED601D" w:rsidRDefault="00364F2C" w:rsidP="00364F2C">
      <w:pPr>
        <w:ind w:left="708"/>
        <w:rPr>
          <w:rFonts w:ascii="Times New Roman" w:hAnsi="Times New Roman" w:cs="Times New Roman"/>
          <w:sz w:val="24"/>
        </w:rPr>
      </w:pPr>
      <w:r w:rsidRPr="00ED601D">
        <w:rPr>
          <w:rFonts w:ascii="Times New Roman" w:hAnsi="Times New Roman" w:cs="Times New Roman"/>
          <w:sz w:val="24"/>
        </w:rPr>
        <w:t>Cons –</w:t>
      </w:r>
    </w:p>
    <w:p w14:paraId="5BF5C193" w14:textId="77777777" w:rsidR="006D4C99" w:rsidRPr="00ED601D" w:rsidRDefault="006D4C99" w:rsidP="002643A3">
      <w:pPr>
        <w:pStyle w:val="ListParagraph"/>
        <w:numPr>
          <w:ilvl w:val="0"/>
          <w:numId w:val="21"/>
        </w:numPr>
        <w:rPr>
          <w:rFonts w:ascii="Times New Roman" w:hAnsi="Times New Roman" w:cs="Times New Roman"/>
          <w:sz w:val="24"/>
        </w:rPr>
      </w:pPr>
      <w:r w:rsidRPr="00ED601D">
        <w:rPr>
          <w:rFonts w:ascii="Times New Roman" w:hAnsi="Times New Roman" w:cs="Times New Roman"/>
          <w:sz w:val="24"/>
        </w:rPr>
        <w:t>ACID</w:t>
      </w:r>
    </w:p>
    <w:p w14:paraId="7E10061B" w14:textId="77777777" w:rsidR="006D4C99" w:rsidRPr="00ED601D" w:rsidRDefault="006D4C99" w:rsidP="002643A3">
      <w:pPr>
        <w:pStyle w:val="ListParagraph"/>
        <w:numPr>
          <w:ilvl w:val="0"/>
          <w:numId w:val="21"/>
        </w:numPr>
        <w:rPr>
          <w:rFonts w:ascii="Times New Roman" w:hAnsi="Times New Roman" w:cs="Times New Roman"/>
          <w:sz w:val="24"/>
        </w:rPr>
      </w:pPr>
      <w:r w:rsidRPr="00ED601D">
        <w:rPr>
          <w:rFonts w:ascii="Times New Roman" w:hAnsi="Times New Roman" w:cs="Times New Roman"/>
          <w:sz w:val="24"/>
        </w:rPr>
        <w:t>Maturity</w:t>
      </w:r>
    </w:p>
    <w:p w14:paraId="47C7349E" w14:textId="77777777" w:rsidR="006D4C99" w:rsidRPr="00ED601D" w:rsidRDefault="006D4C99" w:rsidP="002643A3">
      <w:pPr>
        <w:pStyle w:val="ListParagraph"/>
        <w:numPr>
          <w:ilvl w:val="0"/>
          <w:numId w:val="21"/>
        </w:numPr>
        <w:rPr>
          <w:rFonts w:ascii="Times New Roman" w:hAnsi="Times New Roman" w:cs="Times New Roman"/>
          <w:sz w:val="24"/>
        </w:rPr>
      </w:pPr>
      <w:r w:rsidRPr="00ED601D">
        <w:rPr>
          <w:rFonts w:ascii="Times New Roman" w:hAnsi="Times New Roman" w:cs="Times New Roman"/>
          <w:sz w:val="24"/>
        </w:rPr>
        <w:t>Analytics / BI / Reporting</w:t>
      </w:r>
    </w:p>
    <w:p w14:paraId="403A6026" w14:textId="77777777" w:rsidR="006D4C99" w:rsidRPr="00ED601D" w:rsidRDefault="006D4C99" w:rsidP="002643A3">
      <w:pPr>
        <w:pStyle w:val="ListParagraph"/>
        <w:numPr>
          <w:ilvl w:val="0"/>
          <w:numId w:val="21"/>
        </w:numPr>
        <w:rPr>
          <w:rFonts w:ascii="Times New Roman" w:hAnsi="Times New Roman" w:cs="Times New Roman"/>
          <w:sz w:val="24"/>
        </w:rPr>
      </w:pPr>
      <w:r w:rsidRPr="00ED601D">
        <w:rPr>
          <w:rFonts w:ascii="Times New Roman" w:hAnsi="Times New Roman" w:cs="Times New Roman"/>
          <w:sz w:val="24"/>
        </w:rPr>
        <w:t>Security</w:t>
      </w:r>
    </w:p>
    <w:p w14:paraId="1A8767FA" w14:textId="77777777" w:rsidR="006D4C99" w:rsidRPr="00ED601D" w:rsidRDefault="006D4C99" w:rsidP="002643A3">
      <w:pPr>
        <w:pStyle w:val="ListParagraph"/>
        <w:numPr>
          <w:ilvl w:val="0"/>
          <w:numId w:val="21"/>
        </w:numPr>
        <w:rPr>
          <w:rFonts w:ascii="Times New Roman" w:hAnsi="Times New Roman" w:cs="Times New Roman"/>
          <w:sz w:val="24"/>
        </w:rPr>
      </w:pPr>
      <w:r w:rsidRPr="00ED601D">
        <w:rPr>
          <w:rFonts w:ascii="Times New Roman" w:hAnsi="Times New Roman" w:cs="Times New Roman"/>
          <w:sz w:val="24"/>
        </w:rPr>
        <w:t>Data loss</w:t>
      </w:r>
    </w:p>
    <w:p w14:paraId="57AC90F3" w14:textId="77777777" w:rsidR="006D4C99" w:rsidRPr="00ED601D" w:rsidRDefault="006D4C99" w:rsidP="002643A3">
      <w:pPr>
        <w:pStyle w:val="ListParagraph"/>
        <w:numPr>
          <w:ilvl w:val="0"/>
          <w:numId w:val="21"/>
        </w:numPr>
        <w:rPr>
          <w:rFonts w:ascii="Times New Roman" w:hAnsi="Times New Roman" w:cs="Times New Roman"/>
          <w:sz w:val="24"/>
        </w:rPr>
      </w:pPr>
      <w:r w:rsidRPr="00ED601D">
        <w:rPr>
          <w:rFonts w:ascii="Times New Roman" w:hAnsi="Times New Roman" w:cs="Times New Roman"/>
          <w:sz w:val="24"/>
        </w:rPr>
        <w:t>Remove duplicate data (</w:t>
      </w:r>
      <w:r w:rsidR="002643A3" w:rsidRPr="00ED601D">
        <w:rPr>
          <w:rFonts w:ascii="Times New Roman" w:hAnsi="Times New Roman" w:cs="Times New Roman"/>
          <w:sz w:val="24"/>
        </w:rPr>
        <w:t>Normalization</w:t>
      </w:r>
      <w:r w:rsidRPr="00ED601D">
        <w:rPr>
          <w:rFonts w:ascii="Times New Roman" w:hAnsi="Times New Roman" w:cs="Times New Roman"/>
          <w:sz w:val="24"/>
        </w:rPr>
        <w:t>)</w:t>
      </w:r>
    </w:p>
    <w:p w14:paraId="12419DC9" w14:textId="77777777" w:rsidR="008E7238" w:rsidRPr="00ED601D" w:rsidRDefault="006D4C99" w:rsidP="002643A3">
      <w:pPr>
        <w:pStyle w:val="ListParagraph"/>
        <w:numPr>
          <w:ilvl w:val="0"/>
          <w:numId w:val="21"/>
        </w:numPr>
        <w:rPr>
          <w:rFonts w:ascii="Times New Roman" w:hAnsi="Times New Roman" w:cs="Times New Roman"/>
          <w:sz w:val="24"/>
        </w:rPr>
      </w:pPr>
      <w:r w:rsidRPr="00ED601D">
        <w:rPr>
          <w:rFonts w:ascii="Times New Roman" w:hAnsi="Times New Roman" w:cs="Times New Roman"/>
          <w:sz w:val="24"/>
        </w:rPr>
        <w:t>Referential integrity</w:t>
      </w:r>
    </w:p>
    <w:p w14:paraId="7A4EE3E2" w14:textId="77777777" w:rsidR="008E7238" w:rsidRPr="006C6DE2" w:rsidRDefault="008E7238" w:rsidP="00E0482B">
      <w:pPr>
        <w:rPr>
          <w:rFonts w:ascii="Times New Roman" w:hAnsi="Times New Roman" w:cs="Times New Roman"/>
        </w:rPr>
      </w:pPr>
    </w:p>
    <w:p w14:paraId="2A9AC810" w14:textId="77777777" w:rsidR="00827FD0" w:rsidRPr="006C6DE2" w:rsidRDefault="00827FD0" w:rsidP="00E0482B">
      <w:pPr>
        <w:rPr>
          <w:rFonts w:ascii="Times New Roman" w:hAnsi="Times New Roman" w:cs="Times New Roman"/>
        </w:rPr>
      </w:pPr>
    </w:p>
    <w:p w14:paraId="3F895A53" w14:textId="246750FD" w:rsidR="00192FD8" w:rsidRPr="006C6DE2" w:rsidRDefault="00192FD8" w:rsidP="00827FD0">
      <w:pPr>
        <w:pStyle w:val="Heading1"/>
        <w:rPr>
          <w:rFonts w:ascii="Times New Roman" w:hAnsi="Times New Roman"/>
        </w:rPr>
      </w:pPr>
      <w:bookmarkStart w:id="7" w:name="_Toc270169413"/>
      <w:r w:rsidRPr="006C6DE2">
        <w:rPr>
          <w:rFonts w:ascii="Times New Roman" w:hAnsi="Times New Roman"/>
        </w:rPr>
        <w:t>A</w:t>
      </w:r>
      <w:r w:rsidR="00827FD0" w:rsidRPr="006C6DE2">
        <w:rPr>
          <w:rFonts w:ascii="Times New Roman" w:hAnsi="Times New Roman"/>
        </w:rPr>
        <w:t>rchitectural</w:t>
      </w:r>
      <w:r w:rsidRPr="006C6DE2">
        <w:rPr>
          <w:rFonts w:ascii="Times New Roman" w:hAnsi="Times New Roman"/>
        </w:rPr>
        <w:t xml:space="preserve"> C</w:t>
      </w:r>
      <w:r w:rsidR="00827FD0" w:rsidRPr="006C6DE2">
        <w:rPr>
          <w:rFonts w:ascii="Times New Roman" w:hAnsi="Times New Roman"/>
        </w:rPr>
        <w:t>onsiderations</w:t>
      </w:r>
      <w:bookmarkEnd w:id="7"/>
    </w:p>
    <w:p w14:paraId="135AFA7F" w14:textId="77777777" w:rsidR="006C0317" w:rsidRPr="006C6DE2" w:rsidRDefault="00192FD8" w:rsidP="00B80F7F">
      <w:pPr>
        <w:pStyle w:val="Heading2"/>
        <w:rPr>
          <w:rFonts w:ascii="Times New Roman" w:hAnsi="Times New Roman" w:cs="Times New Roman"/>
        </w:rPr>
      </w:pPr>
      <w:bookmarkStart w:id="8" w:name="_Toc270169414"/>
      <w:r w:rsidRPr="006C6DE2">
        <w:rPr>
          <w:rFonts w:ascii="Times New Roman" w:hAnsi="Times New Roman" w:cs="Times New Roman"/>
        </w:rPr>
        <w:t>Authentication –</w:t>
      </w:r>
      <w:bookmarkEnd w:id="8"/>
    </w:p>
    <w:p w14:paraId="24489389" w14:textId="77777777" w:rsidR="006C0317" w:rsidRPr="00ED601D" w:rsidRDefault="007D6A15" w:rsidP="006C0317">
      <w:pPr>
        <w:ind w:left="360"/>
        <w:rPr>
          <w:rFonts w:ascii="Times New Roman" w:hAnsi="Times New Roman" w:cs="Times New Roman"/>
          <w:sz w:val="24"/>
          <w:lang w:val="en"/>
        </w:rPr>
      </w:pPr>
      <w:r w:rsidRPr="00ED601D">
        <w:rPr>
          <w:rFonts w:ascii="Times New Roman" w:hAnsi="Times New Roman" w:cs="Times New Roman"/>
          <w:sz w:val="24"/>
          <w:lang w:val="en"/>
        </w:rPr>
        <w:t>The following are some options that are commonly used for setting up authentication:</w:t>
      </w:r>
    </w:p>
    <w:p w14:paraId="0F50A77E" w14:textId="77777777" w:rsidR="007D6A15" w:rsidRPr="00ED601D" w:rsidRDefault="007D6A15" w:rsidP="007D6A15">
      <w:pPr>
        <w:numPr>
          <w:ilvl w:val="0"/>
          <w:numId w:val="26"/>
        </w:numPr>
        <w:tabs>
          <w:tab w:val="num" w:pos="720"/>
        </w:tabs>
        <w:rPr>
          <w:rFonts w:ascii="Times New Roman" w:hAnsi="Times New Roman" w:cs="Times New Roman"/>
          <w:sz w:val="24"/>
          <w:lang w:val="en"/>
        </w:rPr>
      </w:pPr>
      <w:r w:rsidRPr="00ED601D">
        <w:rPr>
          <w:rFonts w:ascii="Times New Roman" w:hAnsi="Times New Roman" w:cs="Times New Roman"/>
          <w:b/>
          <w:bCs/>
          <w:sz w:val="24"/>
          <w:lang w:val="en"/>
        </w:rPr>
        <w:t>Basic authentication</w:t>
      </w:r>
      <w:r w:rsidRPr="00ED601D">
        <w:rPr>
          <w:rFonts w:ascii="Times New Roman" w:hAnsi="Times New Roman" w:cs="Times New Roman"/>
          <w:sz w:val="24"/>
          <w:lang w:val="en"/>
        </w:rPr>
        <w:t xml:space="preserve">: Basic authentication is one of the </w:t>
      </w:r>
      <w:r w:rsidR="00F42F5B" w:rsidRPr="00ED601D">
        <w:rPr>
          <w:rFonts w:ascii="Times New Roman" w:hAnsi="Times New Roman" w:cs="Times New Roman"/>
          <w:sz w:val="24"/>
          <w:lang w:val="en"/>
        </w:rPr>
        <w:t>widely used</w:t>
      </w:r>
      <w:r w:rsidRPr="00ED601D">
        <w:rPr>
          <w:rFonts w:ascii="Times New Roman" w:hAnsi="Times New Roman" w:cs="Times New Roman"/>
          <w:sz w:val="24"/>
          <w:lang w:val="en"/>
        </w:rPr>
        <w:t xml:space="preserve"> ways to implement security as it does not require overhead of additional APIs, besides the APIs used in the implementation framework itself. As the name implies, it is basic in nature where you send user name and password in Base64 encoding with no advanced options. It should always be used with SSL encryption to prevent credentials being decoded.</w:t>
      </w:r>
    </w:p>
    <w:p w14:paraId="24365382" w14:textId="77777777" w:rsidR="007D6A15" w:rsidRPr="00ED601D" w:rsidRDefault="007D6A15" w:rsidP="007D6A15">
      <w:pPr>
        <w:numPr>
          <w:ilvl w:val="0"/>
          <w:numId w:val="26"/>
        </w:numPr>
        <w:tabs>
          <w:tab w:val="num" w:pos="720"/>
        </w:tabs>
        <w:rPr>
          <w:rFonts w:ascii="Times New Roman" w:hAnsi="Times New Roman" w:cs="Times New Roman"/>
          <w:sz w:val="24"/>
          <w:lang w:val="en"/>
        </w:rPr>
      </w:pPr>
      <w:r w:rsidRPr="00ED601D">
        <w:rPr>
          <w:rFonts w:ascii="Times New Roman" w:hAnsi="Times New Roman" w:cs="Times New Roman"/>
          <w:b/>
          <w:bCs/>
          <w:sz w:val="24"/>
          <w:lang w:val="en"/>
        </w:rPr>
        <w:t>OAuth 1.0a</w:t>
      </w:r>
      <w:r w:rsidRPr="00ED601D">
        <w:rPr>
          <w:rFonts w:ascii="Times New Roman" w:hAnsi="Times New Roman" w:cs="Times New Roman"/>
          <w:sz w:val="24"/>
          <w:lang w:val="en"/>
        </w:rPr>
        <w:t>: Oauth1 is a signature based protocol. It is a widely-used, well-tested, and very secure protocol. The protocol uses a cryptographic signature, such as HMAC-SHA1, which is a value that combines the token secret, nonce, and other request based information. The biggest advantage of OAuth 1 is that it does not require passing the token secret across the wire directly. Because of this, it completely eliminates the possibility of tapping the password from over the wire. This can be safely used without SSL. However, this higher level of security offered in this protocol comes with an overhead of complex signature generating process.</w:t>
      </w:r>
    </w:p>
    <w:p w14:paraId="532E67AF" w14:textId="77777777" w:rsidR="007D6A15" w:rsidRPr="00ED601D" w:rsidRDefault="007D6A15" w:rsidP="007D6A15">
      <w:pPr>
        <w:numPr>
          <w:ilvl w:val="0"/>
          <w:numId w:val="26"/>
        </w:numPr>
        <w:tabs>
          <w:tab w:val="num" w:pos="720"/>
        </w:tabs>
        <w:rPr>
          <w:rFonts w:ascii="Times New Roman" w:hAnsi="Times New Roman" w:cs="Times New Roman"/>
          <w:sz w:val="24"/>
          <w:lang w:val="en"/>
        </w:rPr>
      </w:pPr>
      <w:r w:rsidRPr="00ED601D">
        <w:rPr>
          <w:rFonts w:ascii="Times New Roman" w:hAnsi="Times New Roman" w:cs="Times New Roman"/>
          <w:b/>
          <w:bCs/>
          <w:sz w:val="24"/>
          <w:lang w:val="en"/>
        </w:rPr>
        <w:t>OAuth 2</w:t>
      </w:r>
      <w:r w:rsidRPr="00ED601D">
        <w:rPr>
          <w:rFonts w:ascii="Times New Roman" w:hAnsi="Times New Roman" w:cs="Times New Roman"/>
          <w:sz w:val="24"/>
          <w:lang w:val="en"/>
        </w:rPr>
        <w:t xml:space="preserve">: This protocol completely eliminates signatures; hence, it is much simpler. It requires Transport Layer Security, which handles encryption. </w:t>
      </w:r>
      <w:r w:rsidR="00F42F5B" w:rsidRPr="00ED601D">
        <w:rPr>
          <w:rFonts w:ascii="Times New Roman" w:hAnsi="Times New Roman" w:cs="Times New Roman"/>
          <w:sz w:val="24"/>
          <w:lang w:val="en"/>
        </w:rPr>
        <w:t>There are not as many Oauth2 libraries as there are Oauth1a libraries, so integrating this protocol into API is more challenging. Because of this instability in the spec committee and because OAuth2’s default settings are less secure than OAuth1 (no digital signature means user can’t verify if contents have been tampered with before or after transit), OAuth1 is recommended over OAuth2 fo</w:t>
      </w:r>
      <w:r w:rsidR="00913901" w:rsidRPr="00ED601D">
        <w:rPr>
          <w:rFonts w:ascii="Times New Roman" w:hAnsi="Times New Roman" w:cs="Times New Roman"/>
          <w:sz w:val="24"/>
          <w:lang w:val="en"/>
        </w:rPr>
        <w:t>r sensitive data applications. </w:t>
      </w:r>
    </w:p>
    <w:p w14:paraId="364C8D06" w14:textId="77777777" w:rsidR="00F42F5B" w:rsidRPr="00ED601D" w:rsidRDefault="007D6A15" w:rsidP="007B7017">
      <w:pPr>
        <w:numPr>
          <w:ilvl w:val="0"/>
          <w:numId w:val="26"/>
        </w:numPr>
        <w:rPr>
          <w:rFonts w:ascii="Times New Roman" w:hAnsi="Times New Roman" w:cs="Times New Roman"/>
          <w:sz w:val="24"/>
          <w:lang w:val="en"/>
        </w:rPr>
      </w:pPr>
      <w:r w:rsidRPr="00ED601D">
        <w:rPr>
          <w:rFonts w:ascii="Times New Roman" w:hAnsi="Times New Roman" w:cs="Times New Roman"/>
          <w:b/>
          <w:bCs/>
          <w:sz w:val="24"/>
          <w:lang w:val="en"/>
        </w:rPr>
        <w:t>Custom security protocol</w:t>
      </w:r>
      <w:r w:rsidRPr="00ED601D">
        <w:rPr>
          <w:rFonts w:ascii="Times New Roman" w:hAnsi="Times New Roman" w:cs="Times New Roman"/>
          <w:sz w:val="24"/>
          <w:lang w:val="en"/>
        </w:rPr>
        <w:t xml:space="preserve">: This approach should be avoided not only because no one, besides </w:t>
      </w:r>
      <w:r w:rsidR="00F42F5B" w:rsidRPr="00ED601D">
        <w:rPr>
          <w:rFonts w:ascii="Times New Roman" w:hAnsi="Times New Roman" w:cs="Times New Roman"/>
          <w:sz w:val="24"/>
          <w:lang w:val="en"/>
        </w:rPr>
        <w:t xml:space="preserve">developer of custom protocol, will be able to use </w:t>
      </w:r>
      <w:r w:rsidRPr="00ED601D">
        <w:rPr>
          <w:rFonts w:ascii="Times New Roman" w:hAnsi="Times New Roman" w:cs="Times New Roman"/>
          <w:sz w:val="24"/>
          <w:lang w:val="en"/>
        </w:rPr>
        <w:t xml:space="preserve">custom protocol. It puts the responsibility of maintenance on the creator. </w:t>
      </w:r>
    </w:p>
    <w:p w14:paraId="31CB00F6" w14:textId="77777777" w:rsidR="008032BD" w:rsidRPr="00ED601D" w:rsidRDefault="007D6A15" w:rsidP="00242B36">
      <w:pPr>
        <w:ind w:left="360"/>
        <w:rPr>
          <w:rFonts w:ascii="Times New Roman" w:hAnsi="Times New Roman" w:cs="Times New Roman"/>
          <w:sz w:val="24"/>
          <w:lang w:val="en"/>
        </w:rPr>
      </w:pPr>
      <w:r w:rsidRPr="00ED601D">
        <w:rPr>
          <w:rFonts w:ascii="Times New Roman" w:hAnsi="Times New Roman" w:cs="Times New Roman"/>
          <w:sz w:val="24"/>
          <w:lang w:val="en"/>
        </w:rPr>
        <w:t>Because of advantages and disadvantages mentioned above, it is safer and simpler to choose Basic Auth with SSL for most REST services. However, high overhead based OAuth 1.0a protocol can be used for extremely sensitive data in less common situations.</w:t>
      </w:r>
    </w:p>
    <w:p w14:paraId="53F0B8C7" w14:textId="77777777" w:rsidR="006B379D" w:rsidRPr="00ED601D" w:rsidRDefault="006B379D" w:rsidP="00242B36">
      <w:pPr>
        <w:ind w:left="360"/>
        <w:rPr>
          <w:rFonts w:ascii="Times New Roman" w:hAnsi="Times New Roman" w:cs="Times New Roman"/>
          <w:b/>
          <w:sz w:val="24"/>
          <w:lang w:val="en"/>
        </w:rPr>
      </w:pPr>
      <w:r w:rsidRPr="00ED601D">
        <w:rPr>
          <w:rFonts w:ascii="Times New Roman" w:hAnsi="Times New Roman" w:cs="Times New Roman"/>
          <w:b/>
          <w:sz w:val="24"/>
          <w:lang w:val="en"/>
        </w:rPr>
        <w:t>Microsoft Azure Active Directory –</w:t>
      </w:r>
    </w:p>
    <w:p w14:paraId="54ED9B35" w14:textId="77777777" w:rsidR="00242B36" w:rsidRPr="00ED601D" w:rsidRDefault="006B379D" w:rsidP="00242B36">
      <w:pPr>
        <w:ind w:left="360"/>
        <w:rPr>
          <w:rFonts w:ascii="Times New Roman" w:hAnsi="Times New Roman" w:cs="Times New Roman"/>
          <w:sz w:val="24"/>
          <w:lang w:val="en"/>
        </w:rPr>
      </w:pPr>
      <w:r w:rsidRPr="00ED601D">
        <w:rPr>
          <w:rFonts w:ascii="Times New Roman" w:hAnsi="Times New Roman" w:cs="Times New Roman"/>
          <w:sz w:val="24"/>
          <w:lang w:val="en"/>
        </w:rPr>
        <w:t xml:space="preserve">Azure Active Directory is not considered suitable for securing Cloud App APIs due to various reasons – </w:t>
      </w:r>
    </w:p>
    <w:p w14:paraId="3A683631" w14:textId="77777777" w:rsidR="006B379D" w:rsidRPr="00ED601D" w:rsidRDefault="00AE66A0" w:rsidP="00AE66A0">
      <w:pPr>
        <w:pStyle w:val="ListParagraph"/>
        <w:numPr>
          <w:ilvl w:val="0"/>
          <w:numId w:val="27"/>
        </w:numPr>
        <w:rPr>
          <w:rFonts w:ascii="Times New Roman" w:hAnsi="Times New Roman" w:cs="Times New Roman"/>
          <w:sz w:val="24"/>
          <w:lang w:val="en"/>
        </w:rPr>
      </w:pPr>
      <w:r w:rsidRPr="00ED601D">
        <w:rPr>
          <w:rFonts w:ascii="Times New Roman" w:hAnsi="Times New Roman" w:cs="Times New Roman"/>
          <w:sz w:val="24"/>
          <w:lang w:val="en"/>
        </w:rPr>
        <w:t>Overkill - Directory service is not considered to be an optimal solution for securing RESTful APIs</w:t>
      </w:r>
    </w:p>
    <w:p w14:paraId="4AF3CBE5" w14:textId="77777777" w:rsidR="00AE66A0" w:rsidRPr="00ED601D" w:rsidRDefault="00AE66A0" w:rsidP="00AE66A0">
      <w:pPr>
        <w:pStyle w:val="ListParagraph"/>
        <w:numPr>
          <w:ilvl w:val="0"/>
          <w:numId w:val="27"/>
        </w:numPr>
        <w:rPr>
          <w:rFonts w:ascii="Times New Roman" w:hAnsi="Times New Roman" w:cs="Times New Roman"/>
          <w:sz w:val="24"/>
          <w:lang w:val="en"/>
        </w:rPr>
      </w:pPr>
      <w:r w:rsidRPr="00ED601D">
        <w:rPr>
          <w:rFonts w:ascii="Times New Roman" w:hAnsi="Times New Roman" w:cs="Times New Roman"/>
          <w:sz w:val="24"/>
          <w:lang w:val="en"/>
        </w:rPr>
        <w:t>Integration with Amazon AWS hosted solution will have performance impact. It will require additional communication between AWS datacenter and Azure datacenter for every API request</w:t>
      </w:r>
    </w:p>
    <w:p w14:paraId="05E1DEB8" w14:textId="77777777" w:rsidR="00AE66A0" w:rsidRPr="00ED601D" w:rsidRDefault="00AE66A0" w:rsidP="00AE66A0">
      <w:pPr>
        <w:pStyle w:val="ListParagraph"/>
        <w:numPr>
          <w:ilvl w:val="0"/>
          <w:numId w:val="27"/>
        </w:numPr>
        <w:rPr>
          <w:rFonts w:ascii="Times New Roman" w:hAnsi="Times New Roman" w:cs="Times New Roman"/>
          <w:sz w:val="24"/>
          <w:lang w:val="en"/>
        </w:rPr>
      </w:pPr>
      <w:r w:rsidRPr="00ED601D">
        <w:rPr>
          <w:rFonts w:ascii="Times New Roman" w:hAnsi="Times New Roman" w:cs="Times New Roman"/>
          <w:sz w:val="24"/>
          <w:lang w:val="en"/>
        </w:rPr>
        <w:t>Lack of ease of user creation as compared to above mentioned options</w:t>
      </w:r>
    </w:p>
    <w:p w14:paraId="4529FA1B" w14:textId="77777777" w:rsidR="00AE66A0" w:rsidRPr="00ED601D" w:rsidRDefault="00AE66A0" w:rsidP="00AE66A0">
      <w:pPr>
        <w:pStyle w:val="ListParagraph"/>
        <w:numPr>
          <w:ilvl w:val="0"/>
          <w:numId w:val="27"/>
        </w:numPr>
        <w:rPr>
          <w:rFonts w:ascii="Times New Roman" w:hAnsi="Times New Roman" w:cs="Times New Roman"/>
          <w:sz w:val="24"/>
          <w:lang w:val="en"/>
        </w:rPr>
      </w:pPr>
      <w:r w:rsidRPr="00ED601D">
        <w:rPr>
          <w:rFonts w:ascii="Times New Roman" w:hAnsi="Times New Roman" w:cs="Times New Roman"/>
          <w:sz w:val="24"/>
          <w:lang w:val="en"/>
        </w:rPr>
        <w:t>Higher cost as compared to above mentioned options</w:t>
      </w:r>
    </w:p>
    <w:p w14:paraId="766CBFA9" w14:textId="77777777" w:rsidR="00242B36" w:rsidRPr="006C6DE2" w:rsidRDefault="00242B36" w:rsidP="00242B36">
      <w:pPr>
        <w:ind w:left="360"/>
        <w:rPr>
          <w:rFonts w:ascii="Times New Roman" w:hAnsi="Times New Roman" w:cs="Times New Roman"/>
          <w:lang w:val="en"/>
        </w:rPr>
      </w:pPr>
    </w:p>
    <w:p w14:paraId="4501BF24" w14:textId="77777777" w:rsidR="00192FD8" w:rsidRPr="006C6DE2" w:rsidRDefault="00192FD8" w:rsidP="00B80F7F">
      <w:pPr>
        <w:pStyle w:val="Heading2"/>
        <w:rPr>
          <w:rFonts w:ascii="Times New Roman" w:hAnsi="Times New Roman" w:cs="Times New Roman"/>
        </w:rPr>
      </w:pPr>
      <w:bookmarkStart w:id="9" w:name="_Toc270169415"/>
      <w:r w:rsidRPr="006C6DE2">
        <w:rPr>
          <w:rFonts w:ascii="Times New Roman" w:hAnsi="Times New Roman" w:cs="Times New Roman"/>
        </w:rPr>
        <w:t xml:space="preserve">Switch </w:t>
      </w:r>
      <w:r w:rsidR="006C0317" w:rsidRPr="006C6DE2">
        <w:rPr>
          <w:rFonts w:ascii="Times New Roman" w:hAnsi="Times New Roman" w:cs="Times New Roman"/>
        </w:rPr>
        <w:t xml:space="preserve">AWS </w:t>
      </w:r>
      <w:r w:rsidRPr="006C6DE2">
        <w:rPr>
          <w:rFonts w:ascii="Times New Roman" w:hAnsi="Times New Roman" w:cs="Times New Roman"/>
        </w:rPr>
        <w:t>deployment regions –</w:t>
      </w:r>
      <w:bookmarkEnd w:id="9"/>
    </w:p>
    <w:p w14:paraId="6F0E8E95" w14:textId="77777777" w:rsidR="0053342C" w:rsidRPr="00ED601D" w:rsidRDefault="0053342C" w:rsidP="0053342C">
      <w:pPr>
        <w:ind w:left="360"/>
        <w:rPr>
          <w:rFonts w:ascii="Times New Roman" w:hAnsi="Times New Roman" w:cs="Times New Roman"/>
          <w:sz w:val="24"/>
        </w:rPr>
      </w:pPr>
      <w:r w:rsidRPr="00ED601D">
        <w:rPr>
          <w:rFonts w:ascii="Times New Roman" w:hAnsi="Times New Roman" w:cs="Times New Roman"/>
          <w:sz w:val="24"/>
        </w:rPr>
        <w:t>There is no simple process or tool from Amazon for migrating from one AWS region to another AWS region (there are paid third party tools available). Each AWS region is essentially treated as a separate cloud.   Migrating from one region to another is equivalent to migrating to a completely different datacenter.  Before making such a large scale change it's important that you take all things into consideration.</w:t>
      </w:r>
    </w:p>
    <w:p w14:paraId="1C80E769" w14:textId="77777777" w:rsidR="0053342C" w:rsidRPr="00ED601D" w:rsidRDefault="0053342C" w:rsidP="00F5523F">
      <w:pPr>
        <w:pStyle w:val="ListParagraph"/>
        <w:numPr>
          <w:ilvl w:val="0"/>
          <w:numId w:val="23"/>
        </w:numPr>
        <w:rPr>
          <w:rFonts w:ascii="Times New Roman" w:hAnsi="Times New Roman" w:cs="Times New Roman"/>
          <w:sz w:val="24"/>
        </w:rPr>
      </w:pPr>
      <w:r w:rsidRPr="00ED601D">
        <w:rPr>
          <w:rFonts w:ascii="Times New Roman" w:hAnsi="Times New Roman" w:cs="Times New Roman"/>
          <w:sz w:val="24"/>
        </w:rPr>
        <w:t xml:space="preserve">Need to replicate EC2 image to the new region.  </w:t>
      </w:r>
    </w:p>
    <w:p w14:paraId="183A7599" w14:textId="77777777" w:rsidR="0053342C" w:rsidRPr="00ED601D" w:rsidRDefault="0053342C" w:rsidP="00F5523F">
      <w:pPr>
        <w:pStyle w:val="ListParagraph"/>
        <w:numPr>
          <w:ilvl w:val="0"/>
          <w:numId w:val="23"/>
        </w:numPr>
        <w:rPr>
          <w:rFonts w:ascii="Times New Roman" w:hAnsi="Times New Roman" w:cs="Times New Roman"/>
          <w:sz w:val="24"/>
        </w:rPr>
      </w:pPr>
      <w:r w:rsidRPr="00ED601D">
        <w:rPr>
          <w:rFonts w:ascii="Times New Roman" w:hAnsi="Times New Roman" w:cs="Times New Roman"/>
          <w:sz w:val="24"/>
        </w:rPr>
        <w:t>Need to create the following resources in the new region: SSH Keys, Security Groups, Elastic IPs, S3 bucket.</w:t>
      </w:r>
    </w:p>
    <w:p w14:paraId="3B32FF5A" w14:textId="31154D73" w:rsidR="0053342C" w:rsidRPr="00ED601D" w:rsidRDefault="0053342C" w:rsidP="00ED601D">
      <w:pPr>
        <w:pStyle w:val="ListParagraph"/>
        <w:numPr>
          <w:ilvl w:val="0"/>
          <w:numId w:val="23"/>
        </w:numPr>
        <w:rPr>
          <w:rFonts w:ascii="Times New Roman" w:hAnsi="Times New Roman" w:cs="Times New Roman"/>
          <w:sz w:val="24"/>
        </w:rPr>
      </w:pPr>
      <w:r w:rsidRPr="00ED601D">
        <w:rPr>
          <w:rFonts w:ascii="Times New Roman" w:hAnsi="Times New Roman" w:cs="Times New Roman"/>
          <w:sz w:val="24"/>
        </w:rPr>
        <w:t>Need to update DNS settings accordingly.</w:t>
      </w:r>
    </w:p>
    <w:p w14:paraId="2E7B01B4" w14:textId="77777777" w:rsidR="00192FD8" w:rsidRPr="006C6DE2" w:rsidRDefault="00192FD8" w:rsidP="00B80F7F">
      <w:pPr>
        <w:pStyle w:val="Heading2"/>
        <w:rPr>
          <w:rFonts w:ascii="Times New Roman" w:hAnsi="Times New Roman" w:cs="Times New Roman"/>
        </w:rPr>
      </w:pPr>
      <w:bookmarkStart w:id="10" w:name="_Toc270169416"/>
      <w:r w:rsidRPr="006C6DE2">
        <w:rPr>
          <w:rFonts w:ascii="Times New Roman" w:hAnsi="Times New Roman" w:cs="Times New Roman"/>
        </w:rPr>
        <w:t>Logging –</w:t>
      </w:r>
      <w:bookmarkEnd w:id="10"/>
    </w:p>
    <w:p w14:paraId="3FFD2058" w14:textId="77777777" w:rsidR="000447F3" w:rsidRPr="00ED601D" w:rsidRDefault="00451279" w:rsidP="000447F3">
      <w:pPr>
        <w:ind w:left="360"/>
        <w:rPr>
          <w:rFonts w:ascii="Times New Roman" w:hAnsi="Times New Roman" w:cs="Times New Roman"/>
          <w:sz w:val="24"/>
        </w:rPr>
      </w:pPr>
      <w:r w:rsidRPr="00ED601D">
        <w:rPr>
          <w:rFonts w:ascii="Times New Roman" w:hAnsi="Times New Roman" w:cs="Times New Roman"/>
          <w:sz w:val="24"/>
        </w:rPr>
        <w:t xml:space="preserve">Logs can be accessed from the Amazon EC2 instance running </w:t>
      </w:r>
      <w:r w:rsidR="00022B5C" w:rsidRPr="00ED601D">
        <w:rPr>
          <w:rFonts w:ascii="Times New Roman" w:hAnsi="Times New Roman" w:cs="Times New Roman"/>
          <w:sz w:val="24"/>
        </w:rPr>
        <w:t xml:space="preserve">web or application server in 2 different ways – </w:t>
      </w:r>
    </w:p>
    <w:p w14:paraId="6CCEB485" w14:textId="77777777" w:rsidR="00022B5C" w:rsidRPr="00ED601D" w:rsidRDefault="00022B5C" w:rsidP="00022B5C">
      <w:pPr>
        <w:pStyle w:val="ListParagraph"/>
        <w:numPr>
          <w:ilvl w:val="0"/>
          <w:numId w:val="24"/>
        </w:numPr>
        <w:rPr>
          <w:rFonts w:ascii="Times New Roman" w:hAnsi="Times New Roman" w:cs="Times New Roman"/>
          <w:sz w:val="24"/>
        </w:rPr>
      </w:pPr>
      <w:r w:rsidRPr="00ED601D">
        <w:rPr>
          <w:rFonts w:ascii="Times New Roman" w:hAnsi="Times New Roman" w:cs="Times New Roman"/>
          <w:sz w:val="24"/>
        </w:rPr>
        <w:t>Elastic Beanstalk console</w:t>
      </w:r>
    </w:p>
    <w:p w14:paraId="50F04960" w14:textId="77777777" w:rsidR="00022B5C" w:rsidRPr="00ED601D" w:rsidRDefault="00022B5C" w:rsidP="00022B5C">
      <w:pPr>
        <w:pStyle w:val="ListParagraph"/>
        <w:numPr>
          <w:ilvl w:val="0"/>
          <w:numId w:val="24"/>
        </w:numPr>
        <w:rPr>
          <w:rFonts w:ascii="Times New Roman" w:hAnsi="Times New Roman" w:cs="Times New Roman"/>
          <w:sz w:val="24"/>
        </w:rPr>
      </w:pPr>
      <w:r w:rsidRPr="00ED601D">
        <w:rPr>
          <w:rFonts w:ascii="Times New Roman" w:hAnsi="Times New Roman" w:cs="Times New Roman"/>
          <w:sz w:val="24"/>
        </w:rPr>
        <w:t>Configure environment to automatically publish logs to an S3 bucket</w:t>
      </w:r>
    </w:p>
    <w:p w14:paraId="2D3BD9D8" w14:textId="77777777" w:rsidR="00022B5C" w:rsidRPr="00ED601D" w:rsidRDefault="00022B5C" w:rsidP="00022B5C">
      <w:pPr>
        <w:ind w:left="360"/>
        <w:rPr>
          <w:rFonts w:ascii="Times New Roman" w:hAnsi="Times New Roman" w:cs="Times New Roman"/>
          <w:sz w:val="24"/>
        </w:rPr>
      </w:pPr>
      <w:r w:rsidRPr="00ED601D">
        <w:rPr>
          <w:rFonts w:ascii="Times New Roman" w:hAnsi="Times New Roman" w:cs="Times New Roman"/>
          <w:sz w:val="24"/>
        </w:rPr>
        <w:t>User can configure your environment so that the logs from the Amazon EC2 instances running applications are copied by AWS Elastic Beanstalk to the Amazon S3 bucket associated with the application.</w:t>
      </w:r>
    </w:p>
    <w:p w14:paraId="6C20F182" w14:textId="77777777" w:rsidR="00382DBA" w:rsidRPr="006C6DE2" w:rsidRDefault="00382DBA" w:rsidP="00382DBA">
      <w:pPr>
        <w:ind w:left="360"/>
        <w:rPr>
          <w:rFonts w:ascii="Times New Roman" w:hAnsi="Times New Roman" w:cs="Times New Roman"/>
        </w:rPr>
      </w:pPr>
      <w:r w:rsidRPr="00ED601D">
        <w:rPr>
          <w:rFonts w:ascii="Times New Roman" w:hAnsi="Times New Roman" w:cs="Times New Roman"/>
          <w:sz w:val="24"/>
        </w:rPr>
        <w:t xml:space="preserve">Logs are stored in folders that are organized based on the </w:t>
      </w:r>
      <w:r w:rsidRPr="00ED601D">
        <w:rPr>
          <w:rFonts w:ascii="Times New Roman" w:hAnsi="Times New Roman" w:cs="Times New Roman"/>
          <w:b/>
          <w:bCs/>
          <w:sz w:val="24"/>
        </w:rPr>
        <w:t>beanstalk environment name</w:t>
      </w:r>
      <w:r w:rsidRPr="00ED601D">
        <w:rPr>
          <w:rFonts w:ascii="Times New Roman" w:hAnsi="Times New Roman" w:cs="Times New Roman"/>
          <w:sz w:val="24"/>
        </w:rPr>
        <w:t xml:space="preserve"> and the directory name would be the </w:t>
      </w:r>
      <w:r w:rsidRPr="00ED601D">
        <w:rPr>
          <w:rFonts w:ascii="Times New Roman" w:hAnsi="Times New Roman" w:cs="Times New Roman"/>
          <w:b/>
          <w:bCs/>
          <w:sz w:val="24"/>
        </w:rPr>
        <w:t>ec2-instance's id</w:t>
      </w:r>
      <w:r w:rsidRPr="00ED601D">
        <w:rPr>
          <w:rFonts w:ascii="Times New Roman" w:hAnsi="Times New Roman" w:cs="Times New Roman"/>
          <w:sz w:val="24"/>
        </w:rPr>
        <w:t xml:space="preserve"> that generated the tomcat logs.</w:t>
      </w:r>
    </w:p>
    <w:p w14:paraId="46DDF15A" w14:textId="77777777" w:rsidR="006C0317" w:rsidRPr="006C6DE2" w:rsidRDefault="00192FD8" w:rsidP="00B80F7F">
      <w:pPr>
        <w:pStyle w:val="Heading2"/>
        <w:rPr>
          <w:rFonts w:ascii="Times New Roman" w:hAnsi="Times New Roman" w:cs="Times New Roman"/>
        </w:rPr>
      </w:pPr>
      <w:bookmarkStart w:id="11" w:name="_Toc270169417"/>
      <w:r w:rsidRPr="006C6DE2">
        <w:rPr>
          <w:rFonts w:ascii="Times New Roman" w:hAnsi="Times New Roman" w:cs="Times New Roman"/>
        </w:rPr>
        <w:t>Windows App to Windows Desktop Application/Service communication –</w:t>
      </w:r>
      <w:bookmarkEnd w:id="11"/>
    </w:p>
    <w:p w14:paraId="4B80DD8A" w14:textId="6771D6FD" w:rsidR="006C0317" w:rsidRPr="00371B86" w:rsidRDefault="00681814" w:rsidP="006C0317">
      <w:pPr>
        <w:ind w:left="360"/>
        <w:rPr>
          <w:rFonts w:ascii="Times New Roman" w:hAnsi="Times New Roman" w:cs="Times New Roman"/>
          <w:sz w:val="24"/>
        </w:rPr>
      </w:pPr>
      <w:r w:rsidRPr="00371B86">
        <w:rPr>
          <w:rFonts w:ascii="Times New Roman" w:hAnsi="Times New Roman" w:cs="Times New Roman"/>
          <w:sz w:val="24"/>
        </w:rPr>
        <w:t xml:space="preserve">Windows 8 UI apps are intended to be sleek, reliable, fast, and touch-oriented. Window 8 UI apps are restricted in what parts of the file system, OS, and hardware they can access. Updating existing apps to this model introduces obstacles, with some app functionality being impossible to implement in the WinRT API. One solution is to create a Windows 8 UI front-end that communicates with a Window 8 Desktop app to perform the work not allowed by the WinRT API. There are a few ways to do this – </w:t>
      </w:r>
    </w:p>
    <w:p w14:paraId="7097928D" w14:textId="0CCC65D7" w:rsidR="00681814" w:rsidRPr="00371B86" w:rsidRDefault="00681814" w:rsidP="00681814">
      <w:pPr>
        <w:ind w:firstLine="360"/>
        <w:rPr>
          <w:rFonts w:ascii="Times New Roman" w:hAnsi="Times New Roman" w:cs="Times New Roman"/>
          <w:sz w:val="24"/>
        </w:rPr>
      </w:pPr>
      <w:r w:rsidRPr="00371B86">
        <w:rPr>
          <w:rFonts w:ascii="Times New Roman" w:hAnsi="Times New Roman" w:cs="Times New Roman"/>
          <w:sz w:val="24"/>
        </w:rPr>
        <w:t>Web Service -</w:t>
      </w:r>
    </w:p>
    <w:p w14:paraId="01DE1912" w14:textId="77777777" w:rsidR="00681814" w:rsidRPr="00371B86" w:rsidRDefault="00681814" w:rsidP="00681814">
      <w:pPr>
        <w:ind w:left="360"/>
        <w:rPr>
          <w:rFonts w:ascii="Times New Roman" w:hAnsi="Times New Roman" w:cs="Times New Roman"/>
          <w:sz w:val="24"/>
        </w:rPr>
      </w:pPr>
      <w:r w:rsidRPr="00371B86">
        <w:rPr>
          <w:rFonts w:ascii="Times New Roman" w:hAnsi="Times New Roman" w:cs="Times New Roman"/>
          <w:sz w:val="24"/>
        </w:rPr>
        <w:t xml:space="preserve">A Windows 8 Desktop app can be running as a backend with web service exposure, allowing the Windows 8 UI app to connect and communicate. The Desktop app can be also used as a mediator, handling the interactions and receiving requests over the connection. </w:t>
      </w:r>
    </w:p>
    <w:p w14:paraId="21534F38" w14:textId="6045FA85" w:rsidR="00681814" w:rsidRPr="00371B86" w:rsidRDefault="00681814" w:rsidP="00681814">
      <w:pPr>
        <w:ind w:firstLine="360"/>
        <w:rPr>
          <w:rFonts w:ascii="Times New Roman" w:hAnsi="Times New Roman" w:cs="Times New Roman"/>
          <w:sz w:val="24"/>
        </w:rPr>
      </w:pPr>
      <w:r w:rsidRPr="00371B86">
        <w:rPr>
          <w:rFonts w:ascii="Times New Roman" w:hAnsi="Times New Roman" w:cs="Times New Roman"/>
          <w:sz w:val="24"/>
        </w:rPr>
        <w:t>Local Files (recommended approach)</w:t>
      </w:r>
      <w:r w:rsidR="002B18F7" w:rsidRPr="00371B86">
        <w:rPr>
          <w:rFonts w:ascii="Times New Roman" w:hAnsi="Times New Roman" w:cs="Times New Roman"/>
          <w:sz w:val="24"/>
        </w:rPr>
        <w:t xml:space="preserve"> - </w:t>
      </w:r>
    </w:p>
    <w:p w14:paraId="396F5B83" w14:textId="77777777" w:rsidR="00681814" w:rsidRPr="00371B86" w:rsidRDefault="00681814" w:rsidP="00681814">
      <w:pPr>
        <w:ind w:left="360"/>
        <w:rPr>
          <w:rFonts w:ascii="Times New Roman" w:hAnsi="Times New Roman" w:cs="Times New Roman"/>
          <w:sz w:val="24"/>
        </w:rPr>
      </w:pPr>
      <w:r w:rsidRPr="00371B86">
        <w:rPr>
          <w:rFonts w:ascii="Times New Roman" w:hAnsi="Times New Roman" w:cs="Times New Roman"/>
          <w:sz w:val="24"/>
        </w:rPr>
        <w:t>When the two apps are on the same machine and are attempting to communicate without using the network, the limited options make things difficult but not impossible. The apps could communicate via local files they can both access. Windows App can modify the shared files to enable communication in almost real time by writing and reading the files quickly.</w:t>
      </w:r>
    </w:p>
    <w:p w14:paraId="5B548240" w14:textId="26E83680" w:rsidR="00B5620D" w:rsidRPr="00371B86" w:rsidRDefault="00B5620D" w:rsidP="00681814">
      <w:pPr>
        <w:ind w:left="360"/>
        <w:rPr>
          <w:rFonts w:ascii="Times New Roman" w:hAnsi="Times New Roman" w:cs="Times New Roman"/>
          <w:sz w:val="24"/>
        </w:rPr>
      </w:pPr>
      <w:r w:rsidRPr="00371B86">
        <w:rPr>
          <w:rFonts w:ascii="Times New Roman" w:hAnsi="Times New Roman" w:cs="Times New Roman"/>
          <w:sz w:val="24"/>
        </w:rPr>
        <w:t>Apps can access certain file system locations by default. Apps can also access additional locations through the file picker, or by declaring capabilities.</w:t>
      </w:r>
      <w:r w:rsidR="00EC73D3" w:rsidRPr="00371B86">
        <w:rPr>
          <w:rFonts w:ascii="Times New Roman" w:hAnsi="Times New Roman" w:cs="Times New Roman"/>
          <w:sz w:val="24"/>
        </w:rPr>
        <w:t xml:space="preserve"> App installation folder, app data folder, download folder are some of the folders accessible to an app by default. </w:t>
      </w:r>
    </w:p>
    <w:p w14:paraId="357F82F9" w14:textId="77A8A992" w:rsidR="00EC73D3" w:rsidRPr="00371B86" w:rsidRDefault="00EC73D3" w:rsidP="00681814">
      <w:pPr>
        <w:ind w:left="360"/>
        <w:rPr>
          <w:rFonts w:ascii="Times New Roman" w:hAnsi="Times New Roman" w:cs="Times New Roman"/>
          <w:sz w:val="24"/>
        </w:rPr>
      </w:pPr>
      <w:r w:rsidRPr="00371B86">
        <w:rPr>
          <w:rFonts w:ascii="Times New Roman" w:hAnsi="Times New Roman" w:cs="Times New Roman"/>
          <w:sz w:val="24"/>
        </w:rPr>
        <w:t>In addition to the default locations, an app can access additional files and folders by declaring capabilities in the app manifest, or by calling a file picker to let the user pick files and folders for the app to access.</w:t>
      </w:r>
    </w:p>
    <w:p w14:paraId="6B821665" w14:textId="0D0D2B9A" w:rsidR="00681814" w:rsidRPr="00371B86" w:rsidRDefault="00681814" w:rsidP="00681814">
      <w:pPr>
        <w:ind w:firstLine="360"/>
        <w:rPr>
          <w:rFonts w:ascii="Times New Roman" w:hAnsi="Times New Roman" w:cs="Times New Roman"/>
          <w:sz w:val="24"/>
        </w:rPr>
      </w:pPr>
      <w:r w:rsidRPr="00371B86">
        <w:rPr>
          <w:rFonts w:ascii="Times New Roman" w:hAnsi="Times New Roman" w:cs="Times New Roman"/>
          <w:sz w:val="24"/>
        </w:rPr>
        <w:t>Cloud - Storage and Notifications</w:t>
      </w:r>
    </w:p>
    <w:p w14:paraId="48AA3F26" w14:textId="4D4E5F74" w:rsidR="00681814" w:rsidRPr="00371B86" w:rsidRDefault="00681814" w:rsidP="00681814">
      <w:pPr>
        <w:ind w:left="360"/>
        <w:rPr>
          <w:rFonts w:ascii="Times New Roman" w:hAnsi="Times New Roman" w:cs="Times New Roman"/>
          <w:sz w:val="24"/>
        </w:rPr>
      </w:pPr>
      <w:r w:rsidRPr="00371B86">
        <w:rPr>
          <w:rFonts w:ascii="Times New Roman" w:hAnsi="Times New Roman" w:cs="Times New Roman"/>
          <w:sz w:val="24"/>
        </w:rPr>
        <w:t xml:space="preserve">If network access is available, both of the apps can share files on a remote server or data cloud. Most cloud services have safeguards in place to prevent file access collisions and data loss. Setting up a Windows Push Notification Server (WNS) allows the Desktop app to send messages and updates as notifications to the Windows 8 UI app. The notifications can be “toast” style, live tile updates, or handled by code for customized communication. </w:t>
      </w:r>
    </w:p>
    <w:p w14:paraId="29BFDACA" w14:textId="77777777" w:rsidR="00192FD8" w:rsidRPr="00371B86" w:rsidRDefault="00192FD8" w:rsidP="00B80F7F">
      <w:pPr>
        <w:pStyle w:val="Heading2"/>
        <w:rPr>
          <w:rFonts w:ascii="Times New Roman" w:eastAsiaTheme="minorEastAsia" w:hAnsi="Times New Roman" w:cs="Times New Roman"/>
          <w:b w:val="0"/>
          <w:bCs w:val="0"/>
          <w:smallCaps w:val="0"/>
          <w:color w:val="auto"/>
          <w:sz w:val="24"/>
          <w:szCs w:val="22"/>
        </w:rPr>
      </w:pPr>
      <w:bookmarkStart w:id="12" w:name="_Toc270169418"/>
      <w:r w:rsidRPr="00371B86">
        <w:rPr>
          <w:rFonts w:ascii="Times New Roman" w:eastAsiaTheme="minorEastAsia" w:hAnsi="Times New Roman" w:cs="Times New Roman"/>
          <w:b w:val="0"/>
          <w:bCs w:val="0"/>
          <w:smallCaps w:val="0"/>
          <w:color w:val="auto"/>
          <w:sz w:val="24"/>
          <w:szCs w:val="22"/>
        </w:rPr>
        <w:t>Archival method –</w:t>
      </w:r>
      <w:bookmarkEnd w:id="12"/>
    </w:p>
    <w:p w14:paraId="40394130" w14:textId="77777777" w:rsidR="005F68F5" w:rsidRPr="00ED601D" w:rsidRDefault="003A66D0" w:rsidP="005F68F5">
      <w:pPr>
        <w:ind w:left="360"/>
        <w:rPr>
          <w:rFonts w:ascii="Times New Roman" w:hAnsi="Times New Roman" w:cs="Times New Roman"/>
          <w:sz w:val="24"/>
        </w:rPr>
      </w:pPr>
      <w:r w:rsidRPr="00ED601D">
        <w:rPr>
          <w:rFonts w:ascii="Times New Roman" w:hAnsi="Times New Roman" w:cs="Times New Roman"/>
          <w:sz w:val="24"/>
        </w:rPr>
        <w:t xml:space="preserve">Combination of AWS S3 and AWS Glacier service will be used for archival of image data. Lifecycle rules are setup using following elements on S3 objects – </w:t>
      </w:r>
    </w:p>
    <w:p w14:paraId="6F86A50D" w14:textId="77777777" w:rsidR="003A66D0" w:rsidRPr="00ED601D" w:rsidRDefault="003A66D0" w:rsidP="003A66D0">
      <w:pPr>
        <w:pStyle w:val="ListParagraph"/>
        <w:numPr>
          <w:ilvl w:val="0"/>
          <w:numId w:val="25"/>
        </w:numPr>
        <w:rPr>
          <w:rFonts w:ascii="Times New Roman" w:hAnsi="Times New Roman" w:cs="Times New Roman"/>
          <w:sz w:val="24"/>
        </w:rPr>
      </w:pPr>
      <w:r w:rsidRPr="00ED601D">
        <w:rPr>
          <w:rFonts w:ascii="Times New Roman" w:hAnsi="Times New Roman" w:cs="Times New Roman"/>
          <w:sz w:val="24"/>
        </w:rPr>
        <w:t>A prefix to specify which objects in the bucket are subject to the policy.</w:t>
      </w:r>
    </w:p>
    <w:p w14:paraId="1B76E307" w14:textId="77777777" w:rsidR="003A66D0" w:rsidRPr="00ED601D" w:rsidRDefault="003A66D0" w:rsidP="003A66D0">
      <w:pPr>
        <w:pStyle w:val="ListParagraph"/>
        <w:numPr>
          <w:ilvl w:val="0"/>
          <w:numId w:val="25"/>
        </w:numPr>
        <w:rPr>
          <w:rFonts w:ascii="Times New Roman" w:hAnsi="Times New Roman" w:cs="Times New Roman"/>
          <w:sz w:val="24"/>
        </w:rPr>
      </w:pPr>
      <w:r w:rsidRPr="00ED601D">
        <w:rPr>
          <w:rFonts w:ascii="Times New Roman" w:hAnsi="Times New Roman" w:cs="Times New Roman"/>
          <w:sz w:val="24"/>
        </w:rPr>
        <w:t>A relative or absolute time specifier and a time period for transitioning objects to Glacier. The time periods are interpreted with respect to the object's creation date. They can be relative (migrate items that are older than a certain number of days) or absolute (migrate items on a specific date)</w:t>
      </w:r>
    </w:p>
    <w:p w14:paraId="3AF04E66" w14:textId="77777777" w:rsidR="003A66D0" w:rsidRPr="00ED601D" w:rsidRDefault="003A66D0" w:rsidP="003A66D0">
      <w:pPr>
        <w:pStyle w:val="ListParagraph"/>
        <w:numPr>
          <w:ilvl w:val="0"/>
          <w:numId w:val="25"/>
        </w:numPr>
        <w:rPr>
          <w:rFonts w:ascii="Times New Roman" w:hAnsi="Times New Roman" w:cs="Times New Roman"/>
          <w:sz w:val="24"/>
        </w:rPr>
      </w:pPr>
      <w:r w:rsidRPr="00ED601D">
        <w:rPr>
          <w:rFonts w:ascii="Times New Roman" w:hAnsi="Times New Roman" w:cs="Times New Roman"/>
          <w:sz w:val="24"/>
        </w:rPr>
        <w:t>An object age at which the object will be deleted from S3.  This is measured from the original PUT of the object into the service, and the clock is not reset by a transition to Glacier.</w:t>
      </w:r>
    </w:p>
    <w:p w14:paraId="2FFC6424" w14:textId="77777777" w:rsidR="003A66D0" w:rsidRPr="006C6DE2" w:rsidRDefault="003A66D0" w:rsidP="003A66D0">
      <w:pPr>
        <w:ind w:left="360"/>
        <w:rPr>
          <w:rFonts w:ascii="Times New Roman" w:hAnsi="Times New Roman" w:cs="Times New Roman"/>
        </w:rPr>
      </w:pPr>
      <w:r w:rsidRPr="00ED601D">
        <w:rPr>
          <w:rFonts w:ascii="Times New Roman" w:hAnsi="Times New Roman" w:cs="Times New Roman"/>
          <w:sz w:val="24"/>
        </w:rPr>
        <w:t>User can create a lifecycle rule in the AWS Management Console. Every day, S3 will evaluate the lifecycle policies for each of your buckets and will archive objects in Glacier as appropriate. After the object has been successfully archived using the Glacier storage option, the object's data will be removed from S3 but its index entry will remain as-is. The S3 storage class of an object that has been archived in Glacier will be set to GLACIER.</w:t>
      </w:r>
    </w:p>
    <w:p w14:paraId="009A7EB1" w14:textId="77777777" w:rsidR="006C0317" w:rsidRPr="006C6DE2" w:rsidRDefault="006C0317" w:rsidP="00B80F7F">
      <w:pPr>
        <w:pStyle w:val="Heading2"/>
        <w:rPr>
          <w:rFonts w:ascii="Times New Roman" w:hAnsi="Times New Roman" w:cs="Times New Roman"/>
        </w:rPr>
      </w:pPr>
      <w:bookmarkStart w:id="13" w:name="_Toc270169419"/>
      <w:r w:rsidRPr="006C6DE2">
        <w:rPr>
          <w:rFonts w:ascii="Times New Roman" w:hAnsi="Times New Roman" w:cs="Times New Roman"/>
        </w:rPr>
        <w:t>Archive retrieval –</w:t>
      </w:r>
      <w:bookmarkEnd w:id="13"/>
    </w:p>
    <w:p w14:paraId="41FAF5F6" w14:textId="77777777" w:rsidR="00747D68" w:rsidRPr="00ED601D" w:rsidRDefault="00747D68" w:rsidP="00747D68">
      <w:pPr>
        <w:ind w:left="360"/>
        <w:rPr>
          <w:rFonts w:ascii="Times New Roman" w:hAnsi="Times New Roman" w:cs="Times New Roman"/>
          <w:sz w:val="24"/>
        </w:rPr>
      </w:pPr>
      <w:r w:rsidRPr="00ED601D">
        <w:rPr>
          <w:rFonts w:ascii="Times New Roman" w:hAnsi="Times New Roman" w:cs="Times New Roman"/>
          <w:sz w:val="24"/>
        </w:rPr>
        <w:t>User can use S3's new RESTORE operation to access an object archived in Glacier. As part of the request, user need to specify a retention period in days. Restoring an object will generally take 3 to 5 hours. Restored object will remain in both Glacier and S3's Reduced Redundancy Storage (RRS) for the duration of the retention period. At the end of the retention period the object's data will be removed from S3; the object will remain in Glacier.</w:t>
      </w:r>
    </w:p>
    <w:p w14:paraId="3D2E26E8" w14:textId="3D0630C2" w:rsidR="00192FD8" w:rsidRPr="00ED601D" w:rsidRDefault="00747D68" w:rsidP="00F5523F">
      <w:pPr>
        <w:ind w:left="360"/>
        <w:rPr>
          <w:rFonts w:ascii="Times New Roman" w:hAnsi="Times New Roman" w:cs="Times New Roman"/>
          <w:sz w:val="24"/>
        </w:rPr>
      </w:pPr>
      <w:r w:rsidRPr="00ED601D">
        <w:rPr>
          <w:rFonts w:ascii="Times New Roman" w:hAnsi="Times New Roman" w:cs="Times New Roman"/>
          <w:sz w:val="24"/>
        </w:rPr>
        <w:t>Although the objects are archived in Glacier, user can't get to them via the Glacier APIs. Objects stored directly in Amazon Glacier using the Amazon Glacier API cannot be listed in real-time, and have a system-generated identifier rather than a user-defined name.  Because Amazon S3 maintains the mapping between your user-defined object name and the Amazon Glacier system-defined identifier, Amazon S3 objects that are stored using the Amazon Glacier option are only accessible through the Amazon S3 API or the Amazon S3 Management Console.</w:t>
      </w:r>
    </w:p>
    <w:p w14:paraId="2E977424" w14:textId="77777777" w:rsidR="00192FD8" w:rsidRPr="006C6DE2" w:rsidRDefault="00192FD8" w:rsidP="00E0482B">
      <w:pPr>
        <w:rPr>
          <w:rFonts w:ascii="Times New Roman" w:hAnsi="Times New Roman" w:cs="Times New Roman"/>
        </w:rPr>
      </w:pPr>
    </w:p>
    <w:p w14:paraId="034F451A" w14:textId="77777777" w:rsidR="006455C9" w:rsidRPr="006C6DE2" w:rsidRDefault="006C0317" w:rsidP="00827FD0">
      <w:pPr>
        <w:pStyle w:val="Heading1"/>
        <w:rPr>
          <w:rFonts w:ascii="Times New Roman" w:hAnsi="Times New Roman"/>
        </w:rPr>
      </w:pPr>
      <w:bookmarkStart w:id="14" w:name="_Toc270169420"/>
      <w:r w:rsidRPr="006C6DE2">
        <w:rPr>
          <w:rFonts w:ascii="Times New Roman" w:hAnsi="Times New Roman"/>
        </w:rPr>
        <w:t>Cost Model</w:t>
      </w:r>
      <w:bookmarkEnd w:id="14"/>
      <w:r w:rsidR="006455C9" w:rsidRPr="006C6DE2">
        <w:rPr>
          <w:rFonts w:ascii="Times New Roman" w:hAnsi="Times New Roman"/>
        </w:rPr>
        <w:t xml:space="preserve"> </w:t>
      </w:r>
    </w:p>
    <w:p w14:paraId="131A9685" w14:textId="77777777" w:rsidR="006455C9" w:rsidRPr="006C6DE2" w:rsidRDefault="00287B7C" w:rsidP="00E0482B">
      <w:pPr>
        <w:rPr>
          <w:rFonts w:ascii="Times New Roman" w:hAnsi="Times New Roman" w:cs="Times New Roman"/>
          <w:i/>
          <w:color w:val="A6A6A6" w:themeColor="background1" w:themeShade="A6"/>
        </w:rPr>
      </w:pPr>
      <w:r w:rsidRPr="006C6DE2">
        <w:rPr>
          <w:rFonts w:ascii="Times New Roman" w:hAnsi="Times New Roman" w:cs="Times New Roman"/>
          <w:i/>
          <w:color w:val="A6A6A6" w:themeColor="background1" w:themeShade="A6"/>
        </w:rPr>
        <w:t>&lt;</w:t>
      </w:r>
      <w:r w:rsidR="006C0317" w:rsidRPr="006C6DE2">
        <w:rPr>
          <w:rFonts w:ascii="Times New Roman" w:hAnsi="Times New Roman" w:cs="Times New Roman"/>
          <w:i/>
          <w:color w:val="A6A6A6" w:themeColor="background1" w:themeShade="A6"/>
        </w:rPr>
        <w:t>TBD</w:t>
      </w:r>
      <w:r w:rsidRPr="006C6DE2">
        <w:rPr>
          <w:rFonts w:ascii="Times New Roman" w:hAnsi="Times New Roman" w:cs="Times New Roman"/>
          <w:i/>
          <w:color w:val="A6A6A6" w:themeColor="background1" w:themeShade="A6"/>
        </w:rPr>
        <w:t>&gt;</w:t>
      </w:r>
    </w:p>
    <w:p w14:paraId="7E0D15E7" w14:textId="77777777" w:rsidR="006455C9" w:rsidRPr="006C6DE2" w:rsidRDefault="006455C9" w:rsidP="00E0482B">
      <w:pPr>
        <w:rPr>
          <w:rFonts w:ascii="Times New Roman" w:hAnsi="Times New Roman" w:cs="Times New Roman"/>
        </w:rPr>
      </w:pPr>
    </w:p>
    <w:sectPr w:rsidR="006455C9" w:rsidRPr="006C6DE2">
      <w:headerReference w:type="default" r:id="rId28"/>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442E1" w14:textId="77777777" w:rsidR="0088250C" w:rsidRDefault="0088250C" w:rsidP="001A705F">
      <w:pPr>
        <w:spacing w:after="0" w:line="240" w:lineRule="auto"/>
      </w:pPr>
      <w:r>
        <w:separator/>
      </w:r>
    </w:p>
  </w:endnote>
  <w:endnote w:type="continuationSeparator" w:id="0">
    <w:p w14:paraId="6B9AA6D7" w14:textId="77777777" w:rsidR="0088250C" w:rsidRDefault="0088250C" w:rsidP="001A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BE669" w14:textId="77777777" w:rsidR="006C6DE2" w:rsidRDefault="006C6DE2">
    <w:pPr>
      <w:pStyle w:val="Footer"/>
    </w:pPr>
    <w:r w:rsidRPr="00196489">
      <w:t>Confidential</w:t>
    </w:r>
    <w:r w:rsidRPr="00196489">
      <w:tab/>
      <w:t xml:space="preserve">Page </w:t>
    </w:r>
    <w:r w:rsidRPr="00196489">
      <w:fldChar w:fldCharType="begin"/>
    </w:r>
    <w:r w:rsidRPr="00196489">
      <w:instrText xml:space="preserve"> PAGE </w:instrText>
    </w:r>
    <w:r w:rsidRPr="00196489">
      <w:fldChar w:fldCharType="separate"/>
    </w:r>
    <w:r w:rsidR="0088250C">
      <w:rPr>
        <w:noProof/>
      </w:rPr>
      <w:t>1</w:t>
    </w:r>
    <w:r w:rsidRPr="00196489">
      <w:fldChar w:fldCharType="end"/>
    </w:r>
    <w:r w:rsidRPr="00196489">
      <w:tab/>
    </w:r>
    <w:r w:rsidR="00201B19">
      <w:fldChar w:fldCharType="begin"/>
    </w:r>
    <w:r w:rsidR="00201B19">
      <w:instrText xml:space="preserve"> DATE </w:instrText>
    </w:r>
    <w:r w:rsidR="00201B19">
      <w:fldChar w:fldCharType="separate"/>
    </w:r>
    <w:r w:rsidR="00C42DF2">
      <w:rPr>
        <w:noProof/>
      </w:rPr>
      <w:t>8/20/2014</w:t>
    </w:r>
    <w:r w:rsidR="00201B1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711D6" w14:textId="77777777" w:rsidR="0088250C" w:rsidRDefault="0088250C" w:rsidP="001A705F">
      <w:pPr>
        <w:spacing w:after="0" w:line="240" w:lineRule="auto"/>
      </w:pPr>
      <w:r>
        <w:separator/>
      </w:r>
    </w:p>
  </w:footnote>
  <w:footnote w:type="continuationSeparator" w:id="0">
    <w:p w14:paraId="651FAE0A" w14:textId="77777777" w:rsidR="0088250C" w:rsidRDefault="0088250C" w:rsidP="001A7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AB060" w14:textId="77777777" w:rsidR="006C6DE2" w:rsidRDefault="006C6DE2">
    <w:pPr>
      <w:pStyle w:val="Header"/>
    </w:pPr>
    <w:r w:rsidRPr="00C1680B">
      <w:rPr>
        <w:noProof/>
        <w:lang w:eastAsia="en-US"/>
      </w:rPr>
      <mc:AlternateContent>
        <mc:Choice Requires="wps">
          <w:drawing>
            <wp:anchor distT="0" distB="0" distL="114300" distR="114300" simplePos="0" relativeHeight="251659264" behindDoc="0" locked="0" layoutInCell="1" allowOverlap="1" wp14:anchorId="4376DAE7" wp14:editId="41B8B9A4">
              <wp:simplePos x="0" y="0"/>
              <wp:positionH relativeFrom="column">
                <wp:posOffset>228600</wp:posOffset>
              </wp:positionH>
              <wp:positionV relativeFrom="paragraph">
                <wp:posOffset>0</wp:posOffset>
              </wp:positionV>
              <wp:extent cx="463550" cy="488950"/>
              <wp:effectExtent l="0" t="0" r="0" b="0"/>
              <wp:wrapNone/>
              <wp:docPr id="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63550" cy="488950"/>
                      </a:xfrm>
                      <a:custGeom>
                        <a:avLst/>
                        <a:gdLst>
                          <a:gd name="T0" fmla="*/ 2147483647 w 4092"/>
                          <a:gd name="T1" fmla="*/ 2147483647 h 4104"/>
                          <a:gd name="T2" fmla="*/ 2147483647 w 4092"/>
                          <a:gd name="T3" fmla="*/ 2147483647 h 4104"/>
                          <a:gd name="T4" fmla="*/ 2147483647 w 4092"/>
                          <a:gd name="T5" fmla="*/ 2147483647 h 4104"/>
                          <a:gd name="T6" fmla="*/ 2147483647 w 4092"/>
                          <a:gd name="T7" fmla="*/ 2147483647 h 4104"/>
                          <a:gd name="T8" fmla="*/ 0 w 4092"/>
                          <a:gd name="T9" fmla="*/ 0 h 4104"/>
                          <a:gd name="T10" fmla="*/ 2147483647 w 4092"/>
                          <a:gd name="T11" fmla="*/ 2147483647 h 4104"/>
                          <a:gd name="T12" fmla="*/ 2147483647 w 4092"/>
                          <a:gd name="T13" fmla="*/ 2147483647 h 4104"/>
                          <a:gd name="T14" fmla="*/ 2147483647 w 4092"/>
                          <a:gd name="T15" fmla="*/ 2147483647 h 4104"/>
                          <a:gd name="T16" fmla="*/ 2147483647 w 4092"/>
                          <a:gd name="T17" fmla="*/ 2147483647 h 4104"/>
                          <a:gd name="T18" fmla="*/ 2147483647 w 4092"/>
                          <a:gd name="T19" fmla="*/ 2147483647 h 4104"/>
                          <a:gd name="T20" fmla="*/ 2147483647 w 4092"/>
                          <a:gd name="T21" fmla="*/ 2147483647 h 4104"/>
                          <a:gd name="T22" fmla="*/ 2147483647 w 4092"/>
                          <a:gd name="T23" fmla="*/ 2147483647 h 4104"/>
                          <a:gd name="T24" fmla="*/ 2147483647 w 4092"/>
                          <a:gd name="T25" fmla="*/ 2147483647 h 4104"/>
                          <a:gd name="T26" fmla="*/ 2147483647 w 4092"/>
                          <a:gd name="T27" fmla="*/ 2147483647 h 4104"/>
                          <a:gd name="T28" fmla="*/ 2147483647 w 4092"/>
                          <a:gd name="T29" fmla="*/ 2147483647 h 4104"/>
                          <a:gd name="T30" fmla="*/ 2147483647 w 4092"/>
                          <a:gd name="T31" fmla="*/ 2147483647 h 4104"/>
                          <a:gd name="T32" fmla="*/ 2147483647 w 4092"/>
                          <a:gd name="T33" fmla="*/ 2147483647 h 4104"/>
                          <a:gd name="T34" fmla="*/ 2147483647 w 4092"/>
                          <a:gd name="T35" fmla="*/ 2147483647 h 4104"/>
                          <a:gd name="T36" fmla="*/ 2147483647 w 4092"/>
                          <a:gd name="T37" fmla="*/ 2147483647 h 4104"/>
                          <a:gd name="T38" fmla="*/ 2147483647 w 4092"/>
                          <a:gd name="T39" fmla="*/ 2147483647 h 4104"/>
                          <a:gd name="T40" fmla="*/ 2147483647 w 4092"/>
                          <a:gd name="T41" fmla="*/ 2147483647 h 4104"/>
                          <a:gd name="T42" fmla="*/ 2147483647 w 4092"/>
                          <a:gd name="T43" fmla="*/ 2147483647 h 4104"/>
                          <a:gd name="T44" fmla="*/ 2147483647 w 4092"/>
                          <a:gd name="T45" fmla="*/ 2147483647 h 4104"/>
                          <a:gd name="T46" fmla="*/ 2147483647 w 4092"/>
                          <a:gd name="T47" fmla="*/ 2147483647 h 4104"/>
                          <a:gd name="T48" fmla="*/ 2147483647 w 4092"/>
                          <a:gd name="T49" fmla="*/ 2147483647 h 4104"/>
                          <a:gd name="T50" fmla="*/ 2147483647 w 4092"/>
                          <a:gd name="T51" fmla="*/ 2147483647 h 4104"/>
                          <a:gd name="T52" fmla="*/ 2147483647 w 4092"/>
                          <a:gd name="T53" fmla="*/ 2147483647 h 4104"/>
                          <a:gd name="T54" fmla="*/ 2147483647 w 4092"/>
                          <a:gd name="T55" fmla="*/ 2147483647 h 4104"/>
                          <a:gd name="T56" fmla="*/ 2147483647 w 4092"/>
                          <a:gd name="T57" fmla="*/ 2147483647 h 4104"/>
                          <a:gd name="T58" fmla="*/ 2147483647 w 4092"/>
                          <a:gd name="T59" fmla="*/ 2147483647 h 4104"/>
                          <a:gd name="T60" fmla="*/ 2147483647 w 4092"/>
                          <a:gd name="T61" fmla="*/ 2147483647 h 4104"/>
                          <a:gd name="T62" fmla="*/ 2147483647 w 4092"/>
                          <a:gd name="T63" fmla="*/ 2147483647 h 4104"/>
                          <a:gd name="T64" fmla="*/ 2147483647 w 4092"/>
                          <a:gd name="T65" fmla="*/ 2147483647 h 4104"/>
                          <a:gd name="T66" fmla="*/ 2147483647 w 4092"/>
                          <a:gd name="T67" fmla="*/ 2147483647 h 4104"/>
                          <a:gd name="T68" fmla="*/ 2147483647 w 4092"/>
                          <a:gd name="T69" fmla="*/ 2147483647 h 4104"/>
                          <a:gd name="T70" fmla="*/ 2147483647 w 4092"/>
                          <a:gd name="T71" fmla="*/ 2147483647 h 4104"/>
                          <a:gd name="T72" fmla="*/ 2147483647 w 4092"/>
                          <a:gd name="T73" fmla="*/ 2147483647 h 4104"/>
                          <a:gd name="T74" fmla="*/ 2147483647 w 4092"/>
                          <a:gd name="T75" fmla="*/ 2147483647 h 4104"/>
                          <a:gd name="T76" fmla="*/ 2147483647 w 4092"/>
                          <a:gd name="T77" fmla="*/ 2147483647 h 4104"/>
                          <a:gd name="T78" fmla="*/ 2147483647 w 4092"/>
                          <a:gd name="T79" fmla="*/ 2147483647 h 4104"/>
                          <a:gd name="T80" fmla="*/ 2147483647 w 4092"/>
                          <a:gd name="T81" fmla="*/ 2147483647 h 4104"/>
                          <a:gd name="T82" fmla="*/ 2147483647 w 4092"/>
                          <a:gd name="T83" fmla="*/ 2147483647 h 4104"/>
                          <a:gd name="T84" fmla="*/ 2147483647 w 4092"/>
                          <a:gd name="T85" fmla="*/ 2147483647 h 4104"/>
                          <a:gd name="T86" fmla="*/ 2147483647 w 4092"/>
                          <a:gd name="T87" fmla="*/ 2147483647 h 4104"/>
                          <a:gd name="T88" fmla="*/ 2147483647 w 4092"/>
                          <a:gd name="T89" fmla="*/ 2147483647 h 4104"/>
                          <a:gd name="T90" fmla="*/ 2147483647 w 4092"/>
                          <a:gd name="T91" fmla="*/ 2147483647 h 4104"/>
                          <a:gd name="T92" fmla="*/ 2147483647 w 4092"/>
                          <a:gd name="T93" fmla="*/ 2147483647 h 4104"/>
                          <a:gd name="T94" fmla="*/ 2147483647 w 4092"/>
                          <a:gd name="T95" fmla="*/ 2147483647 h 4104"/>
                          <a:gd name="T96" fmla="*/ 2147483647 w 4092"/>
                          <a:gd name="T97" fmla="*/ 2147483647 h 4104"/>
                          <a:gd name="T98" fmla="*/ 2147483647 w 4092"/>
                          <a:gd name="T99" fmla="*/ 2147483647 h 4104"/>
                          <a:gd name="T100" fmla="*/ 2147483647 w 4092"/>
                          <a:gd name="T101" fmla="*/ 2147483647 h 4104"/>
                          <a:gd name="T102" fmla="*/ 2147483647 w 4092"/>
                          <a:gd name="T103" fmla="*/ 2147483647 h 4104"/>
                          <a:gd name="T104" fmla="*/ 2147483647 w 4092"/>
                          <a:gd name="T105" fmla="*/ 2147483647 h 4104"/>
                          <a:gd name="T106" fmla="*/ 2147483647 w 4092"/>
                          <a:gd name="T107" fmla="*/ 2147483647 h 4104"/>
                          <a:gd name="T108" fmla="*/ 2147483647 w 4092"/>
                          <a:gd name="T109" fmla="*/ 2147483647 h 4104"/>
                          <a:gd name="T110" fmla="*/ 2147483647 w 4092"/>
                          <a:gd name="T111" fmla="*/ 2147483647 h 4104"/>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092" h="4104">
                            <a:moveTo>
                              <a:pt x="0" y="4104"/>
                            </a:moveTo>
                            <a:lnTo>
                              <a:pt x="121" y="4051"/>
                            </a:lnTo>
                            <a:lnTo>
                              <a:pt x="243" y="4001"/>
                            </a:lnTo>
                            <a:lnTo>
                              <a:pt x="366" y="3955"/>
                            </a:lnTo>
                            <a:lnTo>
                              <a:pt x="491" y="3912"/>
                            </a:lnTo>
                            <a:lnTo>
                              <a:pt x="617" y="3873"/>
                            </a:lnTo>
                            <a:lnTo>
                              <a:pt x="743" y="3836"/>
                            </a:lnTo>
                            <a:lnTo>
                              <a:pt x="871" y="3804"/>
                            </a:lnTo>
                            <a:lnTo>
                              <a:pt x="1000" y="3775"/>
                            </a:lnTo>
                            <a:lnTo>
                              <a:pt x="1129" y="3749"/>
                            </a:lnTo>
                            <a:lnTo>
                              <a:pt x="1259" y="3727"/>
                            </a:lnTo>
                            <a:lnTo>
                              <a:pt x="1389" y="3707"/>
                            </a:lnTo>
                            <a:lnTo>
                              <a:pt x="1521" y="3692"/>
                            </a:lnTo>
                            <a:lnTo>
                              <a:pt x="1652" y="3680"/>
                            </a:lnTo>
                            <a:lnTo>
                              <a:pt x="1783" y="3671"/>
                            </a:lnTo>
                            <a:lnTo>
                              <a:pt x="1915" y="3666"/>
                            </a:lnTo>
                            <a:lnTo>
                              <a:pt x="2047" y="3664"/>
                            </a:lnTo>
                            <a:lnTo>
                              <a:pt x="2178" y="3666"/>
                            </a:lnTo>
                            <a:lnTo>
                              <a:pt x="2311" y="3671"/>
                            </a:lnTo>
                            <a:lnTo>
                              <a:pt x="2442" y="3680"/>
                            </a:lnTo>
                            <a:lnTo>
                              <a:pt x="2573" y="3692"/>
                            </a:lnTo>
                            <a:lnTo>
                              <a:pt x="2704" y="3707"/>
                            </a:lnTo>
                            <a:lnTo>
                              <a:pt x="2835" y="3727"/>
                            </a:lnTo>
                            <a:lnTo>
                              <a:pt x="2964" y="3749"/>
                            </a:lnTo>
                            <a:lnTo>
                              <a:pt x="3093" y="3775"/>
                            </a:lnTo>
                            <a:lnTo>
                              <a:pt x="3222" y="3804"/>
                            </a:lnTo>
                            <a:lnTo>
                              <a:pt x="3350" y="3836"/>
                            </a:lnTo>
                            <a:lnTo>
                              <a:pt x="3476" y="3873"/>
                            </a:lnTo>
                            <a:lnTo>
                              <a:pt x="3602" y="3912"/>
                            </a:lnTo>
                            <a:lnTo>
                              <a:pt x="3726" y="3955"/>
                            </a:lnTo>
                            <a:lnTo>
                              <a:pt x="3850" y="4001"/>
                            </a:lnTo>
                            <a:lnTo>
                              <a:pt x="3972" y="4051"/>
                            </a:lnTo>
                            <a:lnTo>
                              <a:pt x="4092" y="4104"/>
                            </a:lnTo>
                            <a:lnTo>
                              <a:pt x="4092" y="0"/>
                            </a:lnTo>
                            <a:lnTo>
                              <a:pt x="0" y="0"/>
                            </a:lnTo>
                            <a:lnTo>
                              <a:pt x="0" y="4104"/>
                            </a:lnTo>
                            <a:close/>
                            <a:moveTo>
                              <a:pt x="3198" y="1210"/>
                            </a:moveTo>
                            <a:lnTo>
                              <a:pt x="3205" y="1184"/>
                            </a:lnTo>
                            <a:lnTo>
                              <a:pt x="3214" y="1158"/>
                            </a:lnTo>
                            <a:lnTo>
                              <a:pt x="3891" y="1158"/>
                            </a:lnTo>
                            <a:lnTo>
                              <a:pt x="3891" y="1443"/>
                            </a:lnTo>
                            <a:lnTo>
                              <a:pt x="3802" y="1443"/>
                            </a:lnTo>
                            <a:lnTo>
                              <a:pt x="3788" y="1394"/>
                            </a:lnTo>
                            <a:lnTo>
                              <a:pt x="3770" y="1352"/>
                            </a:lnTo>
                            <a:lnTo>
                              <a:pt x="3761" y="1334"/>
                            </a:lnTo>
                            <a:lnTo>
                              <a:pt x="3749" y="1319"/>
                            </a:lnTo>
                            <a:lnTo>
                              <a:pt x="3738" y="1304"/>
                            </a:lnTo>
                            <a:lnTo>
                              <a:pt x="3725" y="1292"/>
                            </a:lnTo>
                            <a:lnTo>
                              <a:pt x="3712" y="1281"/>
                            </a:lnTo>
                            <a:lnTo>
                              <a:pt x="3698" y="1272"/>
                            </a:lnTo>
                            <a:lnTo>
                              <a:pt x="3682" y="1264"/>
                            </a:lnTo>
                            <a:lnTo>
                              <a:pt x="3667" y="1258"/>
                            </a:lnTo>
                            <a:lnTo>
                              <a:pt x="3631" y="1250"/>
                            </a:lnTo>
                            <a:lnTo>
                              <a:pt x="3592" y="1248"/>
                            </a:lnTo>
                            <a:lnTo>
                              <a:pt x="3509" y="1248"/>
                            </a:lnTo>
                            <a:lnTo>
                              <a:pt x="3509" y="1254"/>
                            </a:lnTo>
                            <a:lnTo>
                              <a:pt x="3517" y="1281"/>
                            </a:lnTo>
                            <a:lnTo>
                              <a:pt x="3528" y="1311"/>
                            </a:lnTo>
                            <a:lnTo>
                              <a:pt x="3548" y="1353"/>
                            </a:lnTo>
                            <a:lnTo>
                              <a:pt x="3575" y="1403"/>
                            </a:lnTo>
                            <a:lnTo>
                              <a:pt x="3613" y="1459"/>
                            </a:lnTo>
                            <a:lnTo>
                              <a:pt x="3635" y="1491"/>
                            </a:lnTo>
                            <a:lnTo>
                              <a:pt x="3662" y="1523"/>
                            </a:lnTo>
                            <a:lnTo>
                              <a:pt x="3691" y="1556"/>
                            </a:lnTo>
                            <a:lnTo>
                              <a:pt x="3724" y="1590"/>
                            </a:lnTo>
                            <a:lnTo>
                              <a:pt x="3749" y="1618"/>
                            </a:lnTo>
                            <a:lnTo>
                              <a:pt x="3778" y="1654"/>
                            </a:lnTo>
                            <a:lnTo>
                              <a:pt x="3808" y="1698"/>
                            </a:lnTo>
                            <a:lnTo>
                              <a:pt x="3838" y="1747"/>
                            </a:lnTo>
                            <a:lnTo>
                              <a:pt x="3865" y="1799"/>
                            </a:lnTo>
                            <a:lnTo>
                              <a:pt x="3887" y="1852"/>
                            </a:lnTo>
                            <a:lnTo>
                              <a:pt x="3895" y="1879"/>
                            </a:lnTo>
                            <a:lnTo>
                              <a:pt x="3901" y="1906"/>
                            </a:lnTo>
                            <a:lnTo>
                              <a:pt x="3904" y="1932"/>
                            </a:lnTo>
                            <a:lnTo>
                              <a:pt x="3906" y="1957"/>
                            </a:lnTo>
                            <a:lnTo>
                              <a:pt x="3905" y="1983"/>
                            </a:lnTo>
                            <a:lnTo>
                              <a:pt x="3900" y="2004"/>
                            </a:lnTo>
                            <a:lnTo>
                              <a:pt x="3893" y="2022"/>
                            </a:lnTo>
                            <a:lnTo>
                              <a:pt x="3883" y="2039"/>
                            </a:lnTo>
                            <a:lnTo>
                              <a:pt x="3199" y="2039"/>
                            </a:lnTo>
                            <a:lnTo>
                              <a:pt x="3199" y="1754"/>
                            </a:lnTo>
                            <a:lnTo>
                              <a:pt x="3293" y="1754"/>
                            </a:lnTo>
                            <a:lnTo>
                              <a:pt x="3302" y="1791"/>
                            </a:lnTo>
                            <a:lnTo>
                              <a:pt x="3313" y="1825"/>
                            </a:lnTo>
                            <a:lnTo>
                              <a:pt x="3328" y="1858"/>
                            </a:lnTo>
                            <a:lnTo>
                              <a:pt x="3346" y="1887"/>
                            </a:lnTo>
                            <a:lnTo>
                              <a:pt x="3356" y="1900"/>
                            </a:lnTo>
                            <a:lnTo>
                              <a:pt x="3369" y="1912"/>
                            </a:lnTo>
                            <a:lnTo>
                              <a:pt x="3381" y="1922"/>
                            </a:lnTo>
                            <a:lnTo>
                              <a:pt x="3396" y="1932"/>
                            </a:lnTo>
                            <a:lnTo>
                              <a:pt x="3412" y="1939"/>
                            </a:lnTo>
                            <a:lnTo>
                              <a:pt x="3430" y="1944"/>
                            </a:lnTo>
                            <a:lnTo>
                              <a:pt x="3450" y="1947"/>
                            </a:lnTo>
                            <a:lnTo>
                              <a:pt x="3472" y="1948"/>
                            </a:lnTo>
                            <a:lnTo>
                              <a:pt x="3594" y="1948"/>
                            </a:lnTo>
                            <a:lnTo>
                              <a:pt x="3594" y="1941"/>
                            </a:lnTo>
                            <a:lnTo>
                              <a:pt x="3586" y="1918"/>
                            </a:lnTo>
                            <a:lnTo>
                              <a:pt x="3572" y="1876"/>
                            </a:lnTo>
                            <a:lnTo>
                              <a:pt x="3554" y="1841"/>
                            </a:lnTo>
                            <a:lnTo>
                              <a:pt x="3529" y="1800"/>
                            </a:lnTo>
                            <a:lnTo>
                              <a:pt x="3499" y="1758"/>
                            </a:lnTo>
                            <a:lnTo>
                              <a:pt x="3469" y="1714"/>
                            </a:lnTo>
                            <a:lnTo>
                              <a:pt x="3412" y="1641"/>
                            </a:lnTo>
                            <a:lnTo>
                              <a:pt x="3383" y="1603"/>
                            </a:lnTo>
                            <a:lnTo>
                              <a:pt x="3353" y="1570"/>
                            </a:lnTo>
                            <a:lnTo>
                              <a:pt x="3324" y="1533"/>
                            </a:lnTo>
                            <a:lnTo>
                              <a:pt x="3288" y="1485"/>
                            </a:lnTo>
                            <a:lnTo>
                              <a:pt x="3254" y="1430"/>
                            </a:lnTo>
                            <a:lnTo>
                              <a:pt x="3238" y="1400"/>
                            </a:lnTo>
                            <a:lnTo>
                              <a:pt x="3224" y="1370"/>
                            </a:lnTo>
                            <a:lnTo>
                              <a:pt x="3212" y="1337"/>
                            </a:lnTo>
                            <a:lnTo>
                              <a:pt x="3203" y="1305"/>
                            </a:lnTo>
                            <a:lnTo>
                              <a:pt x="3197" y="1273"/>
                            </a:lnTo>
                            <a:lnTo>
                              <a:pt x="3195" y="1240"/>
                            </a:lnTo>
                            <a:lnTo>
                              <a:pt x="3198" y="1210"/>
                            </a:lnTo>
                            <a:close/>
                            <a:moveTo>
                              <a:pt x="2404" y="1225"/>
                            </a:moveTo>
                            <a:lnTo>
                              <a:pt x="2406" y="1210"/>
                            </a:lnTo>
                            <a:lnTo>
                              <a:pt x="2413" y="1184"/>
                            </a:lnTo>
                            <a:lnTo>
                              <a:pt x="2422" y="1158"/>
                            </a:lnTo>
                            <a:lnTo>
                              <a:pt x="3099" y="1158"/>
                            </a:lnTo>
                            <a:lnTo>
                              <a:pt x="3099" y="1443"/>
                            </a:lnTo>
                            <a:lnTo>
                              <a:pt x="3010" y="1443"/>
                            </a:lnTo>
                            <a:lnTo>
                              <a:pt x="2996" y="1394"/>
                            </a:lnTo>
                            <a:lnTo>
                              <a:pt x="2978" y="1352"/>
                            </a:lnTo>
                            <a:lnTo>
                              <a:pt x="2968" y="1334"/>
                            </a:lnTo>
                            <a:lnTo>
                              <a:pt x="2958" y="1319"/>
                            </a:lnTo>
                            <a:lnTo>
                              <a:pt x="2945" y="1304"/>
                            </a:lnTo>
                            <a:lnTo>
                              <a:pt x="2933" y="1292"/>
                            </a:lnTo>
                            <a:lnTo>
                              <a:pt x="2920" y="1281"/>
                            </a:lnTo>
                            <a:lnTo>
                              <a:pt x="2906" y="1272"/>
                            </a:lnTo>
                            <a:lnTo>
                              <a:pt x="2890" y="1264"/>
                            </a:lnTo>
                            <a:lnTo>
                              <a:pt x="2875" y="1258"/>
                            </a:lnTo>
                            <a:lnTo>
                              <a:pt x="2839" y="1250"/>
                            </a:lnTo>
                            <a:lnTo>
                              <a:pt x="2800" y="1248"/>
                            </a:lnTo>
                            <a:lnTo>
                              <a:pt x="2717" y="1248"/>
                            </a:lnTo>
                            <a:lnTo>
                              <a:pt x="2717" y="1254"/>
                            </a:lnTo>
                            <a:lnTo>
                              <a:pt x="2725" y="1281"/>
                            </a:lnTo>
                            <a:lnTo>
                              <a:pt x="2737" y="1311"/>
                            </a:lnTo>
                            <a:lnTo>
                              <a:pt x="2756" y="1353"/>
                            </a:lnTo>
                            <a:lnTo>
                              <a:pt x="2783" y="1403"/>
                            </a:lnTo>
                            <a:lnTo>
                              <a:pt x="2820" y="1459"/>
                            </a:lnTo>
                            <a:lnTo>
                              <a:pt x="2844" y="1491"/>
                            </a:lnTo>
                            <a:lnTo>
                              <a:pt x="2870" y="1523"/>
                            </a:lnTo>
                            <a:lnTo>
                              <a:pt x="2900" y="1556"/>
                            </a:lnTo>
                            <a:lnTo>
                              <a:pt x="2932" y="1590"/>
                            </a:lnTo>
                            <a:lnTo>
                              <a:pt x="2957" y="1618"/>
                            </a:lnTo>
                            <a:lnTo>
                              <a:pt x="2986" y="1654"/>
                            </a:lnTo>
                            <a:lnTo>
                              <a:pt x="3016" y="1698"/>
                            </a:lnTo>
                            <a:lnTo>
                              <a:pt x="3046" y="1747"/>
                            </a:lnTo>
                            <a:lnTo>
                              <a:pt x="3073" y="1799"/>
                            </a:lnTo>
                            <a:lnTo>
                              <a:pt x="3095" y="1852"/>
                            </a:lnTo>
                            <a:lnTo>
                              <a:pt x="3103" y="1879"/>
                            </a:lnTo>
                            <a:lnTo>
                              <a:pt x="3109" y="1906"/>
                            </a:lnTo>
                            <a:lnTo>
                              <a:pt x="3113" y="1932"/>
                            </a:lnTo>
                            <a:lnTo>
                              <a:pt x="3114" y="1957"/>
                            </a:lnTo>
                            <a:lnTo>
                              <a:pt x="3113" y="1983"/>
                            </a:lnTo>
                            <a:lnTo>
                              <a:pt x="3108" y="2004"/>
                            </a:lnTo>
                            <a:lnTo>
                              <a:pt x="3101" y="2022"/>
                            </a:lnTo>
                            <a:lnTo>
                              <a:pt x="3090" y="2039"/>
                            </a:lnTo>
                            <a:lnTo>
                              <a:pt x="2408" y="2039"/>
                            </a:lnTo>
                            <a:lnTo>
                              <a:pt x="2408" y="1754"/>
                            </a:lnTo>
                            <a:lnTo>
                              <a:pt x="2500" y="1754"/>
                            </a:lnTo>
                            <a:lnTo>
                              <a:pt x="2510" y="1791"/>
                            </a:lnTo>
                            <a:lnTo>
                              <a:pt x="2521" y="1825"/>
                            </a:lnTo>
                            <a:lnTo>
                              <a:pt x="2536" y="1858"/>
                            </a:lnTo>
                            <a:lnTo>
                              <a:pt x="2554" y="1887"/>
                            </a:lnTo>
                            <a:lnTo>
                              <a:pt x="2564" y="1900"/>
                            </a:lnTo>
                            <a:lnTo>
                              <a:pt x="2577" y="1912"/>
                            </a:lnTo>
                            <a:lnTo>
                              <a:pt x="2590" y="1922"/>
                            </a:lnTo>
                            <a:lnTo>
                              <a:pt x="2605" y="1932"/>
                            </a:lnTo>
                            <a:lnTo>
                              <a:pt x="2620" y="1939"/>
                            </a:lnTo>
                            <a:lnTo>
                              <a:pt x="2639" y="1944"/>
                            </a:lnTo>
                            <a:lnTo>
                              <a:pt x="2659" y="1947"/>
                            </a:lnTo>
                            <a:lnTo>
                              <a:pt x="2681" y="1948"/>
                            </a:lnTo>
                            <a:lnTo>
                              <a:pt x="2802" y="1948"/>
                            </a:lnTo>
                            <a:lnTo>
                              <a:pt x="2802" y="1941"/>
                            </a:lnTo>
                            <a:lnTo>
                              <a:pt x="2794" y="1918"/>
                            </a:lnTo>
                            <a:lnTo>
                              <a:pt x="2781" y="1876"/>
                            </a:lnTo>
                            <a:lnTo>
                              <a:pt x="2762" y="1841"/>
                            </a:lnTo>
                            <a:lnTo>
                              <a:pt x="2737" y="1800"/>
                            </a:lnTo>
                            <a:lnTo>
                              <a:pt x="2708" y="1758"/>
                            </a:lnTo>
                            <a:lnTo>
                              <a:pt x="2677" y="1714"/>
                            </a:lnTo>
                            <a:lnTo>
                              <a:pt x="2620" y="1641"/>
                            </a:lnTo>
                            <a:lnTo>
                              <a:pt x="2589" y="1603"/>
                            </a:lnTo>
                            <a:lnTo>
                              <a:pt x="2561" y="1570"/>
                            </a:lnTo>
                            <a:lnTo>
                              <a:pt x="2531" y="1533"/>
                            </a:lnTo>
                            <a:lnTo>
                              <a:pt x="2496" y="1485"/>
                            </a:lnTo>
                            <a:lnTo>
                              <a:pt x="2462" y="1430"/>
                            </a:lnTo>
                            <a:lnTo>
                              <a:pt x="2446" y="1400"/>
                            </a:lnTo>
                            <a:lnTo>
                              <a:pt x="2433" y="1370"/>
                            </a:lnTo>
                            <a:lnTo>
                              <a:pt x="2420" y="1337"/>
                            </a:lnTo>
                            <a:lnTo>
                              <a:pt x="2411" y="1305"/>
                            </a:lnTo>
                            <a:lnTo>
                              <a:pt x="2406" y="1273"/>
                            </a:lnTo>
                            <a:lnTo>
                              <a:pt x="2402" y="1240"/>
                            </a:lnTo>
                            <a:lnTo>
                              <a:pt x="2404" y="1225"/>
                            </a:lnTo>
                            <a:close/>
                            <a:moveTo>
                              <a:pt x="1842" y="1948"/>
                            </a:moveTo>
                            <a:lnTo>
                              <a:pt x="1876" y="1948"/>
                            </a:lnTo>
                            <a:lnTo>
                              <a:pt x="1884" y="1947"/>
                            </a:lnTo>
                            <a:lnTo>
                              <a:pt x="1894" y="1943"/>
                            </a:lnTo>
                            <a:lnTo>
                              <a:pt x="1903" y="1937"/>
                            </a:lnTo>
                            <a:lnTo>
                              <a:pt x="1913" y="1930"/>
                            </a:lnTo>
                            <a:lnTo>
                              <a:pt x="1921" y="1920"/>
                            </a:lnTo>
                            <a:lnTo>
                              <a:pt x="1927" y="1911"/>
                            </a:lnTo>
                            <a:lnTo>
                              <a:pt x="1931" y="1901"/>
                            </a:lnTo>
                            <a:lnTo>
                              <a:pt x="1932" y="1892"/>
                            </a:lnTo>
                            <a:lnTo>
                              <a:pt x="1932" y="1308"/>
                            </a:lnTo>
                            <a:lnTo>
                              <a:pt x="1931" y="1299"/>
                            </a:lnTo>
                            <a:lnTo>
                              <a:pt x="1927" y="1289"/>
                            </a:lnTo>
                            <a:lnTo>
                              <a:pt x="1921" y="1280"/>
                            </a:lnTo>
                            <a:lnTo>
                              <a:pt x="1913" y="1271"/>
                            </a:lnTo>
                            <a:lnTo>
                              <a:pt x="1903" y="1262"/>
                            </a:lnTo>
                            <a:lnTo>
                              <a:pt x="1893" y="1255"/>
                            </a:lnTo>
                            <a:lnTo>
                              <a:pt x="1882" y="1251"/>
                            </a:lnTo>
                            <a:lnTo>
                              <a:pt x="1872" y="1250"/>
                            </a:lnTo>
                            <a:lnTo>
                              <a:pt x="1842" y="1250"/>
                            </a:lnTo>
                            <a:lnTo>
                              <a:pt x="1842" y="1158"/>
                            </a:lnTo>
                            <a:lnTo>
                              <a:pt x="2306" y="1158"/>
                            </a:lnTo>
                            <a:lnTo>
                              <a:pt x="2306" y="1250"/>
                            </a:lnTo>
                            <a:lnTo>
                              <a:pt x="2275" y="1250"/>
                            </a:lnTo>
                            <a:lnTo>
                              <a:pt x="2263" y="1252"/>
                            </a:lnTo>
                            <a:lnTo>
                              <a:pt x="2251" y="1257"/>
                            </a:lnTo>
                            <a:lnTo>
                              <a:pt x="2241" y="1265"/>
                            </a:lnTo>
                            <a:lnTo>
                              <a:pt x="2232" y="1276"/>
                            </a:lnTo>
                            <a:lnTo>
                              <a:pt x="2224" y="1287"/>
                            </a:lnTo>
                            <a:lnTo>
                              <a:pt x="2219" y="1299"/>
                            </a:lnTo>
                            <a:lnTo>
                              <a:pt x="2216" y="1309"/>
                            </a:lnTo>
                            <a:lnTo>
                              <a:pt x="2214" y="1319"/>
                            </a:lnTo>
                            <a:lnTo>
                              <a:pt x="2214" y="1881"/>
                            </a:lnTo>
                            <a:lnTo>
                              <a:pt x="2215" y="1890"/>
                            </a:lnTo>
                            <a:lnTo>
                              <a:pt x="2219" y="1900"/>
                            </a:lnTo>
                            <a:lnTo>
                              <a:pt x="2224" y="1912"/>
                            </a:lnTo>
                            <a:lnTo>
                              <a:pt x="2230" y="1923"/>
                            </a:lnTo>
                            <a:lnTo>
                              <a:pt x="2239" y="1933"/>
                            </a:lnTo>
                            <a:lnTo>
                              <a:pt x="2249" y="1941"/>
                            </a:lnTo>
                            <a:lnTo>
                              <a:pt x="2260" y="1946"/>
                            </a:lnTo>
                            <a:lnTo>
                              <a:pt x="2271" y="1948"/>
                            </a:lnTo>
                            <a:lnTo>
                              <a:pt x="2306" y="1948"/>
                            </a:lnTo>
                            <a:lnTo>
                              <a:pt x="2306" y="2039"/>
                            </a:lnTo>
                            <a:lnTo>
                              <a:pt x="1842" y="2039"/>
                            </a:lnTo>
                            <a:lnTo>
                              <a:pt x="1842" y="1948"/>
                            </a:lnTo>
                            <a:close/>
                            <a:moveTo>
                              <a:pt x="995" y="1946"/>
                            </a:moveTo>
                            <a:lnTo>
                              <a:pt x="1030" y="1946"/>
                            </a:lnTo>
                            <a:lnTo>
                              <a:pt x="1038" y="1944"/>
                            </a:lnTo>
                            <a:lnTo>
                              <a:pt x="1047" y="1941"/>
                            </a:lnTo>
                            <a:lnTo>
                              <a:pt x="1057" y="1935"/>
                            </a:lnTo>
                            <a:lnTo>
                              <a:pt x="1066" y="1927"/>
                            </a:lnTo>
                            <a:lnTo>
                              <a:pt x="1075" y="1918"/>
                            </a:lnTo>
                            <a:lnTo>
                              <a:pt x="1081" y="1909"/>
                            </a:lnTo>
                            <a:lnTo>
                              <a:pt x="1085" y="1899"/>
                            </a:lnTo>
                            <a:lnTo>
                              <a:pt x="1086" y="1889"/>
                            </a:lnTo>
                            <a:lnTo>
                              <a:pt x="1086" y="1308"/>
                            </a:lnTo>
                            <a:lnTo>
                              <a:pt x="1085" y="1299"/>
                            </a:lnTo>
                            <a:lnTo>
                              <a:pt x="1081" y="1289"/>
                            </a:lnTo>
                            <a:lnTo>
                              <a:pt x="1075" y="1280"/>
                            </a:lnTo>
                            <a:lnTo>
                              <a:pt x="1066" y="1271"/>
                            </a:lnTo>
                            <a:lnTo>
                              <a:pt x="1057" y="1262"/>
                            </a:lnTo>
                            <a:lnTo>
                              <a:pt x="1046" y="1256"/>
                            </a:lnTo>
                            <a:lnTo>
                              <a:pt x="1036" y="1251"/>
                            </a:lnTo>
                            <a:lnTo>
                              <a:pt x="1026" y="1250"/>
                            </a:lnTo>
                            <a:lnTo>
                              <a:pt x="995" y="1250"/>
                            </a:lnTo>
                            <a:lnTo>
                              <a:pt x="995" y="1158"/>
                            </a:lnTo>
                            <a:lnTo>
                              <a:pt x="1742" y="1158"/>
                            </a:lnTo>
                            <a:lnTo>
                              <a:pt x="1742" y="1443"/>
                            </a:lnTo>
                            <a:lnTo>
                              <a:pt x="1648" y="1443"/>
                            </a:lnTo>
                            <a:lnTo>
                              <a:pt x="1635" y="1397"/>
                            </a:lnTo>
                            <a:lnTo>
                              <a:pt x="1620" y="1356"/>
                            </a:lnTo>
                            <a:lnTo>
                              <a:pt x="1602" y="1323"/>
                            </a:lnTo>
                            <a:lnTo>
                              <a:pt x="1592" y="1308"/>
                            </a:lnTo>
                            <a:lnTo>
                              <a:pt x="1581" y="1296"/>
                            </a:lnTo>
                            <a:lnTo>
                              <a:pt x="1570" y="1284"/>
                            </a:lnTo>
                            <a:lnTo>
                              <a:pt x="1557" y="1275"/>
                            </a:lnTo>
                            <a:lnTo>
                              <a:pt x="1544" y="1267"/>
                            </a:lnTo>
                            <a:lnTo>
                              <a:pt x="1530" y="1259"/>
                            </a:lnTo>
                            <a:lnTo>
                              <a:pt x="1514" y="1254"/>
                            </a:lnTo>
                            <a:lnTo>
                              <a:pt x="1498" y="1251"/>
                            </a:lnTo>
                            <a:lnTo>
                              <a:pt x="1461" y="1248"/>
                            </a:lnTo>
                            <a:lnTo>
                              <a:pt x="1369" y="1248"/>
                            </a:lnTo>
                            <a:lnTo>
                              <a:pt x="1369" y="1553"/>
                            </a:lnTo>
                            <a:lnTo>
                              <a:pt x="1416" y="1553"/>
                            </a:lnTo>
                            <a:lnTo>
                              <a:pt x="1432" y="1548"/>
                            </a:lnTo>
                            <a:lnTo>
                              <a:pt x="1441" y="1542"/>
                            </a:lnTo>
                            <a:lnTo>
                              <a:pt x="1452" y="1533"/>
                            </a:lnTo>
                            <a:lnTo>
                              <a:pt x="1461" y="1524"/>
                            </a:lnTo>
                            <a:lnTo>
                              <a:pt x="1470" y="1513"/>
                            </a:lnTo>
                            <a:lnTo>
                              <a:pt x="1475" y="1500"/>
                            </a:lnTo>
                            <a:lnTo>
                              <a:pt x="1477" y="1485"/>
                            </a:lnTo>
                            <a:lnTo>
                              <a:pt x="1477" y="1445"/>
                            </a:lnTo>
                            <a:lnTo>
                              <a:pt x="1568" y="1445"/>
                            </a:lnTo>
                            <a:lnTo>
                              <a:pt x="1568" y="1752"/>
                            </a:lnTo>
                            <a:lnTo>
                              <a:pt x="1477" y="1752"/>
                            </a:lnTo>
                            <a:lnTo>
                              <a:pt x="1477" y="1714"/>
                            </a:lnTo>
                            <a:lnTo>
                              <a:pt x="1476" y="1704"/>
                            </a:lnTo>
                            <a:lnTo>
                              <a:pt x="1472" y="1693"/>
                            </a:lnTo>
                            <a:lnTo>
                              <a:pt x="1465" y="1681"/>
                            </a:lnTo>
                            <a:lnTo>
                              <a:pt x="1457" y="1671"/>
                            </a:lnTo>
                            <a:lnTo>
                              <a:pt x="1447" y="1661"/>
                            </a:lnTo>
                            <a:lnTo>
                              <a:pt x="1433" y="1652"/>
                            </a:lnTo>
                            <a:lnTo>
                              <a:pt x="1419" y="1646"/>
                            </a:lnTo>
                            <a:lnTo>
                              <a:pt x="1401" y="1644"/>
                            </a:lnTo>
                            <a:lnTo>
                              <a:pt x="1369" y="1644"/>
                            </a:lnTo>
                            <a:lnTo>
                              <a:pt x="1369" y="1948"/>
                            </a:lnTo>
                            <a:lnTo>
                              <a:pt x="1471" y="1948"/>
                            </a:lnTo>
                            <a:lnTo>
                              <a:pt x="1497" y="1946"/>
                            </a:lnTo>
                            <a:lnTo>
                              <a:pt x="1524" y="1939"/>
                            </a:lnTo>
                            <a:lnTo>
                              <a:pt x="1551" y="1925"/>
                            </a:lnTo>
                            <a:lnTo>
                              <a:pt x="1564" y="1917"/>
                            </a:lnTo>
                            <a:lnTo>
                              <a:pt x="1577" y="1907"/>
                            </a:lnTo>
                            <a:lnTo>
                              <a:pt x="1589" y="1894"/>
                            </a:lnTo>
                            <a:lnTo>
                              <a:pt x="1600" y="1881"/>
                            </a:lnTo>
                            <a:lnTo>
                              <a:pt x="1611" y="1865"/>
                            </a:lnTo>
                            <a:lnTo>
                              <a:pt x="1621" y="1847"/>
                            </a:lnTo>
                            <a:lnTo>
                              <a:pt x="1629" y="1827"/>
                            </a:lnTo>
                            <a:lnTo>
                              <a:pt x="1637" y="1805"/>
                            </a:lnTo>
                            <a:lnTo>
                              <a:pt x="1644" y="1781"/>
                            </a:lnTo>
                            <a:lnTo>
                              <a:pt x="1648" y="1754"/>
                            </a:lnTo>
                            <a:lnTo>
                              <a:pt x="1742" y="1754"/>
                            </a:lnTo>
                            <a:lnTo>
                              <a:pt x="1742" y="2039"/>
                            </a:lnTo>
                            <a:lnTo>
                              <a:pt x="995" y="2039"/>
                            </a:lnTo>
                            <a:lnTo>
                              <a:pt x="995" y="1946"/>
                            </a:lnTo>
                            <a:close/>
                            <a:moveTo>
                              <a:pt x="173" y="1998"/>
                            </a:moveTo>
                            <a:lnTo>
                              <a:pt x="174" y="1983"/>
                            </a:lnTo>
                            <a:lnTo>
                              <a:pt x="180" y="1948"/>
                            </a:lnTo>
                            <a:lnTo>
                              <a:pt x="192" y="1901"/>
                            </a:lnTo>
                            <a:lnTo>
                              <a:pt x="201" y="1874"/>
                            </a:lnTo>
                            <a:lnTo>
                              <a:pt x="213" y="1846"/>
                            </a:lnTo>
                            <a:lnTo>
                              <a:pt x="235" y="1796"/>
                            </a:lnTo>
                            <a:lnTo>
                              <a:pt x="267" y="1734"/>
                            </a:lnTo>
                            <a:lnTo>
                              <a:pt x="287" y="1700"/>
                            </a:lnTo>
                            <a:lnTo>
                              <a:pt x="309" y="1667"/>
                            </a:lnTo>
                            <a:lnTo>
                              <a:pt x="334" y="1635"/>
                            </a:lnTo>
                            <a:lnTo>
                              <a:pt x="360" y="1605"/>
                            </a:lnTo>
                            <a:lnTo>
                              <a:pt x="392" y="1572"/>
                            </a:lnTo>
                            <a:lnTo>
                              <a:pt x="420" y="1540"/>
                            </a:lnTo>
                            <a:lnTo>
                              <a:pt x="469" y="1477"/>
                            </a:lnTo>
                            <a:lnTo>
                              <a:pt x="508" y="1420"/>
                            </a:lnTo>
                            <a:lnTo>
                              <a:pt x="538" y="1368"/>
                            </a:lnTo>
                            <a:lnTo>
                              <a:pt x="559" y="1324"/>
                            </a:lnTo>
                            <a:lnTo>
                              <a:pt x="574" y="1289"/>
                            </a:lnTo>
                            <a:lnTo>
                              <a:pt x="588" y="1254"/>
                            </a:lnTo>
                            <a:lnTo>
                              <a:pt x="588" y="1248"/>
                            </a:lnTo>
                            <a:lnTo>
                              <a:pt x="506" y="1248"/>
                            </a:lnTo>
                            <a:lnTo>
                              <a:pt x="472" y="1250"/>
                            </a:lnTo>
                            <a:lnTo>
                              <a:pt x="443" y="1255"/>
                            </a:lnTo>
                            <a:lnTo>
                              <a:pt x="418" y="1264"/>
                            </a:lnTo>
                            <a:lnTo>
                              <a:pt x="395" y="1276"/>
                            </a:lnTo>
                            <a:lnTo>
                              <a:pt x="375" y="1289"/>
                            </a:lnTo>
                            <a:lnTo>
                              <a:pt x="359" y="1305"/>
                            </a:lnTo>
                            <a:lnTo>
                              <a:pt x="344" y="1322"/>
                            </a:lnTo>
                            <a:lnTo>
                              <a:pt x="332" y="1340"/>
                            </a:lnTo>
                            <a:lnTo>
                              <a:pt x="315" y="1374"/>
                            </a:lnTo>
                            <a:lnTo>
                              <a:pt x="303" y="1405"/>
                            </a:lnTo>
                            <a:lnTo>
                              <a:pt x="295" y="1443"/>
                            </a:lnTo>
                            <a:lnTo>
                              <a:pt x="206" y="1443"/>
                            </a:lnTo>
                            <a:lnTo>
                              <a:pt x="206" y="1158"/>
                            </a:lnTo>
                            <a:lnTo>
                              <a:pt x="913" y="1158"/>
                            </a:lnTo>
                            <a:lnTo>
                              <a:pt x="913" y="1182"/>
                            </a:lnTo>
                            <a:lnTo>
                              <a:pt x="912" y="1195"/>
                            </a:lnTo>
                            <a:lnTo>
                              <a:pt x="907" y="1226"/>
                            </a:lnTo>
                            <a:lnTo>
                              <a:pt x="897" y="1271"/>
                            </a:lnTo>
                            <a:lnTo>
                              <a:pt x="881" y="1325"/>
                            </a:lnTo>
                            <a:lnTo>
                              <a:pt x="859" y="1379"/>
                            </a:lnTo>
                            <a:lnTo>
                              <a:pt x="835" y="1428"/>
                            </a:lnTo>
                            <a:lnTo>
                              <a:pt x="810" y="1474"/>
                            </a:lnTo>
                            <a:lnTo>
                              <a:pt x="784" y="1516"/>
                            </a:lnTo>
                            <a:lnTo>
                              <a:pt x="757" y="1554"/>
                            </a:lnTo>
                            <a:lnTo>
                              <a:pt x="730" y="1590"/>
                            </a:lnTo>
                            <a:lnTo>
                              <a:pt x="673" y="1658"/>
                            </a:lnTo>
                            <a:lnTo>
                              <a:pt x="620" y="1723"/>
                            </a:lnTo>
                            <a:lnTo>
                              <a:pt x="596" y="1756"/>
                            </a:lnTo>
                            <a:lnTo>
                              <a:pt x="572" y="1790"/>
                            </a:lnTo>
                            <a:lnTo>
                              <a:pt x="551" y="1825"/>
                            </a:lnTo>
                            <a:lnTo>
                              <a:pt x="533" y="1864"/>
                            </a:lnTo>
                            <a:lnTo>
                              <a:pt x="516" y="1904"/>
                            </a:lnTo>
                            <a:lnTo>
                              <a:pt x="503" y="1948"/>
                            </a:lnTo>
                            <a:lnTo>
                              <a:pt x="624" y="1948"/>
                            </a:lnTo>
                            <a:lnTo>
                              <a:pt x="651" y="1946"/>
                            </a:lnTo>
                            <a:lnTo>
                              <a:pt x="680" y="1939"/>
                            </a:lnTo>
                            <a:lnTo>
                              <a:pt x="707" y="1925"/>
                            </a:lnTo>
                            <a:lnTo>
                              <a:pt x="720" y="1917"/>
                            </a:lnTo>
                            <a:lnTo>
                              <a:pt x="733" y="1907"/>
                            </a:lnTo>
                            <a:lnTo>
                              <a:pt x="744" y="1894"/>
                            </a:lnTo>
                            <a:lnTo>
                              <a:pt x="756" y="1881"/>
                            </a:lnTo>
                            <a:lnTo>
                              <a:pt x="767" y="1865"/>
                            </a:lnTo>
                            <a:lnTo>
                              <a:pt x="777" y="1847"/>
                            </a:lnTo>
                            <a:lnTo>
                              <a:pt x="786" y="1827"/>
                            </a:lnTo>
                            <a:lnTo>
                              <a:pt x="793" y="1805"/>
                            </a:lnTo>
                            <a:lnTo>
                              <a:pt x="799" y="1781"/>
                            </a:lnTo>
                            <a:lnTo>
                              <a:pt x="805" y="1754"/>
                            </a:lnTo>
                            <a:lnTo>
                              <a:pt x="897" y="1754"/>
                            </a:lnTo>
                            <a:lnTo>
                              <a:pt x="897" y="2039"/>
                            </a:lnTo>
                            <a:lnTo>
                              <a:pt x="173" y="2039"/>
                            </a:lnTo>
                            <a:lnTo>
                              <a:pt x="173" y="1998"/>
                            </a:lnTo>
                            <a:close/>
                          </a:path>
                        </a:pathLst>
                      </a:custGeom>
                      <a:solidFill>
                        <a:srgbClr val="0000B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wps:wsp>
                </a:graphicData>
              </a:graphic>
            </wp:anchor>
          </w:drawing>
        </mc:Choice>
        <mc:Fallback>
          <w:pict>
            <v:shape w14:anchorId="0A2813CA" id="Freeform 11" o:spid="_x0000_s1026" style="position:absolute;margin-left:18pt;margin-top:0;width:36.5pt;height:38.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092,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" path="m,4104r121,-53l243,4001r123,-46l491,3912r126,-39l743,3836r128,-32l1000,3775r129,-26l1259,3727r130,-20l1521,3692r131,-12l1783,3671r132,-5l2047,3664r131,2l2311,3671r131,9l2573,3692r131,15l2835,3727r129,22l3093,3775r129,29l3350,3836r126,37l3602,3912r124,43l3850,4001r122,50l4092,4104,4092,,,,,4104xm3198,1210r7,-26l3214,1158r677,l3891,1443r-89,l3788,1394r-18,-42l3761,1334r-12,-15l3738,1304r-13,-12l3712,1281r-14,-9l3682,1264r-15,-6l3631,1250r-39,-2l3509,1248r,6l3517,1281r11,30l3548,1353r27,50l3613,1459r22,32l3662,1523r29,33l3724,1590r25,28l3778,1654r30,44l3838,1747r27,52l3887,1852r8,27l3901,1906r3,26l3906,1957r-1,26l3900,2004r-7,18l3883,2039r-684,l3199,1754r94,l3302,1791r11,34l3328,1858r18,29l3356,1900r13,12l3381,1922r15,10l3412,1939r18,5l3450,1947r22,1l3594,1948r,-7l3586,1918r-14,-42l3554,1841r-25,-41l3499,1758r-30,-44l3412,1641r-29,-38l3353,1570r-29,-37l3288,1485r-34,-55l3238,1400r-14,-30l3212,1337r-9,-32l3197,1273r-2,-33l3198,1210xm2404,1225r2,-15l2413,1184r9,-26l3099,1158r,285l3010,1443r-14,-49l2978,1352r-10,-18l2958,1319r-13,-15l2933,1292r-13,-11l2906,1272r-16,-8l2875,1258r-36,-8l2800,1248r-83,l2717,1254r8,27l2737,1311r19,42l2783,1403r37,56l2844,1491r26,32l2900,1556r32,34l2957,1618r29,36l3016,1698r30,49l3073,1799r22,53l3103,1879r6,27l3113,1932r1,25l3113,1983r-5,21l3101,2022r-11,17l2408,2039r,-285l2500,1754r10,37l2521,1825r15,33l2554,1887r10,13l2577,1912r13,10l2605,1932r15,7l2639,1944r20,3l2681,1948r121,l2802,1941r-8,-23l2781,1876r-19,-35l2737,1800r-29,-42l2677,1714r-57,-73l2589,1603r-28,-33l2531,1533r-35,-48l2462,1430r-16,-30l2433,1370r-13,-33l2411,1305r-5,-32l2402,1240r2,-15xm1842,1948r34,l1884,1947r10,-4l1903,1937r10,-7l1921,1920r6,-9l1931,1901r1,-9l1932,1308r-1,-9l1927,1289r-6,-9l1913,1271r-10,-9l1893,1255r-11,-4l1872,1250r-30,l1842,1158r464,l2306,1250r-31,l2263,1252r-12,5l2241,1265r-9,11l2224,1287r-5,12l2216,1309r-2,10l2214,1881r1,9l2219,1900r5,12l2230,1923r9,10l2249,1941r11,5l2271,1948r35,l2306,2039r-464,l1842,1948xm995,1946r35,l1038,1944r9,-3l1057,1935r9,-8l1075,1918r6,-9l1085,1899r1,-10l1086,1308r-1,-9l1081,1289r-6,-9l1066,1271r-9,-9l1046,1256r-10,-5l1026,1250r-31,l995,1158r747,l1742,1443r-94,l1635,1397r-15,-41l1602,1323r-10,-15l1581,1296r-11,-12l1557,1275r-13,-8l1530,1259r-16,-5l1498,1251r-37,-3l1369,1248r,305l1416,1553r16,-5l1441,1542r11,-9l1461,1524r9,-11l1475,1500r2,-15l1477,1445r91,l1568,1752r-91,l1477,1714r-1,-10l1472,1693r-7,-12l1457,1671r-10,-10l1433,1652r-14,-6l1401,1644r-32,l1369,1948r102,l1497,1946r27,-7l1551,1925r13,-8l1577,1907r12,-13l1600,1881r11,-16l1621,1847r8,-20l1637,1805r7,-24l1648,1754r94,l1742,2039r-747,l995,1946xm173,1998r1,-15l180,1948r12,-47l201,1874r12,-28l235,1796r32,-62l287,1700r22,-33l334,1635r26,-30l392,1572r28,-32l469,1477r39,-57l538,1368r21,-44l574,1289r14,-35l588,1248r-82,l472,1250r-29,5l418,1264r-23,12l375,1289r-16,16l344,1322r-12,18l315,1374r-12,31l295,1443r-89,l206,1158r707,l913,1182r-1,13l907,1226r-10,45l881,1325r-22,54l835,1428r-25,46l784,1516r-27,38l730,1590r-57,68l620,1723r-24,33l572,1790r-21,35l533,1864r-17,40l503,1948r121,l651,1946r29,-7l707,1925r13,-8l733,1907r11,-13l756,1881r11,-16l777,1847r9,-20l793,1805r6,-24l805,1754r92,l897,2039r-724,l173,1998xe" fillcolor="#0000be" stroked="f">
              <v:path arrowok="t" o:connecttype="custom" o:connectlocs="2147483646,2147483646;2147483646,2147483646;2147483646,2147483646;2147483646,2147483646;0,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
              <o:lock v:ext="edit" verticies="t"/>
            </v:shape>
          </w:pict>
        </mc:Fallback>
      </mc:AlternateContent>
    </w:r>
    <w:r>
      <w:tab/>
    </w:r>
    <w:r>
      <w:tab/>
      <w:t xml:space="preserve">      </w:t>
    </w:r>
    <w:r>
      <w:rPr>
        <w:noProof/>
        <w:lang w:eastAsia="en-US"/>
      </w:rPr>
      <w:drawing>
        <wp:inline distT="0" distB="0" distL="0" distR="0" wp14:anchorId="66B6ADBB" wp14:editId="0933C105">
          <wp:extent cx="497780" cy="457200"/>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lue.png"/>
                  <pic:cNvPicPr/>
                </pic:nvPicPr>
                <pic:blipFill>
                  <a:blip r:embed="rId1">
                    <a:extLst>
                      <a:ext uri="{28A0092B-C50C-407E-A947-70E740481C1C}">
                        <a14:useLocalDpi xmlns:a14="http://schemas.microsoft.com/office/drawing/2010/main" val="0"/>
                      </a:ext>
                    </a:extLst>
                  </a:blip>
                  <a:stretch>
                    <a:fillRect/>
                  </a:stretch>
                </pic:blipFill>
                <pic:spPr>
                  <a:xfrm>
                    <a:off x="0" y="0"/>
                    <a:ext cx="497780" cy="457200"/>
                  </a:xfrm>
                  <a:prstGeom prst="rect">
                    <a:avLst/>
                  </a:prstGeom>
                </pic:spPr>
              </pic:pic>
            </a:graphicData>
          </a:graphic>
        </wp:inline>
      </w:drawing>
    </w:r>
  </w:p>
  <w:p w14:paraId="731D3DF2" w14:textId="77777777" w:rsidR="006C6DE2" w:rsidRDefault="006C6DE2" w:rsidP="001A705F">
    <w:r>
      <w:rPr>
        <w:noProof/>
        <w:lang w:eastAsia="en-US"/>
      </w:rPr>
      <mc:AlternateContent>
        <mc:Choice Requires="wps">
          <w:drawing>
            <wp:anchor distT="0" distB="0" distL="114300" distR="114300" simplePos="0" relativeHeight="251661312" behindDoc="0" locked="0" layoutInCell="1" allowOverlap="1" wp14:anchorId="21808761" wp14:editId="5AD64E4E">
              <wp:simplePos x="0" y="0"/>
              <wp:positionH relativeFrom="column">
                <wp:posOffset>0</wp:posOffset>
              </wp:positionH>
              <wp:positionV relativeFrom="paragraph">
                <wp:posOffset>114300</wp:posOffset>
              </wp:positionV>
              <wp:extent cx="54864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254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A1503C"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9pt" to="6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" strokecolor="#f07f09 [3204]" strokeweight="2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C79"/>
    <w:multiLevelType w:val="hybridMultilevel"/>
    <w:tmpl w:val="085C2E2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09647D4C"/>
    <w:multiLevelType w:val="hybridMultilevel"/>
    <w:tmpl w:val="62664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817ADF"/>
    <w:multiLevelType w:val="hybridMultilevel"/>
    <w:tmpl w:val="8A40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2537C"/>
    <w:multiLevelType w:val="hybridMultilevel"/>
    <w:tmpl w:val="22965BF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0AF4665"/>
    <w:multiLevelType w:val="hybridMultilevel"/>
    <w:tmpl w:val="B8E26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2F078B"/>
    <w:multiLevelType w:val="hybridMultilevel"/>
    <w:tmpl w:val="1B18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2775B"/>
    <w:multiLevelType w:val="multilevel"/>
    <w:tmpl w:val="D460F000"/>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E0E02A4"/>
    <w:multiLevelType w:val="hybridMultilevel"/>
    <w:tmpl w:val="8A40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164205"/>
    <w:multiLevelType w:val="hybridMultilevel"/>
    <w:tmpl w:val="38BCFB74"/>
    <w:lvl w:ilvl="0" w:tplc="2BFE140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B4B71"/>
    <w:multiLevelType w:val="multilevel"/>
    <w:tmpl w:val="FC26C81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nsid w:val="3C5A00E2"/>
    <w:multiLevelType w:val="multilevel"/>
    <w:tmpl w:val="1CA07FA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nsid w:val="430718F6"/>
    <w:multiLevelType w:val="hybridMultilevel"/>
    <w:tmpl w:val="98DCBF06"/>
    <w:lvl w:ilvl="0" w:tplc="6A16644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35631"/>
    <w:multiLevelType w:val="hybridMultilevel"/>
    <w:tmpl w:val="4BA67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EA76C9"/>
    <w:multiLevelType w:val="hybridMultilevel"/>
    <w:tmpl w:val="8FB21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F01B12"/>
    <w:multiLevelType w:val="hybridMultilevel"/>
    <w:tmpl w:val="8FBC8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3504DAF"/>
    <w:multiLevelType w:val="hybridMultilevel"/>
    <w:tmpl w:val="8A40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2"/>
  </w:num>
  <w:num w:numId="14">
    <w:abstractNumId w:val="10"/>
  </w:num>
  <w:num w:numId="15">
    <w:abstractNumId w:val="1"/>
  </w:num>
  <w:num w:numId="16">
    <w:abstractNumId w:val="8"/>
  </w:num>
  <w:num w:numId="17">
    <w:abstractNumId w:val="7"/>
  </w:num>
  <w:num w:numId="18">
    <w:abstractNumId w:val="0"/>
  </w:num>
  <w:num w:numId="19">
    <w:abstractNumId w:val="7"/>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0">
    <w:abstractNumId w:val="15"/>
  </w:num>
  <w:num w:numId="21">
    <w:abstractNumId w:val="3"/>
  </w:num>
  <w:num w:numId="22">
    <w:abstractNumId w:val="2"/>
  </w:num>
  <w:num w:numId="23">
    <w:abstractNumId w:val="14"/>
  </w:num>
  <w:num w:numId="24">
    <w:abstractNumId w:val="4"/>
  </w:num>
  <w:num w:numId="25">
    <w:abstractNumId w:val="13"/>
  </w:num>
  <w:num w:numId="26">
    <w:abstractNumId w:val="9"/>
  </w:num>
  <w:num w:numId="27">
    <w:abstractNumId w:val="11"/>
  </w:num>
  <w:num w:numId="28">
    <w:abstractNumId w:val="6"/>
    <w:lvlOverride w:ilvl="0">
      <w:startOverride w:val="1"/>
    </w:lvlOverride>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lvlOverride w:ilvl="0">
      <w:startOverride w:val="1"/>
    </w:lvlOverride>
  </w:num>
  <w:num w:numId="37">
    <w:abstractNumId w:val="5"/>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D"/>
    <w:rsid w:val="00022B5C"/>
    <w:rsid w:val="00033078"/>
    <w:rsid w:val="000447F3"/>
    <w:rsid w:val="00050CF5"/>
    <w:rsid w:val="00075B69"/>
    <w:rsid w:val="000916AB"/>
    <w:rsid w:val="000918C9"/>
    <w:rsid w:val="000A126C"/>
    <w:rsid w:val="000A6608"/>
    <w:rsid w:val="000B2CDB"/>
    <w:rsid w:val="000C4D63"/>
    <w:rsid w:val="000F3C4F"/>
    <w:rsid w:val="00123144"/>
    <w:rsid w:val="00136A42"/>
    <w:rsid w:val="00187336"/>
    <w:rsid w:val="00192FD8"/>
    <w:rsid w:val="001A705F"/>
    <w:rsid w:val="001F5BC9"/>
    <w:rsid w:val="00201B19"/>
    <w:rsid w:val="002313F3"/>
    <w:rsid w:val="00242B36"/>
    <w:rsid w:val="0025116B"/>
    <w:rsid w:val="0025588C"/>
    <w:rsid w:val="0025791E"/>
    <w:rsid w:val="002643A3"/>
    <w:rsid w:val="00287B7C"/>
    <w:rsid w:val="00290E05"/>
    <w:rsid w:val="002A67CE"/>
    <w:rsid w:val="002B18F7"/>
    <w:rsid w:val="002D643A"/>
    <w:rsid w:val="002E60E5"/>
    <w:rsid w:val="002F78DC"/>
    <w:rsid w:val="00364F2C"/>
    <w:rsid w:val="00371B86"/>
    <w:rsid w:val="00382DBA"/>
    <w:rsid w:val="0039359E"/>
    <w:rsid w:val="003A66D0"/>
    <w:rsid w:val="003F07AE"/>
    <w:rsid w:val="003F1050"/>
    <w:rsid w:val="004029F1"/>
    <w:rsid w:val="0043560D"/>
    <w:rsid w:val="0044497F"/>
    <w:rsid w:val="004472C2"/>
    <w:rsid w:val="00451279"/>
    <w:rsid w:val="00460612"/>
    <w:rsid w:val="00473F18"/>
    <w:rsid w:val="004927A2"/>
    <w:rsid w:val="004B3562"/>
    <w:rsid w:val="004F21DE"/>
    <w:rsid w:val="0053220A"/>
    <w:rsid w:val="0053342C"/>
    <w:rsid w:val="005345AF"/>
    <w:rsid w:val="00541F2B"/>
    <w:rsid w:val="0055021E"/>
    <w:rsid w:val="00560AA6"/>
    <w:rsid w:val="00564EE6"/>
    <w:rsid w:val="00573CBE"/>
    <w:rsid w:val="0059283F"/>
    <w:rsid w:val="005C5D3A"/>
    <w:rsid w:val="005C7DCF"/>
    <w:rsid w:val="005F68F5"/>
    <w:rsid w:val="00620B68"/>
    <w:rsid w:val="00622CC5"/>
    <w:rsid w:val="00643763"/>
    <w:rsid w:val="006455C9"/>
    <w:rsid w:val="00652EFF"/>
    <w:rsid w:val="00681814"/>
    <w:rsid w:val="006B379D"/>
    <w:rsid w:val="006B7A2F"/>
    <w:rsid w:val="006C0317"/>
    <w:rsid w:val="006C6DE2"/>
    <w:rsid w:val="006D4C99"/>
    <w:rsid w:val="006D5062"/>
    <w:rsid w:val="006F1F98"/>
    <w:rsid w:val="006F5EE8"/>
    <w:rsid w:val="007461AF"/>
    <w:rsid w:val="00747D68"/>
    <w:rsid w:val="00747FED"/>
    <w:rsid w:val="0076597B"/>
    <w:rsid w:val="00795DE9"/>
    <w:rsid w:val="007A5C1B"/>
    <w:rsid w:val="007B26CE"/>
    <w:rsid w:val="007B7017"/>
    <w:rsid w:val="007D6A15"/>
    <w:rsid w:val="008032BD"/>
    <w:rsid w:val="008108EB"/>
    <w:rsid w:val="00827FD0"/>
    <w:rsid w:val="00831D7F"/>
    <w:rsid w:val="00833CFB"/>
    <w:rsid w:val="00865D2D"/>
    <w:rsid w:val="00873246"/>
    <w:rsid w:val="0088250C"/>
    <w:rsid w:val="00887C4D"/>
    <w:rsid w:val="008B000C"/>
    <w:rsid w:val="008E6B44"/>
    <w:rsid w:val="008E7238"/>
    <w:rsid w:val="00913901"/>
    <w:rsid w:val="00930286"/>
    <w:rsid w:val="00961122"/>
    <w:rsid w:val="00982E49"/>
    <w:rsid w:val="009B6BE5"/>
    <w:rsid w:val="009F18CD"/>
    <w:rsid w:val="009F362D"/>
    <w:rsid w:val="009F7460"/>
    <w:rsid w:val="00A0376D"/>
    <w:rsid w:val="00A23E15"/>
    <w:rsid w:val="00A47F79"/>
    <w:rsid w:val="00A6195A"/>
    <w:rsid w:val="00A72BE5"/>
    <w:rsid w:val="00A84BA6"/>
    <w:rsid w:val="00AC219B"/>
    <w:rsid w:val="00AE66A0"/>
    <w:rsid w:val="00AF0F84"/>
    <w:rsid w:val="00B5620D"/>
    <w:rsid w:val="00B60D47"/>
    <w:rsid w:val="00B64718"/>
    <w:rsid w:val="00B707AA"/>
    <w:rsid w:val="00B80F7F"/>
    <w:rsid w:val="00BC5709"/>
    <w:rsid w:val="00BF2A8B"/>
    <w:rsid w:val="00C00842"/>
    <w:rsid w:val="00C42DF2"/>
    <w:rsid w:val="00C43BB8"/>
    <w:rsid w:val="00C86850"/>
    <w:rsid w:val="00D13ADC"/>
    <w:rsid w:val="00D22680"/>
    <w:rsid w:val="00DC54E6"/>
    <w:rsid w:val="00DD70BD"/>
    <w:rsid w:val="00DE4395"/>
    <w:rsid w:val="00E0482B"/>
    <w:rsid w:val="00E04F37"/>
    <w:rsid w:val="00E16B29"/>
    <w:rsid w:val="00E339EF"/>
    <w:rsid w:val="00E341CD"/>
    <w:rsid w:val="00E347B5"/>
    <w:rsid w:val="00E55F95"/>
    <w:rsid w:val="00E5755F"/>
    <w:rsid w:val="00E65C8A"/>
    <w:rsid w:val="00E70CAE"/>
    <w:rsid w:val="00E94F45"/>
    <w:rsid w:val="00EC73D3"/>
    <w:rsid w:val="00ED09E2"/>
    <w:rsid w:val="00ED601D"/>
    <w:rsid w:val="00EE0134"/>
    <w:rsid w:val="00EE2437"/>
    <w:rsid w:val="00F42F5B"/>
    <w:rsid w:val="00F44389"/>
    <w:rsid w:val="00F5523F"/>
    <w:rsid w:val="00F71FBC"/>
    <w:rsid w:val="00FA3EDB"/>
    <w:rsid w:val="00FB7F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25CEF"/>
  <w15:docId w15:val="{86F6DCBB-55B2-4ED7-9A6D-9844F409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FD0"/>
    <w:pPr>
      <w:keepNext/>
      <w:keepLines/>
      <w:numPr>
        <w:numId w:val="1"/>
      </w:numPr>
      <w:pBdr>
        <w:bottom w:val="single" w:sz="4" w:space="1" w:color="595959" w:themeColor="text1" w:themeTint="A6"/>
      </w:pBdr>
      <w:spacing w:before="360"/>
      <w:outlineLvl w:val="0"/>
    </w:pPr>
    <w:rPr>
      <w:rFonts w:eastAsiaTheme="majorEastAsia" w:cs="Times New Roman"/>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827FD0"/>
    <w:rPr>
      <w:rFonts w:eastAsiaTheme="majorEastAsia" w:cs="Times New Roman"/>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rsid w:val="00DD70BD"/>
  </w:style>
  <w:style w:type="character" w:styleId="Hyperlink">
    <w:name w:val="Hyperlink"/>
    <w:basedOn w:val="DefaultParagraphFont"/>
    <w:uiPriority w:val="99"/>
    <w:unhideWhenUsed/>
    <w:rsid w:val="00DD70BD"/>
    <w:rPr>
      <w:color w:val="0000FF"/>
      <w:u w:val="single"/>
    </w:rPr>
  </w:style>
  <w:style w:type="paragraph" w:styleId="BalloonText">
    <w:name w:val="Balloon Text"/>
    <w:basedOn w:val="Normal"/>
    <w:link w:val="BalloonTextChar"/>
    <w:uiPriority w:val="99"/>
    <w:semiHidden/>
    <w:unhideWhenUsed/>
    <w:rsid w:val="001A70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705F"/>
    <w:rPr>
      <w:rFonts w:ascii="Lucida Grande" w:hAnsi="Lucida Grande"/>
      <w:sz w:val="18"/>
      <w:szCs w:val="18"/>
    </w:rPr>
  </w:style>
  <w:style w:type="paragraph" w:styleId="Header">
    <w:name w:val="header"/>
    <w:basedOn w:val="Normal"/>
    <w:link w:val="HeaderChar"/>
    <w:uiPriority w:val="99"/>
    <w:unhideWhenUsed/>
    <w:rsid w:val="001A70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705F"/>
  </w:style>
  <w:style w:type="paragraph" w:styleId="Footer">
    <w:name w:val="footer"/>
    <w:basedOn w:val="Normal"/>
    <w:link w:val="FooterChar"/>
    <w:unhideWhenUsed/>
    <w:rsid w:val="001A705F"/>
    <w:pPr>
      <w:tabs>
        <w:tab w:val="center" w:pos="4320"/>
        <w:tab w:val="right" w:pos="8640"/>
      </w:tabs>
      <w:spacing w:after="0" w:line="240" w:lineRule="auto"/>
    </w:pPr>
  </w:style>
  <w:style w:type="character" w:customStyle="1" w:styleId="FooterChar">
    <w:name w:val="Footer Char"/>
    <w:basedOn w:val="DefaultParagraphFont"/>
    <w:link w:val="Footer"/>
    <w:rsid w:val="001A705F"/>
  </w:style>
  <w:style w:type="character" w:styleId="PageNumber">
    <w:name w:val="page number"/>
    <w:basedOn w:val="DefaultParagraphFont"/>
    <w:rsid w:val="001A705F"/>
  </w:style>
  <w:style w:type="paragraph" w:styleId="Index1">
    <w:name w:val="index 1"/>
    <w:basedOn w:val="Normal"/>
    <w:next w:val="Normal"/>
    <w:autoRedefine/>
    <w:uiPriority w:val="99"/>
    <w:unhideWhenUsed/>
    <w:rsid w:val="00560AA6"/>
    <w:pPr>
      <w:spacing w:after="0"/>
      <w:ind w:left="220" w:hanging="220"/>
    </w:pPr>
    <w:rPr>
      <w:sz w:val="20"/>
      <w:szCs w:val="20"/>
    </w:rPr>
  </w:style>
  <w:style w:type="paragraph" w:styleId="Index2">
    <w:name w:val="index 2"/>
    <w:basedOn w:val="Normal"/>
    <w:next w:val="Normal"/>
    <w:autoRedefine/>
    <w:uiPriority w:val="99"/>
    <w:unhideWhenUsed/>
    <w:rsid w:val="00560AA6"/>
    <w:pPr>
      <w:spacing w:after="0"/>
      <w:ind w:left="440" w:hanging="220"/>
    </w:pPr>
    <w:rPr>
      <w:sz w:val="20"/>
      <w:szCs w:val="20"/>
    </w:rPr>
  </w:style>
  <w:style w:type="paragraph" w:styleId="Index3">
    <w:name w:val="index 3"/>
    <w:basedOn w:val="Normal"/>
    <w:next w:val="Normal"/>
    <w:autoRedefine/>
    <w:uiPriority w:val="99"/>
    <w:unhideWhenUsed/>
    <w:rsid w:val="00560AA6"/>
    <w:pPr>
      <w:spacing w:after="0"/>
      <w:ind w:left="660" w:hanging="220"/>
    </w:pPr>
    <w:rPr>
      <w:sz w:val="20"/>
      <w:szCs w:val="20"/>
    </w:rPr>
  </w:style>
  <w:style w:type="paragraph" w:styleId="Index4">
    <w:name w:val="index 4"/>
    <w:basedOn w:val="Normal"/>
    <w:next w:val="Normal"/>
    <w:autoRedefine/>
    <w:uiPriority w:val="99"/>
    <w:unhideWhenUsed/>
    <w:rsid w:val="00560AA6"/>
    <w:pPr>
      <w:spacing w:after="0"/>
      <w:ind w:left="880" w:hanging="220"/>
    </w:pPr>
    <w:rPr>
      <w:sz w:val="20"/>
      <w:szCs w:val="20"/>
    </w:rPr>
  </w:style>
  <w:style w:type="paragraph" w:styleId="Index5">
    <w:name w:val="index 5"/>
    <w:basedOn w:val="Normal"/>
    <w:next w:val="Normal"/>
    <w:autoRedefine/>
    <w:uiPriority w:val="99"/>
    <w:unhideWhenUsed/>
    <w:rsid w:val="00560AA6"/>
    <w:pPr>
      <w:spacing w:after="0"/>
      <w:ind w:left="1100" w:hanging="220"/>
    </w:pPr>
    <w:rPr>
      <w:sz w:val="20"/>
      <w:szCs w:val="20"/>
    </w:rPr>
  </w:style>
  <w:style w:type="paragraph" w:styleId="Index6">
    <w:name w:val="index 6"/>
    <w:basedOn w:val="Normal"/>
    <w:next w:val="Normal"/>
    <w:autoRedefine/>
    <w:uiPriority w:val="99"/>
    <w:unhideWhenUsed/>
    <w:rsid w:val="00560AA6"/>
    <w:pPr>
      <w:spacing w:after="0"/>
      <w:ind w:left="1320" w:hanging="220"/>
    </w:pPr>
    <w:rPr>
      <w:sz w:val="20"/>
      <w:szCs w:val="20"/>
    </w:rPr>
  </w:style>
  <w:style w:type="paragraph" w:styleId="Index7">
    <w:name w:val="index 7"/>
    <w:basedOn w:val="Normal"/>
    <w:next w:val="Normal"/>
    <w:autoRedefine/>
    <w:uiPriority w:val="99"/>
    <w:unhideWhenUsed/>
    <w:rsid w:val="00560AA6"/>
    <w:pPr>
      <w:spacing w:after="0"/>
      <w:ind w:left="1540" w:hanging="220"/>
    </w:pPr>
    <w:rPr>
      <w:sz w:val="20"/>
      <w:szCs w:val="20"/>
    </w:rPr>
  </w:style>
  <w:style w:type="paragraph" w:styleId="Index8">
    <w:name w:val="index 8"/>
    <w:basedOn w:val="Normal"/>
    <w:next w:val="Normal"/>
    <w:autoRedefine/>
    <w:uiPriority w:val="99"/>
    <w:unhideWhenUsed/>
    <w:rsid w:val="00560AA6"/>
    <w:pPr>
      <w:spacing w:after="0"/>
      <w:ind w:left="1760" w:hanging="220"/>
    </w:pPr>
    <w:rPr>
      <w:sz w:val="20"/>
      <w:szCs w:val="20"/>
    </w:rPr>
  </w:style>
  <w:style w:type="paragraph" w:styleId="Index9">
    <w:name w:val="index 9"/>
    <w:basedOn w:val="Normal"/>
    <w:next w:val="Normal"/>
    <w:autoRedefine/>
    <w:uiPriority w:val="99"/>
    <w:unhideWhenUsed/>
    <w:rsid w:val="00560AA6"/>
    <w:pPr>
      <w:spacing w:after="0"/>
      <w:ind w:left="1980" w:hanging="220"/>
    </w:pPr>
    <w:rPr>
      <w:sz w:val="20"/>
      <w:szCs w:val="20"/>
    </w:rPr>
  </w:style>
  <w:style w:type="paragraph" w:styleId="IndexHeading">
    <w:name w:val="index heading"/>
    <w:basedOn w:val="Normal"/>
    <w:next w:val="Index1"/>
    <w:uiPriority w:val="99"/>
    <w:unhideWhenUsed/>
    <w:rsid w:val="00560AA6"/>
    <w:pPr>
      <w:spacing w:before="120" w:after="120"/>
    </w:pPr>
    <w:rPr>
      <w:i/>
      <w:sz w:val="20"/>
      <w:szCs w:val="20"/>
    </w:rPr>
  </w:style>
  <w:style w:type="paragraph" w:styleId="TOC1">
    <w:name w:val="toc 1"/>
    <w:basedOn w:val="Normal"/>
    <w:next w:val="Normal"/>
    <w:autoRedefine/>
    <w:uiPriority w:val="39"/>
    <w:unhideWhenUsed/>
    <w:rsid w:val="00560AA6"/>
    <w:pPr>
      <w:spacing w:before="120" w:after="0"/>
    </w:pPr>
    <w:rPr>
      <w:b/>
      <w:sz w:val="24"/>
      <w:szCs w:val="24"/>
    </w:rPr>
  </w:style>
  <w:style w:type="paragraph" w:styleId="TOC2">
    <w:name w:val="toc 2"/>
    <w:basedOn w:val="Normal"/>
    <w:next w:val="Normal"/>
    <w:autoRedefine/>
    <w:uiPriority w:val="39"/>
    <w:unhideWhenUsed/>
    <w:rsid w:val="00560AA6"/>
    <w:pPr>
      <w:spacing w:after="0"/>
      <w:ind w:left="220"/>
    </w:pPr>
    <w:rPr>
      <w:b/>
    </w:rPr>
  </w:style>
  <w:style w:type="paragraph" w:styleId="TOC3">
    <w:name w:val="toc 3"/>
    <w:basedOn w:val="Normal"/>
    <w:next w:val="Normal"/>
    <w:autoRedefine/>
    <w:uiPriority w:val="39"/>
    <w:semiHidden/>
    <w:unhideWhenUsed/>
    <w:rsid w:val="00560AA6"/>
    <w:pPr>
      <w:spacing w:after="0"/>
      <w:ind w:left="440"/>
    </w:pPr>
  </w:style>
  <w:style w:type="paragraph" w:styleId="TOC4">
    <w:name w:val="toc 4"/>
    <w:basedOn w:val="Normal"/>
    <w:next w:val="Normal"/>
    <w:autoRedefine/>
    <w:uiPriority w:val="39"/>
    <w:semiHidden/>
    <w:unhideWhenUsed/>
    <w:rsid w:val="00560AA6"/>
    <w:pPr>
      <w:spacing w:after="0"/>
      <w:ind w:left="660"/>
    </w:pPr>
    <w:rPr>
      <w:sz w:val="20"/>
      <w:szCs w:val="20"/>
    </w:rPr>
  </w:style>
  <w:style w:type="paragraph" w:styleId="TOC5">
    <w:name w:val="toc 5"/>
    <w:basedOn w:val="Normal"/>
    <w:next w:val="Normal"/>
    <w:autoRedefine/>
    <w:uiPriority w:val="39"/>
    <w:semiHidden/>
    <w:unhideWhenUsed/>
    <w:rsid w:val="00560AA6"/>
    <w:pPr>
      <w:spacing w:after="0"/>
      <w:ind w:left="880"/>
    </w:pPr>
    <w:rPr>
      <w:sz w:val="20"/>
      <w:szCs w:val="20"/>
    </w:rPr>
  </w:style>
  <w:style w:type="paragraph" w:styleId="TOC6">
    <w:name w:val="toc 6"/>
    <w:basedOn w:val="Normal"/>
    <w:next w:val="Normal"/>
    <w:autoRedefine/>
    <w:uiPriority w:val="39"/>
    <w:semiHidden/>
    <w:unhideWhenUsed/>
    <w:rsid w:val="00560AA6"/>
    <w:pPr>
      <w:spacing w:after="0"/>
      <w:ind w:left="1100"/>
    </w:pPr>
    <w:rPr>
      <w:sz w:val="20"/>
      <w:szCs w:val="20"/>
    </w:rPr>
  </w:style>
  <w:style w:type="paragraph" w:styleId="TOC7">
    <w:name w:val="toc 7"/>
    <w:basedOn w:val="Normal"/>
    <w:next w:val="Normal"/>
    <w:autoRedefine/>
    <w:uiPriority w:val="39"/>
    <w:semiHidden/>
    <w:unhideWhenUsed/>
    <w:rsid w:val="00560AA6"/>
    <w:pPr>
      <w:spacing w:after="0"/>
      <w:ind w:left="1320"/>
    </w:pPr>
    <w:rPr>
      <w:sz w:val="20"/>
      <w:szCs w:val="20"/>
    </w:rPr>
  </w:style>
  <w:style w:type="paragraph" w:styleId="TOC8">
    <w:name w:val="toc 8"/>
    <w:basedOn w:val="Normal"/>
    <w:next w:val="Normal"/>
    <w:autoRedefine/>
    <w:uiPriority w:val="39"/>
    <w:semiHidden/>
    <w:unhideWhenUsed/>
    <w:rsid w:val="00560AA6"/>
    <w:pPr>
      <w:spacing w:after="0"/>
      <w:ind w:left="1540"/>
    </w:pPr>
    <w:rPr>
      <w:sz w:val="20"/>
      <w:szCs w:val="20"/>
    </w:rPr>
  </w:style>
  <w:style w:type="paragraph" w:styleId="TOC9">
    <w:name w:val="toc 9"/>
    <w:basedOn w:val="Normal"/>
    <w:next w:val="Normal"/>
    <w:autoRedefine/>
    <w:uiPriority w:val="39"/>
    <w:semiHidden/>
    <w:unhideWhenUsed/>
    <w:rsid w:val="00560AA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9602">
      <w:bodyDiv w:val="1"/>
      <w:marLeft w:val="0"/>
      <w:marRight w:val="0"/>
      <w:marTop w:val="0"/>
      <w:marBottom w:val="0"/>
      <w:divBdr>
        <w:top w:val="none" w:sz="0" w:space="0" w:color="auto"/>
        <w:left w:val="none" w:sz="0" w:space="0" w:color="auto"/>
        <w:bottom w:val="none" w:sz="0" w:space="0" w:color="auto"/>
        <w:right w:val="none" w:sz="0" w:space="0" w:color="auto"/>
      </w:divBdr>
    </w:div>
    <w:div w:id="154033611">
      <w:bodyDiv w:val="1"/>
      <w:marLeft w:val="0"/>
      <w:marRight w:val="0"/>
      <w:marTop w:val="0"/>
      <w:marBottom w:val="0"/>
      <w:divBdr>
        <w:top w:val="none" w:sz="0" w:space="0" w:color="auto"/>
        <w:left w:val="none" w:sz="0" w:space="0" w:color="auto"/>
        <w:bottom w:val="none" w:sz="0" w:space="0" w:color="auto"/>
        <w:right w:val="none" w:sz="0" w:space="0" w:color="auto"/>
      </w:divBdr>
      <w:divsChild>
        <w:div w:id="567158286">
          <w:marLeft w:val="0"/>
          <w:marRight w:val="0"/>
          <w:marTop w:val="0"/>
          <w:marBottom w:val="0"/>
          <w:divBdr>
            <w:top w:val="none" w:sz="0" w:space="0" w:color="auto"/>
            <w:left w:val="none" w:sz="0" w:space="0" w:color="auto"/>
            <w:bottom w:val="none" w:sz="0" w:space="0" w:color="auto"/>
            <w:right w:val="none" w:sz="0" w:space="0" w:color="auto"/>
          </w:divBdr>
          <w:divsChild>
            <w:div w:id="164128406">
              <w:marLeft w:val="0"/>
              <w:marRight w:val="0"/>
              <w:marTop w:val="0"/>
              <w:marBottom w:val="0"/>
              <w:divBdr>
                <w:top w:val="none" w:sz="0" w:space="0" w:color="auto"/>
                <w:left w:val="none" w:sz="0" w:space="0" w:color="auto"/>
                <w:bottom w:val="none" w:sz="0" w:space="0" w:color="auto"/>
                <w:right w:val="none" w:sz="0" w:space="0" w:color="auto"/>
              </w:divBdr>
              <w:divsChild>
                <w:div w:id="1737194171">
                  <w:marLeft w:val="0"/>
                  <w:marRight w:val="0"/>
                  <w:marTop w:val="0"/>
                  <w:marBottom w:val="0"/>
                  <w:divBdr>
                    <w:top w:val="none" w:sz="0" w:space="0" w:color="auto"/>
                    <w:left w:val="none" w:sz="0" w:space="0" w:color="auto"/>
                    <w:bottom w:val="none" w:sz="0" w:space="0" w:color="auto"/>
                    <w:right w:val="none" w:sz="0" w:space="0" w:color="auto"/>
                  </w:divBdr>
                  <w:divsChild>
                    <w:div w:id="759448647">
                      <w:marLeft w:val="0"/>
                      <w:marRight w:val="0"/>
                      <w:marTop w:val="0"/>
                      <w:marBottom w:val="0"/>
                      <w:divBdr>
                        <w:top w:val="none" w:sz="0" w:space="0" w:color="auto"/>
                        <w:left w:val="none" w:sz="0" w:space="0" w:color="auto"/>
                        <w:bottom w:val="none" w:sz="0" w:space="0" w:color="auto"/>
                        <w:right w:val="none" w:sz="0" w:space="0" w:color="auto"/>
                      </w:divBdr>
                      <w:divsChild>
                        <w:div w:id="83914240">
                          <w:marLeft w:val="0"/>
                          <w:marRight w:val="0"/>
                          <w:marTop w:val="0"/>
                          <w:marBottom w:val="0"/>
                          <w:divBdr>
                            <w:top w:val="none" w:sz="0" w:space="0" w:color="auto"/>
                            <w:left w:val="none" w:sz="0" w:space="0" w:color="auto"/>
                            <w:bottom w:val="none" w:sz="0" w:space="0" w:color="auto"/>
                            <w:right w:val="none" w:sz="0" w:space="0" w:color="auto"/>
                          </w:divBdr>
                          <w:divsChild>
                            <w:div w:id="11583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14529">
      <w:bodyDiv w:val="1"/>
      <w:marLeft w:val="0"/>
      <w:marRight w:val="0"/>
      <w:marTop w:val="0"/>
      <w:marBottom w:val="0"/>
      <w:divBdr>
        <w:top w:val="none" w:sz="0" w:space="0" w:color="auto"/>
        <w:left w:val="none" w:sz="0" w:space="0" w:color="auto"/>
        <w:bottom w:val="none" w:sz="0" w:space="0" w:color="auto"/>
        <w:right w:val="none" w:sz="0" w:space="0" w:color="auto"/>
      </w:divBdr>
      <w:divsChild>
        <w:div w:id="19555402">
          <w:marLeft w:val="0"/>
          <w:marRight w:val="0"/>
          <w:marTop w:val="0"/>
          <w:marBottom w:val="0"/>
          <w:divBdr>
            <w:top w:val="none" w:sz="0" w:space="0" w:color="auto"/>
            <w:left w:val="none" w:sz="0" w:space="0" w:color="auto"/>
            <w:bottom w:val="none" w:sz="0" w:space="0" w:color="auto"/>
            <w:right w:val="none" w:sz="0" w:space="0" w:color="auto"/>
          </w:divBdr>
          <w:divsChild>
            <w:div w:id="557670744">
              <w:marLeft w:val="0"/>
              <w:marRight w:val="0"/>
              <w:marTop w:val="0"/>
              <w:marBottom w:val="0"/>
              <w:divBdr>
                <w:top w:val="none" w:sz="0" w:space="0" w:color="auto"/>
                <w:left w:val="none" w:sz="0" w:space="0" w:color="auto"/>
                <w:bottom w:val="none" w:sz="0" w:space="0" w:color="auto"/>
                <w:right w:val="none" w:sz="0" w:space="0" w:color="auto"/>
              </w:divBdr>
              <w:divsChild>
                <w:div w:id="1623152877">
                  <w:marLeft w:val="0"/>
                  <w:marRight w:val="0"/>
                  <w:marTop w:val="0"/>
                  <w:marBottom w:val="0"/>
                  <w:divBdr>
                    <w:top w:val="none" w:sz="0" w:space="0" w:color="auto"/>
                    <w:left w:val="none" w:sz="0" w:space="0" w:color="auto"/>
                    <w:bottom w:val="none" w:sz="0" w:space="0" w:color="auto"/>
                    <w:right w:val="none" w:sz="0" w:space="0" w:color="auto"/>
                  </w:divBdr>
                  <w:divsChild>
                    <w:div w:id="915210312">
                      <w:marLeft w:val="0"/>
                      <w:marRight w:val="0"/>
                      <w:marTop w:val="0"/>
                      <w:marBottom w:val="0"/>
                      <w:divBdr>
                        <w:top w:val="none" w:sz="0" w:space="0" w:color="auto"/>
                        <w:left w:val="none" w:sz="0" w:space="0" w:color="auto"/>
                        <w:bottom w:val="none" w:sz="0" w:space="0" w:color="auto"/>
                        <w:right w:val="none" w:sz="0" w:space="0" w:color="auto"/>
                      </w:divBdr>
                      <w:divsChild>
                        <w:div w:id="352734615">
                          <w:marLeft w:val="0"/>
                          <w:marRight w:val="0"/>
                          <w:marTop w:val="0"/>
                          <w:marBottom w:val="0"/>
                          <w:divBdr>
                            <w:top w:val="none" w:sz="0" w:space="0" w:color="auto"/>
                            <w:left w:val="none" w:sz="0" w:space="0" w:color="auto"/>
                            <w:bottom w:val="none" w:sz="0" w:space="0" w:color="auto"/>
                            <w:right w:val="none" w:sz="0" w:space="0" w:color="auto"/>
                          </w:divBdr>
                          <w:divsChild>
                            <w:div w:id="1570799232">
                              <w:marLeft w:val="0"/>
                              <w:marRight w:val="0"/>
                              <w:marTop w:val="0"/>
                              <w:marBottom w:val="0"/>
                              <w:divBdr>
                                <w:top w:val="none" w:sz="0" w:space="0" w:color="auto"/>
                                <w:left w:val="none" w:sz="0" w:space="0" w:color="auto"/>
                                <w:bottom w:val="none" w:sz="0" w:space="0" w:color="auto"/>
                                <w:right w:val="none" w:sz="0" w:space="0" w:color="auto"/>
                              </w:divBdr>
                              <w:divsChild>
                                <w:div w:id="1078480554">
                                  <w:marLeft w:val="0"/>
                                  <w:marRight w:val="0"/>
                                  <w:marTop w:val="0"/>
                                  <w:marBottom w:val="0"/>
                                  <w:divBdr>
                                    <w:top w:val="none" w:sz="0" w:space="0" w:color="auto"/>
                                    <w:left w:val="none" w:sz="0" w:space="0" w:color="auto"/>
                                    <w:bottom w:val="none" w:sz="0" w:space="0" w:color="auto"/>
                                    <w:right w:val="none" w:sz="0" w:space="0" w:color="auto"/>
                                  </w:divBdr>
                                  <w:divsChild>
                                    <w:div w:id="2038043638">
                                      <w:marLeft w:val="0"/>
                                      <w:marRight w:val="0"/>
                                      <w:marTop w:val="0"/>
                                      <w:marBottom w:val="0"/>
                                      <w:divBdr>
                                        <w:top w:val="none" w:sz="0" w:space="0" w:color="auto"/>
                                        <w:left w:val="none" w:sz="0" w:space="0" w:color="auto"/>
                                        <w:bottom w:val="none" w:sz="0" w:space="0" w:color="auto"/>
                                        <w:right w:val="none" w:sz="0" w:space="0" w:color="auto"/>
                                      </w:divBdr>
                                      <w:divsChild>
                                        <w:div w:id="11670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537613">
      <w:bodyDiv w:val="1"/>
      <w:marLeft w:val="0"/>
      <w:marRight w:val="0"/>
      <w:marTop w:val="0"/>
      <w:marBottom w:val="0"/>
      <w:divBdr>
        <w:top w:val="none" w:sz="0" w:space="0" w:color="auto"/>
        <w:left w:val="none" w:sz="0" w:space="0" w:color="auto"/>
        <w:bottom w:val="none" w:sz="0" w:space="0" w:color="auto"/>
        <w:right w:val="none" w:sz="0" w:space="0" w:color="auto"/>
      </w:divBdr>
      <w:divsChild>
        <w:div w:id="1126657112">
          <w:marLeft w:val="0"/>
          <w:marRight w:val="0"/>
          <w:marTop w:val="0"/>
          <w:marBottom w:val="0"/>
          <w:divBdr>
            <w:top w:val="none" w:sz="0" w:space="0" w:color="auto"/>
            <w:left w:val="none" w:sz="0" w:space="0" w:color="auto"/>
            <w:bottom w:val="none" w:sz="0" w:space="0" w:color="auto"/>
            <w:right w:val="none" w:sz="0" w:space="0" w:color="auto"/>
          </w:divBdr>
          <w:divsChild>
            <w:div w:id="2095545538">
              <w:marLeft w:val="0"/>
              <w:marRight w:val="0"/>
              <w:marTop w:val="0"/>
              <w:marBottom w:val="0"/>
              <w:divBdr>
                <w:top w:val="none" w:sz="0" w:space="0" w:color="auto"/>
                <w:left w:val="none" w:sz="0" w:space="0" w:color="auto"/>
                <w:bottom w:val="none" w:sz="0" w:space="0" w:color="auto"/>
                <w:right w:val="none" w:sz="0" w:space="0" w:color="auto"/>
              </w:divBdr>
              <w:divsChild>
                <w:div w:id="1454901919">
                  <w:marLeft w:val="0"/>
                  <w:marRight w:val="0"/>
                  <w:marTop w:val="0"/>
                  <w:marBottom w:val="0"/>
                  <w:divBdr>
                    <w:top w:val="none" w:sz="0" w:space="0" w:color="auto"/>
                    <w:left w:val="none" w:sz="0" w:space="0" w:color="auto"/>
                    <w:bottom w:val="none" w:sz="0" w:space="0" w:color="auto"/>
                    <w:right w:val="none" w:sz="0" w:space="0" w:color="auto"/>
                  </w:divBdr>
                  <w:divsChild>
                    <w:div w:id="1216890964">
                      <w:marLeft w:val="0"/>
                      <w:marRight w:val="0"/>
                      <w:marTop w:val="0"/>
                      <w:marBottom w:val="0"/>
                      <w:divBdr>
                        <w:top w:val="none" w:sz="0" w:space="0" w:color="auto"/>
                        <w:left w:val="none" w:sz="0" w:space="0" w:color="auto"/>
                        <w:bottom w:val="none" w:sz="0" w:space="0" w:color="auto"/>
                        <w:right w:val="none" w:sz="0" w:space="0" w:color="auto"/>
                      </w:divBdr>
                      <w:divsChild>
                        <w:div w:id="726294209">
                          <w:marLeft w:val="0"/>
                          <w:marRight w:val="0"/>
                          <w:marTop w:val="0"/>
                          <w:marBottom w:val="0"/>
                          <w:divBdr>
                            <w:top w:val="none" w:sz="0" w:space="0" w:color="auto"/>
                            <w:left w:val="none" w:sz="0" w:space="0" w:color="auto"/>
                            <w:bottom w:val="none" w:sz="0" w:space="0" w:color="auto"/>
                            <w:right w:val="none" w:sz="0" w:space="0" w:color="auto"/>
                          </w:divBdr>
                          <w:divsChild>
                            <w:div w:id="149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87388">
      <w:bodyDiv w:val="1"/>
      <w:marLeft w:val="0"/>
      <w:marRight w:val="0"/>
      <w:marTop w:val="0"/>
      <w:marBottom w:val="0"/>
      <w:divBdr>
        <w:top w:val="none" w:sz="0" w:space="0" w:color="auto"/>
        <w:left w:val="none" w:sz="0" w:space="0" w:color="auto"/>
        <w:bottom w:val="none" w:sz="0" w:space="0" w:color="auto"/>
        <w:right w:val="none" w:sz="0" w:space="0" w:color="auto"/>
      </w:divBdr>
      <w:divsChild>
        <w:div w:id="567813821">
          <w:marLeft w:val="0"/>
          <w:marRight w:val="0"/>
          <w:marTop w:val="1110"/>
          <w:marBottom w:val="0"/>
          <w:divBdr>
            <w:top w:val="none" w:sz="0" w:space="0" w:color="auto"/>
            <w:left w:val="none" w:sz="0" w:space="0" w:color="auto"/>
            <w:bottom w:val="none" w:sz="0" w:space="0" w:color="auto"/>
            <w:right w:val="none" w:sz="0" w:space="0" w:color="auto"/>
          </w:divBdr>
          <w:divsChild>
            <w:div w:id="2065130547">
              <w:marLeft w:val="0"/>
              <w:marRight w:val="0"/>
              <w:marTop w:val="0"/>
              <w:marBottom w:val="0"/>
              <w:divBdr>
                <w:top w:val="none" w:sz="0" w:space="0" w:color="auto"/>
                <w:left w:val="none" w:sz="0" w:space="0" w:color="auto"/>
                <w:bottom w:val="none" w:sz="0" w:space="0" w:color="auto"/>
                <w:right w:val="none" w:sz="0" w:space="0" w:color="auto"/>
              </w:divBdr>
              <w:divsChild>
                <w:div w:id="1107197363">
                  <w:marLeft w:val="0"/>
                  <w:marRight w:val="0"/>
                  <w:marTop w:val="300"/>
                  <w:marBottom w:val="300"/>
                  <w:divBdr>
                    <w:top w:val="none" w:sz="0" w:space="0" w:color="auto"/>
                    <w:left w:val="none" w:sz="0" w:space="0" w:color="auto"/>
                    <w:bottom w:val="none" w:sz="0" w:space="0" w:color="auto"/>
                    <w:right w:val="none" w:sz="0" w:space="0" w:color="auto"/>
                  </w:divBdr>
                  <w:divsChild>
                    <w:div w:id="1644232912">
                      <w:marLeft w:val="0"/>
                      <w:marRight w:val="0"/>
                      <w:marTop w:val="0"/>
                      <w:marBottom w:val="0"/>
                      <w:divBdr>
                        <w:top w:val="none" w:sz="0" w:space="0" w:color="auto"/>
                        <w:left w:val="none" w:sz="0" w:space="0" w:color="auto"/>
                        <w:bottom w:val="none" w:sz="0" w:space="0" w:color="auto"/>
                        <w:right w:val="none" w:sz="0" w:space="0" w:color="auto"/>
                      </w:divBdr>
                      <w:divsChild>
                        <w:div w:id="1169442860">
                          <w:marLeft w:val="0"/>
                          <w:marRight w:val="0"/>
                          <w:marTop w:val="0"/>
                          <w:marBottom w:val="0"/>
                          <w:divBdr>
                            <w:top w:val="none" w:sz="0" w:space="0" w:color="auto"/>
                            <w:left w:val="none" w:sz="0" w:space="0" w:color="auto"/>
                            <w:bottom w:val="none" w:sz="0" w:space="0" w:color="auto"/>
                            <w:right w:val="none" w:sz="0" w:space="0" w:color="auto"/>
                          </w:divBdr>
                          <w:divsChild>
                            <w:div w:id="1186213619">
                              <w:marLeft w:val="0"/>
                              <w:marRight w:val="0"/>
                              <w:marTop w:val="0"/>
                              <w:marBottom w:val="0"/>
                              <w:divBdr>
                                <w:top w:val="none" w:sz="0" w:space="0" w:color="auto"/>
                                <w:left w:val="none" w:sz="0" w:space="0" w:color="auto"/>
                                <w:bottom w:val="none" w:sz="0" w:space="0" w:color="auto"/>
                                <w:right w:val="none" w:sz="0" w:space="0" w:color="auto"/>
                              </w:divBdr>
                              <w:divsChild>
                                <w:div w:id="1396856633">
                                  <w:marLeft w:val="0"/>
                                  <w:marRight w:val="0"/>
                                  <w:marTop w:val="0"/>
                                  <w:marBottom w:val="0"/>
                                  <w:divBdr>
                                    <w:top w:val="none" w:sz="0" w:space="0" w:color="auto"/>
                                    <w:left w:val="none" w:sz="0" w:space="0" w:color="auto"/>
                                    <w:bottom w:val="none" w:sz="0" w:space="0" w:color="auto"/>
                                    <w:right w:val="none" w:sz="0" w:space="0" w:color="auto"/>
                                  </w:divBdr>
                                  <w:divsChild>
                                    <w:div w:id="109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130959">
      <w:bodyDiv w:val="1"/>
      <w:marLeft w:val="0"/>
      <w:marRight w:val="0"/>
      <w:marTop w:val="0"/>
      <w:marBottom w:val="0"/>
      <w:divBdr>
        <w:top w:val="none" w:sz="0" w:space="0" w:color="auto"/>
        <w:left w:val="none" w:sz="0" w:space="0" w:color="auto"/>
        <w:bottom w:val="none" w:sz="0" w:space="0" w:color="auto"/>
        <w:right w:val="none" w:sz="0" w:space="0" w:color="auto"/>
      </w:divBdr>
      <w:divsChild>
        <w:div w:id="39478023">
          <w:marLeft w:val="0"/>
          <w:marRight w:val="0"/>
          <w:marTop w:val="0"/>
          <w:marBottom w:val="0"/>
          <w:divBdr>
            <w:top w:val="none" w:sz="0" w:space="0" w:color="auto"/>
            <w:left w:val="none" w:sz="0" w:space="0" w:color="auto"/>
            <w:bottom w:val="none" w:sz="0" w:space="0" w:color="auto"/>
            <w:right w:val="none" w:sz="0" w:space="0" w:color="auto"/>
          </w:divBdr>
          <w:divsChild>
            <w:div w:id="873344106">
              <w:marLeft w:val="0"/>
              <w:marRight w:val="0"/>
              <w:marTop w:val="0"/>
              <w:marBottom w:val="0"/>
              <w:divBdr>
                <w:top w:val="none" w:sz="0" w:space="0" w:color="auto"/>
                <w:left w:val="none" w:sz="0" w:space="0" w:color="auto"/>
                <w:bottom w:val="none" w:sz="0" w:space="0" w:color="auto"/>
                <w:right w:val="none" w:sz="0" w:space="0" w:color="auto"/>
              </w:divBdr>
              <w:divsChild>
                <w:div w:id="616452533">
                  <w:marLeft w:val="0"/>
                  <w:marRight w:val="0"/>
                  <w:marTop w:val="0"/>
                  <w:marBottom w:val="0"/>
                  <w:divBdr>
                    <w:top w:val="none" w:sz="0" w:space="0" w:color="auto"/>
                    <w:left w:val="none" w:sz="0" w:space="0" w:color="auto"/>
                    <w:bottom w:val="none" w:sz="0" w:space="0" w:color="auto"/>
                    <w:right w:val="none" w:sz="0" w:space="0" w:color="auto"/>
                  </w:divBdr>
                  <w:divsChild>
                    <w:div w:id="5554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2850">
      <w:bodyDiv w:val="1"/>
      <w:marLeft w:val="0"/>
      <w:marRight w:val="0"/>
      <w:marTop w:val="0"/>
      <w:marBottom w:val="0"/>
      <w:divBdr>
        <w:top w:val="none" w:sz="0" w:space="0" w:color="auto"/>
        <w:left w:val="none" w:sz="0" w:space="0" w:color="auto"/>
        <w:bottom w:val="none" w:sz="0" w:space="0" w:color="auto"/>
        <w:right w:val="none" w:sz="0" w:space="0" w:color="auto"/>
      </w:divBdr>
    </w:div>
    <w:div w:id="1052579474">
      <w:bodyDiv w:val="1"/>
      <w:marLeft w:val="0"/>
      <w:marRight w:val="0"/>
      <w:marTop w:val="0"/>
      <w:marBottom w:val="0"/>
      <w:divBdr>
        <w:top w:val="none" w:sz="0" w:space="0" w:color="auto"/>
        <w:left w:val="none" w:sz="0" w:space="0" w:color="auto"/>
        <w:bottom w:val="none" w:sz="0" w:space="0" w:color="auto"/>
        <w:right w:val="none" w:sz="0" w:space="0" w:color="auto"/>
      </w:divBdr>
      <w:divsChild>
        <w:div w:id="104472033">
          <w:marLeft w:val="0"/>
          <w:marRight w:val="0"/>
          <w:marTop w:val="0"/>
          <w:marBottom w:val="0"/>
          <w:divBdr>
            <w:top w:val="none" w:sz="0" w:space="0" w:color="auto"/>
            <w:left w:val="none" w:sz="0" w:space="0" w:color="auto"/>
            <w:bottom w:val="none" w:sz="0" w:space="0" w:color="auto"/>
            <w:right w:val="none" w:sz="0" w:space="0" w:color="auto"/>
          </w:divBdr>
          <w:divsChild>
            <w:div w:id="913201158">
              <w:marLeft w:val="0"/>
              <w:marRight w:val="0"/>
              <w:marTop w:val="0"/>
              <w:marBottom w:val="0"/>
              <w:divBdr>
                <w:top w:val="none" w:sz="0" w:space="0" w:color="auto"/>
                <w:left w:val="none" w:sz="0" w:space="0" w:color="auto"/>
                <w:bottom w:val="none" w:sz="0" w:space="0" w:color="auto"/>
                <w:right w:val="none" w:sz="0" w:space="0" w:color="auto"/>
              </w:divBdr>
              <w:divsChild>
                <w:div w:id="1699771632">
                  <w:marLeft w:val="0"/>
                  <w:marRight w:val="0"/>
                  <w:marTop w:val="0"/>
                  <w:marBottom w:val="600"/>
                  <w:divBdr>
                    <w:top w:val="none" w:sz="0" w:space="0" w:color="auto"/>
                    <w:left w:val="none" w:sz="0" w:space="0" w:color="auto"/>
                    <w:bottom w:val="none" w:sz="0" w:space="0" w:color="auto"/>
                    <w:right w:val="none" w:sz="0" w:space="0" w:color="auto"/>
                  </w:divBdr>
                  <w:divsChild>
                    <w:div w:id="47608609">
                      <w:marLeft w:val="0"/>
                      <w:marRight w:val="0"/>
                      <w:marTop w:val="0"/>
                      <w:marBottom w:val="0"/>
                      <w:divBdr>
                        <w:top w:val="none" w:sz="0" w:space="0" w:color="auto"/>
                        <w:left w:val="none" w:sz="0" w:space="0" w:color="auto"/>
                        <w:bottom w:val="none" w:sz="0" w:space="0" w:color="auto"/>
                        <w:right w:val="none" w:sz="0" w:space="0" w:color="auto"/>
                      </w:divBdr>
                      <w:divsChild>
                        <w:div w:id="1299647248">
                          <w:marLeft w:val="0"/>
                          <w:marRight w:val="0"/>
                          <w:marTop w:val="0"/>
                          <w:marBottom w:val="0"/>
                          <w:divBdr>
                            <w:top w:val="none" w:sz="0" w:space="0" w:color="auto"/>
                            <w:left w:val="none" w:sz="0" w:space="0" w:color="auto"/>
                            <w:bottom w:val="single" w:sz="6" w:space="15" w:color="AAAAAA"/>
                            <w:right w:val="none" w:sz="0" w:space="0" w:color="auto"/>
                          </w:divBdr>
                          <w:divsChild>
                            <w:div w:id="145058618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36861">
      <w:bodyDiv w:val="1"/>
      <w:marLeft w:val="0"/>
      <w:marRight w:val="0"/>
      <w:marTop w:val="0"/>
      <w:marBottom w:val="0"/>
      <w:divBdr>
        <w:top w:val="none" w:sz="0" w:space="0" w:color="auto"/>
        <w:left w:val="none" w:sz="0" w:space="0" w:color="auto"/>
        <w:bottom w:val="none" w:sz="0" w:space="0" w:color="auto"/>
        <w:right w:val="none" w:sz="0" w:space="0" w:color="auto"/>
      </w:divBdr>
    </w:div>
    <w:div w:id="1718118197">
      <w:bodyDiv w:val="1"/>
      <w:marLeft w:val="0"/>
      <w:marRight w:val="0"/>
      <w:marTop w:val="0"/>
      <w:marBottom w:val="0"/>
      <w:divBdr>
        <w:top w:val="none" w:sz="0" w:space="0" w:color="auto"/>
        <w:left w:val="none" w:sz="0" w:space="0" w:color="auto"/>
        <w:bottom w:val="none" w:sz="0" w:space="0" w:color="auto"/>
        <w:right w:val="none" w:sz="0" w:space="0" w:color="auto"/>
      </w:divBdr>
      <w:divsChild>
        <w:div w:id="1452017504">
          <w:marLeft w:val="0"/>
          <w:marRight w:val="0"/>
          <w:marTop w:val="0"/>
          <w:marBottom w:val="0"/>
          <w:divBdr>
            <w:top w:val="none" w:sz="0" w:space="0" w:color="auto"/>
            <w:left w:val="none" w:sz="0" w:space="0" w:color="auto"/>
            <w:bottom w:val="none" w:sz="0" w:space="0" w:color="auto"/>
            <w:right w:val="none" w:sz="0" w:space="0" w:color="auto"/>
          </w:divBdr>
          <w:divsChild>
            <w:div w:id="1716343449">
              <w:marLeft w:val="0"/>
              <w:marRight w:val="0"/>
              <w:marTop w:val="0"/>
              <w:marBottom w:val="0"/>
              <w:divBdr>
                <w:top w:val="none" w:sz="0" w:space="0" w:color="auto"/>
                <w:left w:val="none" w:sz="0" w:space="0" w:color="auto"/>
                <w:bottom w:val="none" w:sz="0" w:space="0" w:color="auto"/>
                <w:right w:val="none" w:sz="0" w:space="0" w:color="auto"/>
              </w:divBdr>
              <w:divsChild>
                <w:div w:id="1435325542">
                  <w:marLeft w:val="0"/>
                  <w:marRight w:val="0"/>
                  <w:marTop w:val="0"/>
                  <w:marBottom w:val="0"/>
                  <w:divBdr>
                    <w:top w:val="none" w:sz="0" w:space="0" w:color="auto"/>
                    <w:left w:val="none" w:sz="0" w:space="0" w:color="auto"/>
                    <w:bottom w:val="none" w:sz="0" w:space="0" w:color="auto"/>
                    <w:right w:val="none" w:sz="0" w:space="0" w:color="auto"/>
                  </w:divBdr>
                  <w:divsChild>
                    <w:div w:id="899441440">
                      <w:marLeft w:val="0"/>
                      <w:marRight w:val="0"/>
                      <w:marTop w:val="0"/>
                      <w:marBottom w:val="0"/>
                      <w:divBdr>
                        <w:top w:val="none" w:sz="0" w:space="0" w:color="auto"/>
                        <w:left w:val="none" w:sz="0" w:space="0" w:color="auto"/>
                        <w:bottom w:val="none" w:sz="0" w:space="0" w:color="auto"/>
                        <w:right w:val="none" w:sz="0" w:space="0" w:color="auto"/>
                      </w:divBdr>
                      <w:divsChild>
                        <w:div w:id="369888775">
                          <w:marLeft w:val="0"/>
                          <w:marRight w:val="0"/>
                          <w:marTop w:val="0"/>
                          <w:marBottom w:val="0"/>
                          <w:divBdr>
                            <w:top w:val="none" w:sz="0" w:space="0" w:color="auto"/>
                            <w:left w:val="none" w:sz="0" w:space="0" w:color="auto"/>
                            <w:bottom w:val="none" w:sz="0" w:space="0" w:color="auto"/>
                            <w:right w:val="none" w:sz="0" w:space="0" w:color="auto"/>
                          </w:divBdr>
                          <w:divsChild>
                            <w:div w:id="16827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12372">
      <w:bodyDiv w:val="1"/>
      <w:marLeft w:val="0"/>
      <w:marRight w:val="0"/>
      <w:marTop w:val="0"/>
      <w:marBottom w:val="0"/>
      <w:divBdr>
        <w:top w:val="none" w:sz="0" w:space="0" w:color="auto"/>
        <w:left w:val="none" w:sz="0" w:space="0" w:color="auto"/>
        <w:bottom w:val="none" w:sz="0" w:space="0" w:color="auto"/>
        <w:right w:val="none" w:sz="0" w:space="0" w:color="auto"/>
      </w:divBdr>
    </w:div>
    <w:div w:id="209076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calable" TargetMode="External"/><Relationship Id="rId18" Type="http://schemas.openxmlformats.org/officeDocument/2006/relationships/hyperlink" Target="http://searchstorage.techtarget.com/definition/backup"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earchoracle.techtarget.com/definition/Oracl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archcio.techtarget.com/definition/migration" TargetMode="External"/><Relationship Id="rId25" Type="http://schemas.openxmlformats.org/officeDocument/2006/relationships/hyperlink" Target="http://searchstorage.techtarget.com/definition/failover" TargetMode="External"/><Relationship Id="rId2" Type="http://schemas.openxmlformats.org/officeDocument/2006/relationships/customXml" Target="../customXml/item2.xml"/><Relationship Id="rId16" Type="http://schemas.openxmlformats.org/officeDocument/2006/relationships/hyperlink" Target="http://searchsqlserver.techtarget.com/definition/SQL" TargetMode="External"/><Relationship Id="rId20" Type="http://schemas.openxmlformats.org/officeDocument/2006/relationships/hyperlink" Target="http://searchenterpriselinux.techtarget.com/definition/MySQ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networking.techtarget.com/definition/availability" TargetMode="External"/><Relationship Id="rId24" Type="http://schemas.openxmlformats.org/officeDocument/2006/relationships/hyperlink" Target="http://searchdatacenter.techtarget.com/definition/high-availability"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earchsqlserver.techtarget.com/definition/replication" TargetMode="External"/><Relationship Id="rId28" Type="http://schemas.openxmlformats.org/officeDocument/2006/relationships/header" Target="header1.xml"/><Relationship Id="rId10" Type="http://schemas.openxmlformats.org/officeDocument/2006/relationships/hyperlink" Target="http://www.labnol.org/internet/tools/amazon-s3-buckets-tutorial/3890/" TargetMode="External"/><Relationship Id="rId19" Type="http://schemas.openxmlformats.org/officeDocument/2006/relationships/hyperlink" Target="http://searchenterprisedesktop.techtarget.com/definition/patch"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Web_service" TargetMode="External"/><Relationship Id="rId22" Type="http://schemas.openxmlformats.org/officeDocument/2006/relationships/hyperlink" Target="http://searchexchange.techtarget.com/definition/application-program-interface" TargetMode="External"/><Relationship Id="rId27" Type="http://schemas.openxmlformats.org/officeDocument/2006/relationships/image" Target="media/image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y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1EEEFFA-FB73-4C70-91EC-A6FEF2CA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TotalTime>
  <Pages>17</Pages>
  <Words>3885</Words>
  <Characters>22149</Characters>
  <Application>Microsoft Office Word</Application>
  <DocSecurity>0</DocSecurity>
  <Lines>184</Lines>
  <Paragraphs>51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Cloud App - Prototype</vt:lpstr>
      <vt:lpstr>Introduction</vt:lpstr>
      <vt:lpstr>Reference Architecture</vt:lpstr>
      <vt:lpstr>Regions, Availability Zones (zone A and B here) and Edge Locations</vt:lpstr>
      <vt:lpstr>Windows Based Cloud Application Prototype - Architecture</vt:lpstr>
      <vt:lpstr>    AWS Stack - </vt:lpstr>
      <vt:lpstr>Technology Stack </vt:lpstr>
      <vt:lpstr>Architectural Considerations</vt:lpstr>
      <vt:lpstr>    Authentication –</vt:lpstr>
      <vt:lpstr>    Switch AWS deployment regions –</vt:lpstr>
      <vt:lpstr>    Logging –</vt:lpstr>
      <vt:lpstr>    Windows App to Windows Desktop Application/Service communication –</vt:lpstr>
      <vt:lpstr>    Archival method –</vt:lpstr>
      <vt:lpstr>    Archive retrieval –</vt:lpstr>
      <vt:lpstr>Cost Model </vt:lpstr>
    </vt:vector>
  </TitlesOfParts>
  <Company/>
  <LinksUpToDate>false</LinksUpToDate>
  <CharactersWithSpaces>25983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App - Prototype</dc:title>
  <dc:creator>Satyen Vats</dc:creator>
  <cp:keywords>Cloud App</cp:keywords>
  <cp:lastModifiedBy>Satyen Vats</cp:lastModifiedBy>
  <cp:revision>10</cp:revision>
  <dcterms:created xsi:type="dcterms:W3CDTF">2014-08-20T15:56:00Z</dcterms:created>
  <dcterms:modified xsi:type="dcterms:W3CDTF">2014-08-20T16:11:00Z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